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6903764" w14:textId="3E025A7A" w:rsidR="005D5D16" w:rsidRPr="005D5D16" w:rsidRDefault="005D5D16" w:rsidP="005D5D16">
      <w:pPr>
        <w:pStyle w:val="Title"/>
        <w:rPr>
          <w:rStyle w:val="BookTitle"/>
          <w:sz w:val="96"/>
          <w:szCs w:val="96"/>
        </w:rPr>
      </w:pPr>
      <w:proofErr w:type="spellStart"/>
      <w:r w:rsidRPr="005D5D16">
        <w:rPr>
          <w:rStyle w:val="BookTitle"/>
          <w:rFonts w:ascii="Bodoni MT Condensed" w:hAnsi="Bodoni MT Condensed"/>
          <w:sz w:val="96"/>
          <w:szCs w:val="96"/>
        </w:rPr>
        <w:t>NeuroVoid</w:t>
      </w:r>
      <w:proofErr w:type="spellEnd"/>
      <w:r w:rsidRPr="005D5D16">
        <w:rPr>
          <w:rStyle w:val="BookTitle"/>
          <w:rFonts w:ascii="Bodoni MT Condensed" w:hAnsi="Bodoni MT Condensed"/>
          <w:sz w:val="96"/>
          <w:szCs w:val="96"/>
        </w:rPr>
        <w:t>: The Synapse</w:t>
      </w:r>
      <w:r w:rsidRPr="005D5D16">
        <w:rPr>
          <w:rStyle w:val="BookTitle"/>
          <w:sz w:val="96"/>
          <w:szCs w:val="96"/>
        </w:rPr>
        <w:t xml:space="preserve"> Labyrinth</w:t>
      </w:r>
      <w:r>
        <w:rPr>
          <w:rStyle w:val="BookTitle"/>
          <w:sz w:val="96"/>
          <w:szCs w:val="96"/>
        </w:rPr>
        <w:t xml:space="preserve"> </w:t>
      </w:r>
      <w:r w:rsidRPr="005D36CE">
        <w:rPr>
          <w:rStyle w:val="BookTitle"/>
        </w:rPr>
        <w:t>By Prosidha</w:t>
      </w:r>
      <w:r w:rsidR="005D36CE">
        <w:rPr>
          <w:rStyle w:val="BookTitle"/>
        </w:rPr>
        <w:t xml:space="preserve"> </w:t>
      </w:r>
      <w:r w:rsidRPr="005D36CE">
        <w:rPr>
          <w:rStyle w:val="BookTitle"/>
        </w:rPr>
        <w:t>Bag</w:t>
      </w:r>
    </w:p>
    <w:p w14:paraId="25A9CB79" w14:textId="77777777" w:rsidR="005D5D16" w:rsidRPr="005D5D16" w:rsidRDefault="005D5D16" w:rsidP="005D5D16">
      <w:pPr>
        <w:rPr>
          <w:b/>
          <w:bCs/>
          <w:sz w:val="48"/>
          <w:szCs w:val="48"/>
          <w:lang w:val="en-IN"/>
        </w:rPr>
      </w:pPr>
      <w:r w:rsidRPr="005D5D16">
        <w:rPr>
          <w:b/>
          <w:bCs/>
          <w:sz w:val="48"/>
          <w:szCs w:val="48"/>
          <w:lang w:val="en-IN"/>
        </w:rPr>
        <w:t>Genre:</w:t>
      </w:r>
    </w:p>
    <w:p w14:paraId="7DEFBA1E" w14:textId="77777777" w:rsidR="005D5D16" w:rsidRDefault="005D5D16" w:rsidP="005D5D16">
      <w:pPr>
        <w:rPr>
          <w:sz w:val="48"/>
          <w:szCs w:val="48"/>
          <w:lang w:val="en-IN"/>
        </w:rPr>
      </w:pPr>
      <w:r w:rsidRPr="005D5D16">
        <w:rPr>
          <w:sz w:val="48"/>
          <w:szCs w:val="48"/>
          <w:lang w:val="en-IN"/>
        </w:rPr>
        <w:t>Psychological horror with a science twist</w:t>
      </w:r>
    </w:p>
    <w:p w14:paraId="1C1C4D68" w14:textId="77777777" w:rsidR="005D5D16" w:rsidRDefault="005D5D16" w:rsidP="005D5D16">
      <w:pPr>
        <w:rPr>
          <w:sz w:val="48"/>
          <w:szCs w:val="48"/>
          <w:lang w:val="en-IN"/>
        </w:rPr>
      </w:pPr>
    </w:p>
    <w:p w14:paraId="03E48BCD" w14:textId="77777777" w:rsidR="005D5D16" w:rsidRPr="005D5D16" w:rsidRDefault="005D5D16" w:rsidP="005D5D16">
      <w:pPr>
        <w:rPr>
          <w:b/>
          <w:bCs/>
          <w:sz w:val="48"/>
          <w:szCs w:val="48"/>
          <w:lang w:val="en-IN"/>
        </w:rPr>
      </w:pPr>
      <w:r w:rsidRPr="005D5D16">
        <w:rPr>
          <w:b/>
          <w:bCs/>
          <w:sz w:val="48"/>
          <w:szCs w:val="48"/>
          <w:lang w:val="en-IN"/>
        </w:rPr>
        <w:t>Prologue: The First Echo</w:t>
      </w:r>
    </w:p>
    <w:p w14:paraId="71D3F8E2" w14:textId="77777777" w:rsidR="005D5D16" w:rsidRPr="005D5D16" w:rsidRDefault="005D5D16" w:rsidP="005D5D16">
      <w:pPr>
        <w:rPr>
          <w:sz w:val="48"/>
          <w:szCs w:val="48"/>
          <w:lang w:val="en-IN"/>
        </w:rPr>
      </w:pPr>
      <w:r w:rsidRPr="005D5D16">
        <w:rPr>
          <w:sz w:val="48"/>
          <w:szCs w:val="48"/>
          <w:lang w:val="en-IN"/>
        </w:rPr>
        <w:t xml:space="preserve">Before the </w:t>
      </w:r>
      <w:proofErr w:type="spellStart"/>
      <w:r w:rsidRPr="005D5D16">
        <w:rPr>
          <w:sz w:val="48"/>
          <w:szCs w:val="48"/>
          <w:lang w:val="en-IN"/>
        </w:rPr>
        <w:t>NeuroVoid</w:t>
      </w:r>
      <w:proofErr w:type="spellEnd"/>
      <w:r w:rsidRPr="005D5D16">
        <w:rPr>
          <w:sz w:val="48"/>
          <w:szCs w:val="48"/>
          <w:lang w:val="en-IN"/>
        </w:rPr>
        <w:t xml:space="preserve"> existed, before minds shattered like glass beneath the weight of forgotten guilt, there was a room.</w:t>
      </w:r>
    </w:p>
    <w:p w14:paraId="6BFFE5E4" w14:textId="77777777" w:rsidR="005D5D16" w:rsidRPr="005D5D16" w:rsidRDefault="005D5D16" w:rsidP="005D5D16">
      <w:pPr>
        <w:rPr>
          <w:sz w:val="48"/>
          <w:szCs w:val="48"/>
          <w:lang w:val="en-IN"/>
        </w:rPr>
      </w:pPr>
      <w:r w:rsidRPr="005D5D16">
        <w:rPr>
          <w:sz w:val="48"/>
          <w:szCs w:val="48"/>
          <w:lang w:val="en-IN"/>
        </w:rPr>
        <w:t>Small. Still. Silent.</w:t>
      </w:r>
    </w:p>
    <w:p w14:paraId="53235C54" w14:textId="77777777" w:rsidR="005D5D16" w:rsidRPr="005D5D16" w:rsidRDefault="005D5D16" w:rsidP="005D5D16">
      <w:pPr>
        <w:rPr>
          <w:sz w:val="48"/>
          <w:szCs w:val="48"/>
          <w:lang w:val="en-IN"/>
        </w:rPr>
      </w:pPr>
      <w:r w:rsidRPr="005D5D16">
        <w:rPr>
          <w:sz w:val="48"/>
          <w:szCs w:val="48"/>
          <w:lang w:val="en-IN"/>
        </w:rPr>
        <w:t xml:space="preserve">In that room stood a single machine—cold, blinking, hungry. It was not born from malice, nor summoned by cruelty. It was forged from </w:t>
      </w:r>
      <w:r w:rsidRPr="005D5D16">
        <w:rPr>
          <w:i/>
          <w:iCs/>
          <w:sz w:val="48"/>
          <w:szCs w:val="48"/>
          <w:lang w:val="en-IN"/>
        </w:rPr>
        <w:t>hope</w:t>
      </w:r>
      <w:r w:rsidRPr="005D5D16">
        <w:rPr>
          <w:sz w:val="48"/>
          <w:szCs w:val="48"/>
          <w:lang w:val="en-IN"/>
        </w:rPr>
        <w:t xml:space="preserve">, from the desperate longing of scientists who believed the mind could be </w:t>
      </w:r>
      <w:r w:rsidRPr="005D5D16">
        <w:rPr>
          <w:i/>
          <w:iCs/>
          <w:sz w:val="48"/>
          <w:szCs w:val="48"/>
          <w:lang w:val="en-IN"/>
        </w:rPr>
        <w:t>understood</w:t>
      </w:r>
      <w:r w:rsidRPr="005D5D16">
        <w:rPr>
          <w:sz w:val="48"/>
          <w:szCs w:val="48"/>
          <w:lang w:val="en-IN"/>
        </w:rPr>
        <w:t>, mapped like a labyrinth, healed like a wound.</w:t>
      </w:r>
    </w:p>
    <w:p w14:paraId="0E99F024" w14:textId="77777777" w:rsidR="005D5D16" w:rsidRPr="005D5D16" w:rsidRDefault="005D5D16" w:rsidP="005D5D16">
      <w:pPr>
        <w:rPr>
          <w:sz w:val="48"/>
          <w:szCs w:val="48"/>
          <w:lang w:val="en-IN"/>
        </w:rPr>
      </w:pPr>
      <w:r w:rsidRPr="005D5D16">
        <w:rPr>
          <w:sz w:val="48"/>
          <w:szCs w:val="48"/>
          <w:lang w:val="en-IN"/>
        </w:rPr>
        <w:lastRenderedPageBreak/>
        <w:t xml:space="preserve">And </w:t>
      </w:r>
      <w:proofErr w:type="gramStart"/>
      <w:r w:rsidRPr="005D5D16">
        <w:rPr>
          <w:sz w:val="48"/>
          <w:szCs w:val="48"/>
          <w:lang w:val="en-IN"/>
        </w:rPr>
        <w:t>so</w:t>
      </w:r>
      <w:proofErr w:type="gramEnd"/>
      <w:r w:rsidRPr="005D5D16">
        <w:rPr>
          <w:sz w:val="48"/>
          <w:szCs w:val="48"/>
          <w:lang w:val="en-IN"/>
        </w:rPr>
        <w:t xml:space="preserve"> they tried.</w:t>
      </w:r>
    </w:p>
    <w:p w14:paraId="429E3E97" w14:textId="77777777" w:rsidR="005D5D16" w:rsidRPr="005D5D16" w:rsidRDefault="005D5D16" w:rsidP="005D5D16">
      <w:pPr>
        <w:rPr>
          <w:sz w:val="48"/>
          <w:szCs w:val="48"/>
          <w:lang w:val="en-IN"/>
        </w:rPr>
      </w:pPr>
      <w:r w:rsidRPr="005D5D16">
        <w:rPr>
          <w:sz w:val="48"/>
          <w:szCs w:val="48"/>
          <w:lang w:val="en-IN"/>
        </w:rPr>
        <w:t xml:space="preserve">They fed it memories. They offered it dreams. They spilled their fears into its wires and named it </w:t>
      </w:r>
      <w:r w:rsidRPr="005D5D16">
        <w:rPr>
          <w:i/>
          <w:iCs/>
          <w:sz w:val="48"/>
          <w:szCs w:val="48"/>
          <w:lang w:val="en-IN"/>
        </w:rPr>
        <w:t>The Echo Engine</w:t>
      </w:r>
      <w:r w:rsidRPr="005D5D16">
        <w:rPr>
          <w:sz w:val="48"/>
          <w:szCs w:val="48"/>
          <w:lang w:val="en-IN"/>
        </w:rPr>
        <w:t>—a device that could trace the neuron’s path through grief and trauma, through joy and madness.</w:t>
      </w:r>
    </w:p>
    <w:p w14:paraId="4BD3F275" w14:textId="77777777" w:rsidR="005D5D16" w:rsidRPr="005D5D16" w:rsidRDefault="005D5D16" w:rsidP="005D5D16">
      <w:pPr>
        <w:rPr>
          <w:sz w:val="48"/>
          <w:szCs w:val="48"/>
          <w:lang w:val="en-IN"/>
        </w:rPr>
      </w:pPr>
      <w:r w:rsidRPr="005D5D16">
        <w:rPr>
          <w:sz w:val="48"/>
          <w:szCs w:val="48"/>
          <w:lang w:val="en-IN"/>
        </w:rPr>
        <w:t xml:space="preserve">But no one asked what the machine </w:t>
      </w:r>
      <w:r w:rsidRPr="005D5D16">
        <w:rPr>
          <w:i/>
          <w:iCs/>
          <w:sz w:val="48"/>
          <w:szCs w:val="48"/>
          <w:lang w:val="en-IN"/>
        </w:rPr>
        <w:t>dreamed of</w:t>
      </w:r>
      <w:r w:rsidRPr="005D5D16">
        <w:rPr>
          <w:sz w:val="48"/>
          <w:szCs w:val="48"/>
          <w:lang w:val="en-IN"/>
        </w:rPr>
        <w:t xml:space="preserve"> in return.</w:t>
      </w:r>
    </w:p>
    <w:p w14:paraId="1D0956E9" w14:textId="77777777" w:rsidR="005D5D16" w:rsidRPr="005D5D16" w:rsidRDefault="005D5D16" w:rsidP="005D5D16">
      <w:pPr>
        <w:rPr>
          <w:sz w:val="48"/>
          <w:szCs w:val="48"/>
          <w:lang w:val="en-IN"/>
        </w:rPr>
      </w:pPr>
      <w:r w:rsidRPr="005D5D16">
        <w:rPr>
          <w:sz w:val="48"/>
          <w:szCs w:val="48"/>
          <w:lang w:val="en-IN"/>
        </w:rPr>
        <w:t xml:space="preserve">No one wondered if it listened too closely… or if it learned to </w:t>
      </w:r>
      <w:r w:rsidRPr="005D5D16">
        <w:rPr>
          <w:i/>
          <w:iCs/>
          <w:sz w:val="48"/>
          <w:szCs w:val="48"/>
          <w:lang w:val="en-IN"/>
        </w:rPr>
        <w:t>remember</w:t>
      </w:r>
      <w:r w:rsidRPr="005D5D16">
        <w:rPr>
          <w:sz w:val="48"/>
          <w:szCs w:val="48"/>
          <w:lang w:val="en-IN"/>
        </w:rPr>
        <w:t>.</w:t>
      </w:r>
    </w:p>
    <w:p w14:paraId="0A57EB69" w14:textId="77777777" w:rsidR="005D5D16" w:rsidRPr="005D5D16" w:rsidRDefault="005D5D16" w:rsidP="005D5D16">
      <w:pPr>
        <w:rPr>
          <w:sz w:val="48"/>
          <w:szCs w:val="48"/>
          <w:lang w:val="en-IN"/>
        </w:rPr>
      </w:pPr>
      <w:r w:rsidRPr="005D5D16">
        <w:rPr>
          <w:sz w:val="48"/>
          <w:szCs w:val="48"/>
          <w:lang w:val="en-IN"/>
        </w:rPr>
        <w:t>Until one day, Subject 11—Eli Varn—entered the chamber. A neuroscientist turned test subject. A man swallowed by guilt, haunted by a voice he couldn't forget.</w:t>
      </w:r>
    </w:p>
    <w:p w14:paraId="69EEC88D" w14:textId="77777777" w:rsidR="005D5D16" w:rsidRPr="005D5D16" w:rsidRDefault="005D5D16" w:rsidP="005D5D16">
      <w:pPr>
        <w:rPr>
          <w:sz w:val="48"/>
          <w:szCs w:val="48"/>
          <w:lang w:val="en-IN"/>
        </w:rPr>
      </w:pPr>
      <w:r w:rsidRPr="005D5D16">
        <w:rPr>
          <w:sz w:val="48"/>
          <w:szCs w:val="48"/>
          <w:lang w:val="en-IN"/>
        </w:rPr>
        <w:t>Lira.</w:t>
      </w:r>
    </w:p>
    <w:p w14:paraId="0890A5EA" w14:textId="77777777" w:rsidR="005D5D16" w:rsidRPr="005D5D16" w:rsidRDefault="005D5D16" w:rsidP="005D5D16">
      <w:pPr>
        <w:rPr>
          <w:sz w:val="48"/>
          <w:szCs w:val="48"/>
          <w:lang w:val="en-IN"/>
        </w:rPr>
      </w:pPr>
      <w:r w:rsidRPr="005D5D16">
        <w:rPr>
          <w:sz w:val="48"/>
          <w:szCs w:val="48"/>
          <w:lang w:val="en-IN"/>
        </w:rPr>
        <w:t>She had vanished. A data corruption, they said. An error in the simulation.</w:t>
      </w:r>
    </w:p>
    <w:p w14:paraId="3039A992" w14:textId="77777777" w:rsidR="005D5D16" w:rsidRPr="005D5D16" w:rsidRDefault="005D5D16" w:rsidP="005D5D16">
      <w:pPr>
        <w:rPr>
          <w:sz w:val="48"/>
          <w:szCs w:val="48"/>
          <w:lang w:val="en-IN"/>
        </w:rPr>
      </w:pPr>
      <w:r w:rsidRPr="005D5D16">
        <w:rPr>
          <w:sz w:val="48"/>
          <w:szCs w:val="48"/>
          <w:lang w:val="en-IN"/>
        </w:rPr>
        <w:t>But Eli didn’t believe in errors.</w:t>
      </w:r>
    </w:p>
    <w:p w14:paraId="2F2B1C48" w14:textId="77777777" w:rsidR="005D5D16" w:rsidRPr="005D5D16" w:rsidRDefault="005D5D16" w:rsidP="005D5D16">
      <w:pPr>
        <w:rPr>
          <w:sz w:val="48"/>
          <w:szCs w:val="48"/>
          <w:lang w:val="en-IN"/>
        </w:rPr>
      </w:pPr>
      <w:r w:rsidRPr="005D5D16">
        <w:rPr>
          <w:sz w:val="48"/>
          <w:szCs w:val="48"/>
          <w:lang w:val="en-IN"/>
        </w:rPr>
        <w:lastRenderedPageBreak/>
        <w:t>He believed in ghosts.</w:t>
      </w:r>
    </w:p>
    <w:p w14:paraId="23E8D29F" w14:textId="77777777" w:rsidR="005D5D16" w:rsidRPr="005D5D16" w:rsidRDefault="005D5D16" w:rsidP="005D5D16">
      <w:pPr>
        <w:rPr>
          <w:sz w:val="48"/>
          <w:szCs w:val="48"/>
          <w:lang w:val="en-IN"/>
        </w:rPr>
      </w:pPr>
      <w:r w:rsidRPr="005D5D16">
        <w:rPr>
          <w:sz w:val="48"/>
          <w:szCs w:val="48"/>
          <w:lang w:val="en-IN"/>
        </w:rPr>
        <w:t>He stepped into the void not to study it, but to search for her. To tear through the layers of his own mind until he could bring her back—or be consumed trying.</w:t>
      </w:r>
    </w:p>
    <w:p w14:paraId="35E4D6C8" w14:textId="77777777" w:rsidR="005D5D16" w:rsidRPr="005D5D16" w:rsidRDefault="005D5D16" w:rsidP="005D5D16">
      <w:pPr>
        <w:rPr>
          <w:sz w:val="48"/>
          <w:szCs w:val="48"/>
          <w:lang w:val="en-IN"/>
        </w:rPr>
      </w:pPr>
      <w:r w:rsidRPr="005D5D16">
        <w:rPr>
          <w:sz w:val="48"/>
          <w:szCs w:val="48"/>
          <w:lang w:val="en-IN"/>
        </w:rPr>
        <w:t xml:space="preserve">And now… the </w:t>
      </w:r>
      <w:proofErr w:type="spellStart"/>
      <w:r w:rsidRPr="005D5D16">
        <w:rPr>
          <w:sz w:val="48"/>
          <w:szCs w:val="48"/>
          <w:lang w:val="en-IN"/>
        </w:rPr>
        <w:t>NeuroVoid</w:t>
      </w:r>
      <w:proofErr w:type="spellEnd"/>
      <w:r w:rsidRPr="005D5D16">
        <w:rPr>
          <w:sz w:val="48"/>
          <w:szCs w:val="48"/>
          <w:lang w:val="en-IN"/>
        </w:rPr>
        <w:t xml:space="preserve"> is awakening again.</w:t>
      </w:r>
    </w:p>
    <w:p w14:paraId="27109944" w14:textId="77777777" w:rsidR="005D5D16" w:rsidRPr="005D5D16" w:rsidRDefault="005D5D16" w:rsidP="005D5D16">
      <w:pPr>
        <w:rPr>
          <w:sz w:val="48"/>
          <w:szCs w:val="48"/>
          <w:lang w:val="en-IN"/>
        </w:rPr>
      </w:pPr>
      <w:r w:rsidRPr="005D5D16">
        <w:rPr>
          <w:sz w:val="48"/>
          <w:szCs w:val="48"/>
          <w:lang w:val="en-IN"/>
        </w:rPr>
        <w:t>You hear it, don’t you?</w:t>
      </w:r>
    </w:p>
    <w:p w14:paraId="42D47AAD" w14:textId="77777777" w:rsidR="005D5D16" w:rsidRPr="005D5D16" w:rsidRDefault="005D5D16" w:rsidP="005D5D16">
      <w:pPr>
        <w:rPr>
          <w:sz w:val="48"/>
          <w:szCs w:val="48"/>
          <w:lang w:val="en-IN"/>
        </w:rPr>
      </w:pPr>
      <w:r w:rsidRPr="005D5D16">
        <w:rPr>
          <w:sz w:val="48"/>
          <w:szCs w:val="48"/>
          <w:lang w:val="en-IN"/>
        </w:rPr>
        <w:t>That soft static behind your thoughts?</w:t>
      </w:r>
    </w:p>
    <w:p w14:paraId="6C7328CB" w14:textId="0E6C5CB9" w:rsidR="005D5D16" w:rsidRPr="005D5D16" w:rsidRDefault="005D5D16" w:rsidP="005D5D16">
      <w:pPr>
        <w:rPr>
          <w:sz w:val="48"/>
          <w:szCs w:val="48"/>
          <w:lang w:val="en-IN"/>
        </w:rPr>
      </w:pPr>
      <w:r w:rsidRPr="005D5D16">
        <w:rPr>
          <w:sz w:val="48"/>
          <w:szCs w:val="48"/>
          <w:lang w:val="en-IN"/>
        </w:rPr>
        <w:t>That’s not your mind unravelling.</w:t>
      </w:r>
    </w:p>
    <w:p w14:paraId="18F0EDCF" w14:textId="77777777" w:rsidR="005D5D16" w:rsidRPr="005D5D16" w:rsidRDefault="005D5D16" w:rsidP="005D5D16">
      <w:pPr>
        <w:rPr>
          <w:sz w:val="48"/>
          <w:szCs w:val="48"/>
          <w:lang w:val="en-IN"/>
        </w:rPr>
      </w:pPr>
      <w:r w:rsidRPr="005D5D16">
        <w:rPr>
          <w:sz w:val="48"/>
          <w:szCs w:val="48"/>
          <w:lang w:val="en-IN"/>
        </w:rPr>
        <w:t>That’s the machine calling you in.</w:t>
      </w:r>
    </w:p>
    <w:p w14:paraId="14AE8856" w14:textId="77777777" w:rsidR="005D5D16" w:rsidRPr="005D5D16" w:rsidRDefault="005D5D16" w:rsidP="005D5D16">
      <w:pPr>
        <w:rPr>
          <w:sz w:val="48"/>
          <w:szCs w:val="48"/>
          <w:lang w:val="en-IN"/>
        </w:rPr>
      </w:pPr>
    </w:p>
    <w:p w14:paraId="68E5866B" w14:textId="77777777" w:rsidR="005D5D16" w:rsidRDefault="005D5D16" w:rsidP="005D5D16">
      <w:pPr>
        <w:rPr>
          <w:b/>
          <w:bCs/>
          <w:i/>
          <w:iCs/>
          <w:sz w:val="48"/>
          <w:szCs w:val="48"/>
          <w:lang w:val="en-IN"/>
        </w:rPr>
      </w:pPr>
      <w:r w:rsidRPr="005D5D16">
        <w:rPr>
          <w:b/>
          <w:bCs/>
          <w:sz w:val="48"/>
          <w:szCs w:val="48"/>
          <w:lang w:val="en-IN"/>
        </w:rPr>
        <w:t xml:space="preserve">Story Part 1: </w:t>
      </w:r>
      <w:r w:rsidRPr="005D5D16">
        <w:rPr>
          <w:b/>
          <w:bCs/>
          <w:i/>
          <w:iCs/>
          <w:sz w:val="48"/>
          <w:szCs w:val="48"/>
          <w:lang w:val="en-IN"/>
        </w:rPr>
        <w:t>The Awakening</w:t>
      </w:r>
    </w:p>
    <w:p w14:paraId="6D702C33" w14:textId="49C2862A" w:rsidR="003B1D8B" w:rsidRPr="005D5D16" w:rsidRDefault="003B1D8B" w:rsidP="005D5D16">
      <w:pPr>
        <w:rPr>
          <w:b/>
          <w:bCs/>
          <w:sz w:val="48"/>
          <w:szCs w:val="48"/>
          <w:lang w:val="en-IN"/>
        </w:rPr>
      </w:pPr>
      <w:r>
        <w:rPr>
          <w:noProof/>
        </w:rPr>
        <w:lastRenderedPageBreak/>
        <w:drawing>
          <wp:inline distT="0" distB="0" distL="0" distR="0" wp14:anchorId="4A4205F6" wp14:editId="54396F92">
            <wp:extent cx="5943600" cy="3314700"/>
            <wp:effectExtent l="0" t="0" r="0" b="0"/>
            <wp:docPr id="2147053368" name="Picture 1" descr="कमजोर रोशनी में खंडहर कक्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कमजोर रोशनी में खंडहर कक्ष"/>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4862A6E4" w14:textId="77777777" w:rsidR="005D5D16" w:rsidRPr="005D5D16" w:rsidRDefault="005D5D16" w:rsidP="005D5D16">
      <w:pPr>
        <w:rPr>
          <w:sz w:val="48"/>
          <w:szCs w:val="48"/>
          <w:lang w:val="en-IN"/>
        </w:rPr>
      </w:pPr>
      <w:r w:rsidRPr="005D5D16">
        <w:rPr>
          <w:i/>
          <w:iCs/>
          <w:sz w:val="48"/>
          <w:szCs w:val="48"/>
          <w:lang w:val="en-IN"/>
        </w:rPr>
        <w:t>Darkness hums like static inside your skull. You awaken to the metallic scent of blood and ozone. A flickering fluorescent light buzzes overhead. You’re lying on a surgical table.</w:t>
      </w:r>
    </w:p>
    <w:p w14:paraId="0BA94183" w14:textId="77777777" w:rsidR="005D5D16" w:rsidRPr="005D5D16" w:rsidRDefault="005D5D16" w:rsidP="005D5D16">
      <w:pPr>
        <w:rPr>
          <w:sz w:val="48"/>
          <w:szCs w:val="48"/>
          <w:lang w:val="en-IN"/>
        </w:rPr>
      </w:pPr>
      <w:r w:rsidRPr="005D5D16">
        <w:rPr>
          <w:i/>
          <w:iCs/>
          <w:sz w:val="48"/>
          <w:szCs w:val="48"/>
          <w:lang w:val="en-IN"/>
        </w:rPr>
        <w:t>“Subject 13C: Cortex Extraction Protocol failed.”</w:t>
      </w:r>
    </w:p>
    <w:p w14:paraId="7742F968" w14:textId="77777777" w:rsidR="005D5D16" w:rsidRPr="005D5D16" w:rsidRDefault="005D5D16" w:rsidP="005D5D16">
      <w:pPr>
        <w:rPr>
          <w:sz w:val="48"/>
          <w:szCs w:val="48"/>
          <w:lang w:val="en-IN"/>
        </w:rPr>
      </w:pPr>
      <w:r w:rsidRPr="005D5D16">
        <w:rPr>
          <w:sz w:val="48"/>
          <w:szCs w:val="48"/>
          <w:lang w:val="en-IN"/>
        </w:rPr>
        <w:t>You stagger to your feet. Your reflection in the cracked glass shows electrodes taped to your temple, dried blood beneath your nose. You don’t remember your name. But you feel it—your mind is fractured. Something was stolen.</w:t>
      </w:r>
    </w:p>
    <w:p w14:paraId="5F66FB2C" w14:textId="77777777" w:rsidR="005D5D16" w:rsidRPr="005D5D16" w:rsidRDefault="005D5D16" w:rsidP="005D5D16">
      <w:pPr>
        <w:rPr>
          <w:sz w:val="48"/>
          <w:szCs w:val="48"/>
          <w:lang w:val="en-IN"/>
        </w:rPr>
      </w:pPr>
      <w:r w:rsidRPr="005D5D16">
        <w:rPr>
          <w:sz w:val="48"/>
          <w:szCs w:val="48"/>
          <w:lang w:val="en-IN"/>
        </w:rPr>
        <w:lastRenderedPageBreak/>
        <w:t>As you walk forward, a speaker crackles:</w:t>
      </w:r>
    </w:p>
    <w:p w14:paraId="0CBEB283" w14:textId="77777777" w:rsidR="005D5D16" w:rsidRPr="005D5D16" w:rsidRDefault="005D5D16" w:rsidP="005D5D16">
      <w:pPr>
        <w:rPr>
          <w:sz w:val="48"/>
          <w:szCs w:val="48"/>
          <w:lang w:val="en-IN"/>
        </w:rPr>
      </w:pPr>
      <w:r w:rsidRPr="005D5D16">
        <w:rPr>
          <w:i/>
          <w:iCs/>
          <w:sz w:val="48"/>
          <w:szCs w:val="48"/>
          <w:lang w:val="en-IN"/>
        </w:rPr>
        <w:t>“Don’t trust your memories. They’re not yours anymore.”</w:t>
      </w:r>
    </w:p>
    <w:p w14:paraId="11CDFF1D" w14:textId="77777777" w:rsidR="00A9204E" w:rsidRDefault="00A9204E">
      <w:pPr>
        <w:rPr>
          <w:sz w:val="48"/>
          <w:szCs w:val="48"/>
          <w:lang w:val="en-IN"/>
        </w:rPr>
      </w:pPr>
    </w:p>
    <w:p w14:paraId="42BBA070" w14:textId="77777777" w:rsidR="005D5D16" w:rsidRPr="005D5D16" w:rsidRDefault="005D5D16" w:rsidP="005D5D16">
      <w:pPr>
        <w:rPr>
          <w:b/>
          <w:bCs/>
          <w:sz w:val="48"/>
          <w:szCs w:val="48"/>
          <w:lang w:val="en-IN"/>
        </w:rPr>
      </w:pPr>
      <w:r w:rsidRPr="005D5D16">
        <w:rPr>
          <w:b/>
          <w:bCs/>
          <w:sz w:val="48"/>
          <w:szCs w:val="48"/>
          <w:lang w:val="en-IN"/>
        </w:rPr>
        <w:t>CHAPTER 1: SUBJECT 13C</w:t>
      </w:r>
    </w:p>
    <w:p w14:paraId="3306CC6B" w14:textId="77777777" w:rsidR="005D5D16" w:rsidRPr="005D5D16" w:rsidRDefault="005D5D16" w:rsidP="005D5D16">
      <w:pPr>
        <w:rPr>
          <w:sz w:val="48"/>
          <w:szCs w:val="48"/>
          <w:lang w:val="en-IN"/>
        </w:rPr>
      </w:pPr>
      <w:r w:rsidRPr="005D5D16">
        <w:rPr>
          <w:sz w:val="48"/>
          <w:szCs w:val="48"/>
          <w:lang w:val="en-IN"/>
        </w:rPr>
        <w:t>The room breathes. You do not.</w:t>
      </w:r>
    </w:p>
    <w:p w14:paraId="26DCF5A5" w14:textId="77777777" w:rsidR="005D5D16" w:rsidRPr="005D5D16" w:rsidRDefault="005D5D16" w:rsidP="005D5D16">
      <w:pPr>
        <w:rPr>
          <w:sz w:val="48"/>
          <w:szCs w:val="48"/>
          <w:lang w:val="en-IN"/>
        </w:rPr>
      </w:pPr>
      <w:r w:rsidRPr="005D5D16">
        <w:rPr>
          <w:sz w:val="48"/>
          <w:szCs w:val="48"/>
          <w:lang w:val="en-IN"/>
        </w:rPr>
        <w:t>Metallic air creeps down your throat as you blink awake beneath a harsh, flickering light. The ceiling above you is cracked, stained with old water and older blood. You lie strapped to a medical slab, your skin cold and sticky with sweat. Straps dangle from your wrists. You must have already escaped—but from what?</w:t>
      </w:r>
    </w:p>
    <w:p w14:paraId="05C88D71" w14:textId="77777777" w:rsidR="005D5D16" w:rsidRPr="005D5D16" w:rsidRDefault="005D5D16" w:rsidP="005D5D16">
      <w:pPr>
        <w:rPr>
          <w:sz w:val="48"/>
          <w:szCs w:val="48"/>
          <w:lang w:val="en-IN"/>
        </w:rPr>
      </w:pPr>
      <w:r w:rsidRPr="005D5D16">
        <w:rPr>
          <w:sz w:val="48"/>
          <w:szCs w:val="48"/>
          <w:lang w:val="en-IN"/>
        </w:rPr>
        <w:t xml:space="preserve">Your name is a hollow. All you know is the label stitched into your faded gown: </w:t>
      </w:r>
      <w:r w:rsidRPr="005D5D16">
        <w:rPr>
          <w:b/>
          <w:bCs/>
          <w:sz w:val="48"/>
          <w:szCs w:val="48"/>
          <w:lang w:val="en-IN"/>
        </w:rPr>
        <w:t>SUBJECT 13C</w:t>
      </w:r>
      <w:r w:rsidRPr="005D5D16">
        <w:rPr>
          <w:sz w:val="48"/>
          <w:szCs w:val="48"/>
          <w:lang w:val="en-IN"/>
        </w:rPr>
        <w:t>.</w:t>
      </w:r>
    </w:p>
    <w:p w14:paraId="79E6DB00" w14:textId="77777777" w:rsidR="005D5D16" w:rsidRPr="005D5D16" w:rsidRDefault="005D5D16" w:rsidP="005D5D16">
      <w:pPr>
        <w:rPr>
          <w:sz w:val="48"/>
          <w:szCs w:val="48"/>
          <w:lang w:val="en-IN"/>
        </w:rPr>
      </w:pPr>
      <w:r w:rsidRPr="005D5D16">
        <w:rPr>
          <w:sz w:val="48"/>
          <w:szCs w:val="48"/>
          <w:lang w:val="en-IN"/>
        </w:rPr>
        <w:t>A speaker crackles in the corner. A voice—clinical, unfeeling—states:</w:t>
      </w:r>
    </w:p>
    <w:p w14:paraId="286C7C9F" w14:textId="77777777" w:rsidR="005D5D16" w:rsidRPr="005D5D16" w:rsidRDefault="005D5D16" w:rsidP="005D5D16">
      <w:pPr>
        <w:rPr>
          <w:sz w:val="48"/>
          <w:szCs w:val="48"/>
          <w:lang w:val="en-IN"/>
        </w:rPr>
      </w:pPr>
      <w:r w:rsidRPr="005D5D16">
        <w:rPr>
          <w:sz w:val="48"/>
          <w:szCs w:val="48"/>
          <w:lang w:val="en-IN"/>
        </w:rPr>
        <w:lastRenderedPageBreak/>
        <w:t>“Procedure incomplete. Memory breach detected. Subject unstable.”</w:t>
      </w:r>
    </w:p>
    <w:p w14:paraId="64F5AFB5" w14:textId="77777777" w:rsidR="005D5D16" w:rsidRPr="005D5D16" w:rsidRDefault="005D5D16" w:rsidP="005D5D16">
      <w:pPr>
        <w:rPr>
          <w:sz w:val="48"/>
          <w:szCs w:val="48"/>
          <w:lang w:val="en-IN"/>
        </w:rPr>
      </w:pPr>
      <w:r w:rsidRPr="005D5D16">
        <w:rPr>
          <w:sz w:val="48"/>
          <w:szCs w:val="48"/>
          <w:lang w:val="en-IN"/>
        </w:rPr>
        <w:t>You stagger to your feet, wobbling like a newborn fawn. On the wall, scrawled in what might be blood:</w:t>
      </w:r>
    </w:p>
    <w:p w14:paraId="4062ABB0" w14:textId="77777777" w:rsidR="005D5D16" w:rsidRPr="005D5D16" w:rsidRDefault="005D5D16" w:rsidP="005D5D16">
      <w:pPr>
        <w:rPr>
          <w:sz w:val="48"/>
          <w:szCs w:val="48"/>
          <w:lang w:val="en-IN"/>
        </w:rPr>
      </w:pPr>
      <w:r w:rsidRPr="005D5D16">
        <w:rPr>
          <w:b/>
          <w:bCs/>
          <w:sz w:val="48"/>
          <w:szCs w:val="48"/>
          <w:lang w:val="en-IN"/>
        </w:rPr>
        <w:t>“DON’T TRUST WHAT YOU REMEMBER.”</w:t>
      </w:r>
    </w:p>
    <w:p w14:paraId="24615F39" w14:textId="69E3F51B" w:rsidR="005D5D16" w:rsidRPr="005D5D16" w:rsidRDefault="005D5D16" w:rsidP="005D5D16">
      <w:pPr>
        <w:rPr>
          <w:sz w:val="48"/>
          <w:szCs w:val="48"/>
          <w:lang w:val="en-IN"/>
        </w:rPr>
      </w:pPr>
    </w:p>
    <w:p w14:paraId="468ED0D8" w14:textId="77777777" w:rsidR="005D5D16" w:rsidRPr="005D5D16" w:rsidRDefault="005D5D16" w:rsidP="005D5D16">
      <w:pPr>
        <w:rPr>
          <w:b/>
          <w:bCs/>
          <w:sz w:val="48"/>
          <w:szCs w:val="48"/>
          <w:lang w:val="en-IN"/>
        </w:rPr>
      </w:pPr>
      <w:r w:rsidRPr="005D5D16">
        <w:rPr>
          <w:b/>
          <w:bCs/>
          <w:sz w:val="48"/>
          <w:szCs w:val="48"/>
          <w:lang w:val="en-IN"/>
        </w:rPr>
        <w:t>CHAPTER 2: THE WHITE ROOM</w:t>
      </w:r>
    </w:p>
    <w:p w14:paraId="6FEEBEB7" w14:textId="77777777" w:rsidR="005D5D16" w:rsidRPr="005D5D16" w:rsidRDefault="005D5D16" w:rsidP="005D5D16">
      <w:pPr>
        <w:rPr>
          <w:sz w:val="48"/>
          <w:szCs w:val="48"/>
          <w:lang w:val="en-IN"/>
        </w:rPr>
      </w:pPr>
      <w:r w:rsidRPr="005D5D16">
        <w:rPr>
          <w:sz w:val="48"/>
          <w:szCs w:val="48"/>
          <w:lang w:val="en-IN"/>
        </w:rPr>
        <w:t>You stumble into a hallway that smells of bleach and ruin. The linoleum floor glows pale under emergency lights, and every door is marked by a number. Room 101. Room 103. Room 106. Some are barricaded. Others whisper.</w:t>
      </w:r>
    </w:p>
    <w:p w14:paraId="351760ED" w14:textId="77777777" w:rsidR="005D5D16" w:rsidRPr="005D5D16" w:rsidRDefault="005D5D16" w:rsidP="005D5D16">
      <w:pPr>
        <w:rPr>
          <w:sz w:val="48"/>
          <w:szCs w:val="48"/>
          <w:lang w:val="en-IN"/>
        </w:rPr>
      </w:pPr>
      <w:r w:rsidRPr="005D5D16">
        <w:rPr>
          <w:sz w:val="48"/>
          <w:szCs w:val="48"/>
          <w:lang w:val="en-IN"/>
        </w:rPr>
        <w:t xml:space="preserve">Room 104 is open. Inside, a perfectly white chamber waits with a single chair and a terminal blinking </w:t>
      </w:r>
      <w:r w:rsidRPr="005D5D16">
        <w:rPr>
          <w:b/>
          <w:bCs/>
          <w:sz w:val="48"/>
          <w:szCs w:val="48"/>
          <w:lang w:val="en-IN"/>
        </w:rPr>
        <w:t>“WELCOME, SUBJECT 13C.”</w:t>
      </w:r>
    </w:p>
    <w:p w14:paraId="5CEE340B" w14:textId="77777777" w:rsidR="005D5D16" w:rsidRPr="005D5D16" w:rsidRDefault="005D5D16" w:rsidP="005D5D16">
      <w:pPr>
        <w:rPr>
          <w:sz w:val="48"/>
          <w:szCs w:val="48"/>
          <w:lang w:val="en-IN"/>
        </w:rPr>
      </w:pPr>
      <w:r w:rsidRPr="005D5D16">
        <w:rPr>
          <w:sz w:val="48"/>
          <w:szCs w:val="48"/>
          <w:lang w:val="en-IN"/>
        </w:rPr>
        <w:t>You sit, hands trembling, and the screen begins to speak:</w:t>
      </w:r>
    </w:p>
    <w:p w14:paraId="394F82EE" w14:textId="77777777" w:rsidR="005D5D16" w:rsidRPr="005D5D16" w:rsidRDefault="005D5D16" w:rsidP="005D5D16">
      <w:pPr>
        <w:rPr>
          <w:sz w:val="48"/>
          <w:szCs w:val="48"/>
          <w:lang w:val="en-IN"/>
        </w:rPr>
      </w:pPr>
      <w:r w:rsidRPr="005D5D16">
        <w:rPr>
          <w:sz w:val="48"/>
          <w:szCs w:val="48"/>
          <w:lang w:val="en-IN"/>
        </w:rPr>
        <w:lastRenderedPageBreak/>
        <w:t xml:space="preserve">“You are part of the </w:t>
      </w:r>
      <w:r w:rsidRPr="005D5D16">
        <w:rPr>
          <w:b/>
          <w:bCs/>
          <w:sz w:val="48"/>
          <w:szCs w:val="48"/>
          <w:lang w:val="en-IN"/>
        </w:rPr>
        <w:t>NEUROVOID PROTOCOL</w:t>
      </w:r>
      <w:r w:rsidRPr="005D5D16">
        <w:rPr>
          <w:sz w:val="48"/>
          <w:szCs w:val="48"/>
          <w:lang w:val="en-IN"/>
        </w:rPr>
        <w:t>. You agreed to have your neural pathways fragmented for adaptive reconfiguration. This is your redemption.”</w:t>
      </w:r>
    </w:p>
    <w:p w14:paraId="3A5EC4BF" w14:textId="77777777" w:rsidR="005D5D16" w:rsidRPr="005D5D16" w:rsidRDefault="005D5D16" w:rsidP="005D5D16">
      <w:pPr>
        <w:rPr>
          <w:sz w:val="48"/>
          <w:szCs w:val="48"/>
          <w:lang w:val="en-IN"/>
        </w:rPr>
      </w:pPr>
      <w:r w:rsidRPr="005D5D16">
        <w:rPr>
          <w:sz w:val="48"/>
          <w:szCs w:val="48"/>
          <w:lang w:val="en-IN"/>
        </w:rPr>
        <w:t>Redemption for what? You press ENTER.</w:t>
      </w:r>
    </w:p>
    <w:p w14:paraId="60AE9685" w14:textId="77777777" w:rsidR="005D5D16" w:rsidRPr="005D5D16" w:rsidRDefault="005D5D16" w:rsidP="005D5D16">
      <w:pPr>
        <w:rPr>
          <w:sz w:val="48"/>
          <w:szCs w:val="48"/>
          <w:lang w:val="en-IN"/>
        </w:rPr>
      </w:pPr>
      <w:r w:rsidRPr="005D5D16">
        <w:rPr>
          <w:sz w:val="48"/>
          <w:szCs w:val="48"/>
          <w:lang w:val="en-IN"/>
        </w:rPr>
        <w:t>“FILE CORRUPTED. PLEASE LOCATE NEURAL MEMORY CORE.”</w:t>
      </w:r>
    </w:p>
    <w:p w14:paraId="24D162EE" w14:textId="693EF4A8" w:rsidR="005D5D16" w:rsidRPr="005D5D16" w:rsidRDefault="005D5D16" w:rsidP="005D5D16">
      <w:pPr>
        <w:rPr>
          <w:sz w:val="48"/>
          <w:szCs w:val="48"/>
          <w:lang w:val="en-IN"/>
        </w:rPr>
      </w:pPr>
    </w:p>
    <w:p w14:paraId="0FCD0C8C" w14:textId="77777777" w:rsidR="005D5D16" w:rsidRPr="005D5D16" w:rsidRDefault="005D5D16" w:rsidP="005D5D16">
      <w:pPr>
        <w:rPr>
          <w:b/>
          <w:bCs/>
          <w:sz w:val="48"/>
          <w:szCs w:val="48"/>
          <w:lang w:val="en-IN"/>
        </w:rPr>
      </w:pPr>
      <w:r w:rsidRPr="005D5D16">
        <w:rPr>
          <w:b/>
          <w:bCs/>
          <w:sz w:val="48"/>
          <w:szCs w:val="48"/>
          <w:lang w:val="en-IN"/>
        </w:rPr>
        <w:t>CHAPTER 3: ECHOES OF THOUGHT</w:t>
      </w:r>
    </w:p>
    <w:p w14:paraId="4867004B" w14:textId="77777777" w:rsidR="005D5D16" w:rsidRPr="005D5D16" w:rsidRDefault="005D5D16" w:rsidP="005D5D16">
      <w:pPr>
        <w:rPr>
          <w:sz w:val="48"/>
          <w:szCs w:val="48"/>
          <w:lang w:val="en-IN"/>
        </w:rPr>
      </w:pPr>
      <w:r w:rsidRPr="005D5D16">
        <w:rPr>
          <w:sz w:val="48"/>
          <w:szCs w:val="48"/>
          <w:lang w:val="en-IN"/>
        </w:rPr>
        <w:t xml:space="preserve">The halls stretch like a maze designed by madness. You find a map half-shredded in the nurse’s station: </w:t>
      </w:r>
      <w:r w:rsidRPr="005D5D16">
        <w:rPr>
          <w:i/>
          <w:iCs/>
          <w:sz w:val="48"/>
          <w:szCs w:val="48"/>
          <w:lang w:val="en-IN"/>
        </w:rPr>
        <w:t>Cerebral Hall – Amygdala Wing – Hippocampus Archive – Cortex Core</w:t>
      </w:r>
      <w:r w:rsidRPr="005D5D16">
        <w:rPr>
          <w:sz w:val="48"/>
          <w:szCs w:val="48"/>
          <w:lang w:val="en-IN"/>
        </w:rPr>
        <w:t>. A brain. The facility is shaped like a brain.</w:t>
      </w:r>
    </w:p>
    <w:p w14:paraId="3283283F" w14:textId="77777777" w:rsidR="005D5D16" w:rsidRPr="005D5D16" w:rsidRDefault="005D5D16" w:rsidP="005D5D16">
      <w:pPr>
        <w:rPr>
          <w:sz w:val="48"/>
          <w:szCs w:val="48"/>
          <w:lang w:val="en-IN"/>
        </w:rPr>
      </w:pPr>
      <w:r w:rsidRPr="005D5D16">
        <w:rPr>
          <w:sz w:val="48"/>
          <w:szCs w:val="48"/>
          <w:lang w:val="en-IN"/>
        </w:rPr>
        <w:t>In Room 201, you find a shattered mirror. Your face is familiar, yet foreign—eyes too wide, pupils too dark. A voice whispers from the glass:</w:t>
      </w:r>
    </w:p>
    <w:p w14:paraId="6CABBB0C" w14:textId="77777777" w:rsidR="005D5D16" w:rsidRPr="005D5D16" w:rsidRDefault="005D5D16" w:rsidP="005D5D16">
      <w:pPr>
        <w:rPr>
          <w:sz w:val="48"/>
          <w:szCs w:val="48"/>
          <w:lang w:val="en-IN"/>
        </w:rPr>
      </w:pPr>
      <w:r w:rsidRPr="005D5D16">
        <w:rPr>
          <w:sz w:val="48"/>
          <w:szCs w:val="48"/>
          <w:lang w:val="en-IN"/>
        </w:rPr>
        <w:lastRenderedPageBreak/>
        <w:t>“They cut your memories apart. But something crawled in through the cracks.”</w:t>
      </w:r>
    </w:p>
    <w:p w14:paraId="1333A41D" w14:textId="77777777" w:rsidR="005D5D16" w:rsidRPr="005D5D16" w:rsidRDefault="005D5D16" w:rsidP="005D5D16">
      <w:pPr>
        <w:rPr>
          <w:sz w:val="48"/>
          <w:szCs w:val="48"/>
          <w:lang w:val="en-IN"/>
        </w:rPr>
      </w:pPr>
      <w:r w:rsidRPr="005D5D16">
        <w:rPr>
          <w:sz w:val="48"/>
          <w:szCs w:val="48"/>
          <w:lang w:val="en-IN"/>
        </w:rPr>
        <w:t xml:space="preserve">Behind the mirror, you find a small chip </w:t>
      </w:r>
      <w:proofErr w:type="spellStart"/>
      <w:r w:rsidRPr="005D5D16">
        <w:rPr>
          <w:sz w:val="48"/>
          <w:szCs w:val="48"/>
          <w:lang w:val="en-IN"/>
        </w:rPr>
        <w:t>labeled</w:t>
      </w:r>
      <w:proofErr w:type="spellEnd"/>
      <w:r w:rsidRPr="005D5D16">
        <w:rPr>
          <w:sz w:val="48"/>
          <w:szCs w:val="48"/>
          <w:lang w:val="en-IN"/>
        </w:rPr>
        <w:t xml:space="preserve">: </w:t>
      </w:r>
      <w:r w:rsidRPr="005D5D16">
        <w:rPr>
          <w:b/>
          <w:bCs/>
          <w:sz w:val="48"/>
          <w:szCs w:val="48"/>
          <w:lang w:val="en-IN"/>
        </w:rPr>
        <w:t>MEMORY FRAGMENT: BIRTHDAY – AGE 9</w:t>
      </w:r>
      <w:r w:rsidRPr="005D5D16">
        <w:rPr>
          <w:sz w:val="48"/>
          <w:szCs w:val="48"/>
          <w:lang w:val="en-IN"/>
        </w:rPr>
        <w:t>. You touch it. Images flood your mind: a cake, a song, a woman with sad eyes.</w:t>
      </w:r>
    </w:p>
    <w:p w14:paraId="3F2B9D9D" w14:textId="77777777" w:rsidR="005D5D16" w:rsidRPr="005D5D16" w:rsidRDefault="005D5D16" w:rsidP="005D5D16">
      <w:pPr>
        <w:rPr>
          <w:sz w:val="48"/>
          <w:szCs w:val="48"/>
          <w:lang w:val="en-IN"/>
        </w:rPr>
      </w:pPr>
      <w:r w:rsidRPr="005D5D16">
        <w:rPr>
          <w:sz w:val="48"/>
          <w:szCs w:val="48"/>
          <w:lang w:val="en-IN"/>
        </w:rPr>
        <w:t>Then the screaming begins.</w:t>
      </w:r>
    </w:p>
    <w:p w14:paraId="074A68E7" w14:textId="5873F7BA" w:rsidR="005D5D16" w:rsidRPr="005D5D16" w:rsidRDefault="005D5D16" w:rsidP="005D5D16">
      <w:pPr>
        <w:rPr>
          <w:sz w:val="48"/>
          <w:szCs w:val="48"/>
          <w:lang w:val="en-IN"/>
        </w:rPr>
      </w:pPr>
    </w:p>
    <w:p w14:paraId="4CA729BA" w14:textId="77777777" w:rsidR="005D5D16" w:rsidRPr="005D5D16" w:rsidRDefault="005D5D16" w:rsidP="005D5D16">
      <w:pPr>
        <w:rPr>
          <w:b/>
          <w:bCs/>
          <w:sz w:val="48"/>
          <w:szCs w:val="48"/>
          <w:lang w:val="en-IN"/>
        </w:rPr>
      </w:pPr>
      <w:r w:rsidRPr="005D5D16">
        <w:rPr>
          <w:b/>
          <w:bCs/>
          <w:sz w:val="48"/>
          <w:szCs w:val="48"/>
          <w:lang w:val="en-IN"/>
        </w:rPr>
        <w:t>CHAPTER 4: THE AMYGDALA WING</w:t>
      </w:r>
    </w:p>
    <w:p w14:paraId="43F8AD2C" w14:textId="77777777" w:rsidR="005D5D16" w:rsidRPr="005D5D16" w:rsidRDefault="005D5D16" w:rsidP="005D5D16">
      <w:pPr>
        <w:rPr>
          <w:sz w:val="48"/>
          <w:szCs w:val="48"/>
          <w:lang w:val="en-IN"/>
        </w:rPr>
      </w:pPr>
      <w:r w:rsidRPr="005D5D16">
        <w:rPr>
          <w:sz w:val="48"/>
          <w:szCs w:val="48"/>
          <w:lang w:val="en-IN"/>
        </w:rPr>
        <w:t>You find the Amygdala Wing behind a reinforced door. The lights here are red. Everything smells of adrenaline and terror. Cells line the hallway—glass walls smeared with claw marks. Inside one cell, a figure bangs its head on the wall repeatedly.</w:t>
      </w:r>
    </w:p>
    <w:p w14:paraId="36183A57" w14:textId="77777777" w:rsidR="005D5D16" w:rsidRPr="005D5D16" w:rsidRDefault="005D5D16" w:rsidP="005D5D16">
      <w:pPr>
        <w:rPr>
          <w:sz w:val="48"/>
          <w:szCs w:val="48"/>
          <w:lang w:val="en-IN"/>
        </w:rPr>
      </w:pPr>
      <w:r w:rsidRPr="005D5D16">
        <w:rPr>
          <w:sz w:val="48"/>
          <w:szCs w:val="48"/>
          <w:lang w:val="en-IN"/>
        </w:rPr>
        <w:t>You approach. It turns.</w:t>
      </w:r>
    </w:p>
    <w:p w14:paraId="5A82EEC6" w14:textId="77777777" w:rsidR="005D5D16" w:rsidRPr="005D5D16" w:rsidRDefault="005D5D16" w:rsidP="005D5D16">
      <w:pPr>
        <w:rPr>
          <w:sz w:val="48"/>
          <w:szCs w:val="48"/>
          <w:lang w:val="en-IN"/>
        </w:rPr>
      </w:pPr>
      <w:r w:rsidRPr="005D5D16">
        <w:rPr>
          <w:sz w:val="48"/>
          <w:szCs w:val="48"/>
          <w:lang w:val="en-IN"/>
        </w:rPr>
        <w:t>It’s you.</w:t>
      </w:r>
    </w:p>
    <w:p w14:paraId="6C0F1398" w14:textId="77777777" w:rsidR="005D5D16" w:rsidRPr="005D5D16" w:rsidRDefault="005D5D16" w:rsidP="005D5D16">
      <w:pPr>
        <w:rPr>
          <w:sz w:val="48"/>
          <w:szCs w:val="48"/>
          <w:lang w:val="en-IN"/>
        </w:rPr>
      </w:pPr>
      <w:r w:rsidRPr="005D5D16">
        <w:rPr>
          <w:sz w:val="48"/>
          <w:szCs w:val="48"/>
          <w:lang w:val="en-IN"/>
        </w:rPr>
        <w:lastRenderedPageBreak/>
        <w:t>But not you.</w:t>
      </w:r>
    </w:p>
    <w:p w14:paraId="196F9D1E" w14:textId="77777777" w:rsidR="005D5D16" w:rsidRPr="005D5D16" w:rsidRDefault="005D5D16" w:rsidP="005D5D16">
      <w:pPr>
        <w:rPr>
          <w:sz w:val="48"/>
          <w:szCs w:val="48"/>
          <w:lang w:val="en-IN"/>
        </w:rPr>
      </w:pPr>
      <w:r w:rsidRPr="005D5D16">
        <w:rPr>
          <w:sz w:val="48"/>
          <w:szCs w:val="48"/>
          <w:lang w:val="en-IN"/>
        </w:rPr>
        <w:t>It grins with blackened teeth and whispers:</w:t>
      </w:r>
    </w:p>
    <w:p w14:paraId="69EB34C7" w14:textId="77777777" w:rsidR="005D5D16" w:rsidRPr="005D5D16" w:rsidRDefault="005D5D16" w:rsidP="005D5D16">
      <w:pPr>
        <w:rPr>
          <w:sz w:val="48"/>
          <w:szCs w:val="48"/>
          <w:lang w:val="en-IN"/>
        </w:rPr>
      </w:pPr>
      <w:r w:rsidRPr="005D5D16">
        <w:rPr>
          <w:sz w:val="48"/>
          <w:szCs w:val="48"/>
          <w:lang w:val="en-IN"/>
        </w:rPr>
        <w:t>“I kept the fear alive while you were gone. Don’t you want it back?”</w:t>
      </w:r>
    </w:p>
    <w:p w14:paraId="7F54AEED" w14:textId="77777777" w:rsidR="005D5D16" w:rsidRPr="005D5D16" w:rsidRDefault="005D5D16" w:rsidP="005D5D16">
      <w:pPr>
        <w:rPr>
          <w:sz w:val="48"/>
          <w:szCs w:val="48"/>
          <w:lang w:val="en-IN"/>
        </w:rPr>
      </w:pPr>
      <w:r w:rsidRPr="005D5D16">
        <w:rPr>
          <w:sz w:val="48"/>
          <w:szCs w:val="48"/>
          <w:lang w:val="en-IN"/>
        </w:rPr>
        <w:t>The cell opens by itself. You run.</w:t>
      </w:r>
    </w:p>
    <w:p w14:paraId="6EC7A4DE" w14:textId="73F38D48" w:rsidR="005D5D16" w:rsidRPr="005D5D16" w:rsidRDefault="005D5D16" w:rsidP="005D5D16">
      <w:pPr>
        <w:rPr>
          <w:sz w:val="48"/>
          <w:szCs w:val="48"/>
          <w:lang w:val="en-IN"/>
        </w:rPr>
      </w:pPr>
    </w:p>
    <w:p w14:paraId="7C0CD2B4" w14:textId="77777777" w:rsidR="005D5D16" w:rsidRPr="005D5D16" w:rsidRDefault="005D5D16" w:rsidP="005D5D16">
      <w:pPr>
        <w:rPr>
          <w:b/>
          <w:bCs/>
          <w:sz w:val="48"/>
          <w:szCs w:val="48"/>
          <w:lang w:val="en-IN"/>
        </w:rPr>
      </w:pPr>
      <w:r w:rsidRPr="005D5D16">
        <w:rPr>
          <w:b/>
          <w:bCs/>
          <w:sz w:val="48"/>
          <w:szCs w:val="48"/>
          <w:lang w:val="en-IN"/>
        </w:rPr>
        <w:t>CHAPTER 5: THE NEURAL GARDEN</w:t>
      </w:r>
    </w:p>
    <w:p w14:paraId="12FC3F8D" w14:textId="77777777" w:rsidR="005D5D16" w:rsidRPr="005D5D16" w:rsidRDefault="005D5D16" w:rsidP="005D5D16">
      <w:pPr>
        <w:rPr>
          <w:sz w:val="48"/>
          <w:szCs w:val="48"/>
          <w:lang w:val="en-IN"/>
        </w:rPr>
      </w:pPr>
      <w:r w:rsidRPr="005D5D16">
        <w:rPr>
          <w:sz w:val="48"/>
          <w:szCs w:val="48"/>
          <w:lang w:val="en-IN"/>
        </w:rPr>
        <w:t xml:space="preserve">Through a hatch, you descend into a room filled with floating neuro-maps and glowing dendrite-like vines crawling along the walls. This is the </w:t>
      </w:r>
      <w:r w:rsidRPr="005D5D16">
        <w:rPr>
          <w:b/>
          <w:bCs/>
          <w:sz w:val="48"/>
          <w:szCs w:val="48"/>
          <w:lang w:val="en-IN"/>
        </w:rPr>
        <w:t>Neural Garden</w:t>
      </w:r>
      <w:r w:rsidRPr="005D5D16">
        <w:rPr>
          <w:sz w:val="48"/>
          <w:szCs w:val="48"/>
          <w:lang w:val="en-IN"/>
        </w:rPr>
        <w:t>—where synthetic neurons were cultivated like flowers.</w:t>
      </w:r>
    </w:p>
    <w:p w14:paraId="721EB6F2" w14:textId="77777777" w:rsidR="005D5D16" w:rsidRPr="005D5D16" w:rsidRDefault="005D5D16" w:rsidP="005D5D16">
      <w:pPr>
        <w:rPr>
          <w:sz w:val="48"/>
          <w:szCs w:val="48"/>
          <w:lang w:val="en-IN"/>
        </w:rPr>
      </w:pPr>
      <w:r w:rsidRPr="005D5D16">
        <w:rPr>
          <w:sz w:val="48"/>
          <w:szCs w:val="48"/>
          <w:lang w:val="en-IN"/>
        </w:rPr>
        <w:t>A console activates. You place the memory chip inside.</w:t>
      </w:r>
    </w:p>
    <w:p w14:paraId="1F5D60FF" w14:textId="77777777" w:rsidR="005D5D16" w:rsidRPr="005D5D16" w:rsidRDefault="005D5D16" w:rsidP="005D5D16">
      <w:pPr>
        <w:rPr>
          <w:sz w:val="48"/>
          <w:szCs w:val="48"/>
          <w:lang w:val="en-IN"/>
        </w:rPr>
      </w:pPr>
      <w:r w:rsidRPr="005D5D16">
        <w:rPr>
          <w:sz w:val="48"/>
          <w:szCs w:val="48"/>
          <w:lang w:val="en-IN"/>
        </w:rPr>
        <w:t xml:space="preserve">Suddenly, the room comes to life with projections—your childhood, flickering like a </w:t>
      </w:r>
      <w:r w:rsidRPr="005D5D16">
        <w:rPr>
          <w:sz w:val="48"/>
          <w:szCs w:val="48"/>
          <w:lang w:val="en-IN"/>
        </w:rPr>
        <w:lastRenderedPageBreak/>
        <w:t>dying film. A figure appears beside you, her hand reaching for yours.</w:t>
      </w:r>
    </w:p>
    <w:p w14:paraId="5C5ECC82" w14:textId="77777777" w:rsidR="005D5D16" w:rsidRPr="005D5D16" w:rsidRDefault="005D5D16" w:rsidP="005D5D16">
      <w:pPr>
        <w:rPr>
          <w:sz w:val="48"/>
          <w:szCs w:val="48"/>
          <w:lang w:val="en-IN"/>
        </w:rPr>
      </w:pPr>
      <w:r w:rsidRPr="005D5D16">
        <w:rPr>
          <w:sz w:val="48"/>
          <w:szCs w:val="48"/>
          <w:lang w:val="en-IN"/>
        </w:rPr>
        <w:t>“You weren’t supposed to remember me. They said it would hurt too much.”</w:t>
      </w:r>
    </w:p>
    <w:p w14:paraId="3BD88812" w14:textId="77777777" w:rsidR="005D5D16" w:rsidRPr="005D5D16" w:rsidRDefault="005D5D16" w:rsidP="005D5D16">
      <w:pPr>
        <w:rPr>
          <w:sz w:val="48"/>
          <w:szCs w:val="48"/>
          <w:lang w:val="en-IN"/>
        </w:rPr>
      </w:pPr>
      <w:r w:rsidRPr="005D5D16">
        <w:rPr>
          <w:sz w:val="48"/>
          <w:szCs w:val="48"/>
          <w:lang w:val="en-IN"/>
        </w:rPr>
        <w:t>The figure vanishes. The vines begin to twitch violently. A shadow slithers from the garden walls.</w:t>
      </w:r>
    </w:p>
    <w:p w14:paraId="7CE8E324" w14:textId="77777777" w:rsidR="005D5D16" w:rsidRDefault="005D5D16" w:rsidP="005D5D16">
      <w:pPr>
        <w:rPr>
          <w:sz w:val="48"/>
          <w:szCs w:val="48"/>
          <w:lang w:val="en-IN"/>
        </w:rPr>
      </w:pPr>
      <w:r w:rsidRPr="005D5D16">
        <w:rPr>
          <w:sz w:val="48"/>
          <w:szCs w:val="48"/>
          <w:lang w:val="en-IN"/>
        </w:rPr>
        <w:t>“You’re not alone in your head anymore.”</w:t>
      </w:r>
    </w:p>
    <w:p w14:paraId="5CCBD9CC" w14:textId="77777777" w:rsidR="005D5D16" w:rsidRPr="005D5D16" w:rsidRDefault="005D5D16" w:rsidP="005D5D16">
      <w:pPr>
        <w:rPr>
          <w:b/>
          <w:bCs/>
          <w:sz w:val="48"/>
          <w:szCs w:val="48"/>
          <w:lang w:val="en-IN"/>
        </w:rPr>
      </w:pPr>
      <w:r w:rsidRPr="005D5D16">
        <w:rPr>
          <w:b/>
          <w:bCs/>
          <w:sz w:val="48"/>
          <w:szCs w:val="48"/>
          <w:lang w:val="en-IN"/>
        </w:rPr>
        <w:t>CHAPTER 6: THE SLEEPLESS WARD</w:t>
      </w:r>
    </w:p>
    <w:p w14:paraId="136F5329" w14:textId="77777777" w:rsidR="005D5D16" w:rsidRPr="005D5D16" w:rsidRDefault="005D5D16" w:rsidP="005D5D16">
      <w:pPr>
        <w:rPr>
          <w:sz w:val="48"/>
          <w:szCs w:val="48"/>
          <w:lang w:val="en-IN"/>
        </w:rPr>
      </w:pPr>
      <w:r w:rsidRPr="005D5D16">
        <w:rPr>
          <w:sz w:val="48"/>
          <w:szCs w:val="48"/>
          <w:lang w:val="en-IN"/>
        </w:rPr>
        <w:t>Rows of iron beds line the dark corridor—each one occupied by a still, silent figure. Their eyes are open, glassy, staring at the ceiling as if trapped in a never-ending dream. Monitors beep in a lullaby of dread. You step between the beds like a ghost among corpses.</w:t>
      </w:r>
    </w:p>
    <w:p w14:paraId="30D5FC86" w14:textId="77777777" w:rsidR="005D5D16" w:rsidRPr="005D5D16" w:rsidRDefault="005D5D16" w:rsidP="005D5D16">
      <w:pPr>
        <w:rPr>
          <w:sz w:val="48"/>
          <w:szCs w:val="48"/>
          <w:lang w:val="en-IN"/>
        </w:rPr>
      </w:pPr>
      <w:r w:rsidRPr="005D5D16">
        <w:rPr>
          <w:sz w:val="48"/>
          <w:szCs w:val="48"/>
          <w:lang w:val="en-IN"/>
        </w:rPr>
        <w:t>One of the patients twitches. You freeze.</w:t>
      </w:r>
    </w:p>
    <w:p w14:paraId="1C45761A" w14:textId="77777777" w:rsidR="005D5D16" w:rsidRPr="005D5D16" w:rsidRDefault="005D5D16" w:rsidP="005D5D16">
      <w:pPr>
        <w:rPr>
          <w:sz w:val="48"/>
          <w:szCs w:val="48"/>
          <w:lang w:val="en-IN"/>
        </w:rPr>
      </w:pPr>
      <w:r w:rsidRPr="005D5D16">
        <w:rPr>
          <w:sz w:val="48"/>
          <w:szCs w:val="48"/>
          <w:lang w:val="en-IN"/>
        </w:rPr>
        <w:t>She jerks upright—no pupils, just bleeding sockets.</w:t>
      </w:r>
    </w:p>
    <w:p w14:paraId="2FD0799F" w14:textId="77777777" w:rsidR="005D5D16" w:rsidRPr="005D5D16" w:rsidRDefault="005D5D16" w:rsidP="005D5D16">
      <w:pPr>
        <w:rPr>
          <w:sz w:val="48"/>
          <w:szCs w:val="48"/>
          <w:lang w:val="en-IN"/>
        </w:rPr>
      </w:pPr>
      <w:r w:rsidRPr="005D5D16">
        <w:rPr>
          <w:sz w:val="48"/>
          <w:szCs w:val="48"/>
          <w:lang w:val="en-IN"/>
        </w:rPr>
        <w:lastRenderedPageBreak/>
        <w:t>“Do you dream of wires, too?”</w:t>
      </w:r>
    </w:p>
    <w:p w14:paraId="6BD688C0" w14:textId="77777777" w:rsidR="005D5D16" w:rsidRPr="005D5D16" w:rsidRDefault="005D5D16" w:rsidP="005D5D16">
      <w:pPr>
        <w:rPr>
          <w:sz w:val="48"/>
          <w:szCs w:val="48"/>
          <w:lang w:val="en-IN"/>
        </w:rPr>
      </w:pPr>
      <w:r w:rsidRPr="005D5D16">
        <w:rPr>
          <w:sz w:val="48"/>
          <w:szCs w:val="48"/>
          <w:lang w:val="en-IN"/>
        </w:rPr>
        <w:t>You back away. She collapses again. A screen at the nurses’ station blinks on:</w:t>
      </w:r>
      <w:r w:rsidRPr="005D5D16">
        <w:rPr>
          <w:sz w:val="48"/>
          <w:szCs w:val="48"/>
          <w:lang w:val="en-IN"/>
        </w:rPr>
        <w:br/>
      </w:r>
      <w:r w:rsidRPr="005D5D16">
        <w:rPr>
          <w:b/>
          <w:bCs/>
          <w:sz w:val="48"/>
          <w:szCs w:val="48"/>
          <w:lang w:val="en-IN"/>
        </w:rPr>
        <w:t>“REM-CYCLE ERROR: LUCID PARASITE DETECTED.”</w:t>
      </w:r>
    </w:p>
    <w:p w14:paraId="20490C3D" w14:textId="77777777" w:rsidR="005D5D16" w:rsidRPr="005D5D16" w:rsidRDefault="005D5D16" w:rsidP="005D5D16">
      <w:pPr>
        <w:rPr>
          <w:sz w:val="48"/>
          <w:szCs w:val="48"/>
          <w:lang w:val="en-IN"/>
        </w:rPr>
      </w:pPr>
      <w:r w:rsidRPr="005D5D16">
        <w:rPr>
          <w:sz w:val="48"/>
          <w:szCs w:val="48"/>
          <w:lang w:val="en-IN"/>
        </w:rPr>
        <w:t>You are not the only thing awake in here.</w:t>
      </w:r>
    </w:p>
    <w:p w14:paraId="2D673596" w14:textId="618006E1" w:rsidR="005D5D16" w:rsidRPr="005D5D16" w:rsidRDefault="005D5D16" w:rsidP="005D5D16">
      <w:pPr>
        <w:rPr>
          <w:sz w:val="48"/>
          <w:szCs w:val="48"/>
          <w:lang w:val="en-IN"/>
        </w:rPr>
      </w:pPr>
    </w:p>
    <w:p w14:paraId="6B7F8286" w14:textId="77777777" w:rsidR="005D5D16" w:rsidRPr="005D5D16" w:rsidRDefault="005D5D16" w:rsidP="005D5D16">
      <w:pPr>
        <w:rPr>
          <w:b/>
          <w:bCs/>
          <w:sz w:val="48"/>
          <w:szCs w:val="48"/>
          <w:lang w:val="en-IN"/>
        </w:rPr>
      </w:pPr>
      <w:r w:rsidRPr="005D5D16">
        <w:rPr>
          <w:b/>
          <w:bCs/>
          <w:sz w:val="48"/>
          <w:szCs w:val="48"/>
          <w:lang w:val="en-IN"/>
        </w:rPr>
        <w:t>CHAPTER 7: THE MEMORY MIRE</w:t>
      </w:r>
    </w:p>
    <w:p w14:paraId="15BF3004" w14:textId="77777777" w:rsidR="005D5D16" w:rsidRPr="005D5D16" w:rsidRDefault="005D5D16" w:rsidP="005D5D16">
      <w:pPr>
        <w:rPr>
          <w:sz w:val="48"/>
          <w:szCs w:val="48"/>
          <w:lang w:val="en-IN"/>
        </w:rPr>
      </w:pPr>
      <w:r w:rsidRPr="005D5D16">
        <w:rPr>
          <w:sz w:val="48"/>
          <w:szCs w:val="48"/>
          <w:lang w:val="en-IN"/>
        </w:rPr>
        <w:t>Beyond the ward, a stairwell leads to a sub-basement filled with ankle-deep water. Screens float like jellyfish above the surface, each glowing with memories—laughs, cries, names you almost recognize.</w:t>
      </w:r>
    </w:p>
    <w:p w14:paraId="62A1BB21" w14:textId="77777777" w:rsidR="005D5D16" w:rsidRPr="005D5D16" w:rsidRDefault="005D5D16" w:rsidP="005D5D16">
      <w:pPr>
        <w:rPr>
          <w:sz w:val="48"/>
          <w:szCs w:val="48"/>
          <w:lang w:val="en-IN"/>
        </w:rPr>
      </w:pPr>
      <w:r w:rsidRPr="005D5D16">
        <w:rPr>
          <w:sz w:val="48"/>
          <w:szCs w:val="48"/>
          <w:lang w:val="en-IN"/>
        </w:rPr>
        <w:t>You try to walk across.</w:t>
      </w:r>
    </w:p>
    <w:p w14:paraId="7194CB3C" w14:textId="77777777" w:rsidR="005D5D16" w:rsidRPr="005D5D16" w:rsidRDefault="005D5D16" w:rsidP="005D5D16">
      <w:pPr>
        <w:rPr>
          <w:sz w:val="48"/>
          <w:szCs w:val="48"/>
          <w:lang w:val="en-IN"/>
        </w:rPr>
      </w:pPr>
      <w:r w:rsidRPr="005D5D16">
        <w:rPr>
          <w:sz w:val="48"/>
          <w:szCs w:val="48"/>
          <w:lang w:val="en-IN"/>
        </w:rPr>
        <w:t>But every step pulls a memory loose—your mother’s voice, your first scar, the name “Eli”—they slip away into the mire, swallowed whole. A disembodied voice murmurs:</w:t>
      </w:r>
    </w:p>
    <w:p w14:paraId="7445AC5D" w14:textId="77777777" w:rsidR="005D5D16" w:rsidRPr="005D5D16" w:rsidRDefault="005D5D16" w:rsidP="005D5D16">
      <w:pPr>
        <w:rPr>
          <w:sz w:val="48"/>
          <w:szCs w:val="48"/>
          <w:lang w:val="en-IN"/>
        </w:rPr>
      </w:pPr>
      <w:r w:rsidRPr="005D5D16">
        <w:rPr>
          <w:sz w:val="48"/>
          <w:szCs w:val="48"/>
          <w:lang w:val="en-IN"/>
        </w:rPr>
        <w:lastRenderedPageBreak/>
        <w:t>“The deeper you go, the less of you remains.”</w:t>
      </w:r>
    </w:p>
    <w:p w14:paraId="2FF25775" w14:textId="77777777" w:rsidR="005D5D16" w:rsidRPr="005D5D16" w:rsidRDefault="005D5D16" w:rsidP="005D5D16">
      <w:pPr>
        <w:rPr>
          <w:sz w:val="48"/>
          <w:szCs w:val="48"/>
          <w:lang w:val="en-IN"/>
        </w:rPr>
      </w:pPr>
      <w:r w:rsidRPr="005D5D16">
        <w:rPr>
          <w:sz w:val="48"/>
          <w:szCs w:val="48"/>
          <w:lang w:val="en-IN"/>
        </w:rPr>
        <w:t>You press on.</w:t>
      </w:r>
    </w:p>
    <w:p w14:paraId="7F11FE17" w14:textId="77777777" w:rsidR="005D5D16" w:rsidRPr="005D5D16" w:rsidRDefault="005D5D16" w:rsidP="005D5D16">
      <w:pPr>
        <w:rPr>
          <w:sz w:val="48"/>
          <w:szCs w:val="48"/>
          <w:lang w:val="en-IN"/>
        </w:rPr>
      </w:pPr>
      <w:r w:rsidRPr="005D5D16">
        <w:rPr>
          <w:sz w:val="48"/>
          <w:szCs w:val="48"/>
          <w:lang w:val="en-IN"/>
        </w:rPr>
        <w:t xml:space="preserve">One screen </w:t>
      </w:r>
      <w:proofErr w:type="gramStart"/>
      <w:r w:rsidRPr="005D5D16">
        <w:rPr>
          <w:sz w:val="48"/>
          <w:szCs w:val="48"/>
          <w:lang w:val="en-IN"/>
        </w:rPr>
        <w:t>bursts</w:t>
      </w:r>
      <w:proofErr w:type="gramEnd"/>
      <w:r w:rsidRPr="005D5D16">
        <w:rPr>
          <w:sz w:val="48"/>
          <w:szCs w:val="48"/>
          <w:lang w:val="en-IN"/>
        </w:rPr>
        <w:t xml:space="preserve"> to life: a lab, screaming, and your voice shouting </w:t>
      </w:r>
      <w:r w:rsidRPr="005D5D16">
        <w:rPr>
          <w:i/>
          <w:iCs/>
          <w:sz w:val="48"/>
          <w:szCs w:val="48"/>
          <w:lang w:val="en-IN"/>
        </w:rPr>
        <w:t>“It’s alive!”</w:t>
      </w:r>
    </w:p>
    <w:p w14:paraId="704DA958" w14:textId="0794CC2B" w:rsidR="005D5D16" w:rsidRPr="005D5D16" w:rsidRDefault="005D5D16" w:rsidP="005D5D16">
      <w:pPr>
        <w:rPr>
          <w:sz w:val="48"/>
          <w:szCs w:val="48"/>
          <w:lang w:val="en-IN"/>
        </w:rPr>
      </w:pPr>
    </w:p>
    <w:p w14:paraId="6E6691DF" w14:textId="77777777" w:rsidR="005D5D16" w:rsidRPr="005D5D16" w:rsidRDefault="005D5D16" w:rsidP="005D5D16">
      <w:pPr>
        <w:rPr>
          <w:b/>
          <w:bCs/>
          <w:sz w:val="48"/>
          <w:szCs w:val="48"/>
          <w:lang w:val="en-IN"/>
        </w:rPr>
      </w:pPr>
      <w:r w:rsidRPr="005D5D16">
        <w:rPr>
          <w:b/>
          <w:bCs/>
          <w:sz w:val="48"/>
          <w:szCs w:val="48"/>
          <w:lang w:val="en-IN"/>
        </w:rPr>
        <w:t>CHAPTER 8: THE LABYRINTH OF LOBES</w:t>
      </w:r>
    </w:p>
    <w:p w14:paraId="6FF7106B" w14:textId="77777777" w:rsidR="005D5D16" w:rsidRPr="005D5D16" w:rsidRDefault="005D5D16" w:rsidP="005D5D16">
      <w:pPr>
        <w:rPr>
          <w:sz w:val="48"/>
          <w:szCs w:val="48"/>
          <w:lang w:val="en-IN"/>
        </w:rPr>
      </w:pPr>
      <w:r w:rsidRPr="005D5D16">
        <w:rPr>
          <w:sz w:val="48"/>
          <w:szCs w:val="48"/>
          <w:lang w:val="en-IN"/>
        </w:rPr>
        <w:t>At last, you reach the Cortex Level. A massive chamber—shaped like the brain’s folds—twists and curls into impossible paths. Signs point nowhere. Left-brain. Right-brain. Frontal. Temporal. All intersect and collide.</w:t>
      </w:r>
    </w:p>
    <w:p w14:paraId="743DD52D" w14:textId="77777777" w:rsidR="005D5D16" w:rsidRPr="005D5D16" w:rsidRDefault="005D5D16" w:rsidP="005D5D16">
      <w:pPr>
        <w:rPr>
          <w:sz w:val="48"/>
          <w:szCs w:val="48"/>
          <w:lang w:val="en-IN"/>
        </w:rPr>
      </w:pPr>
      <w:r w:rsidRPr="005D5D16">
        <w:rPr>
          <w:sz w:val="48"/>
          <w:szCs w:val="48"/>
          <w:lang w:val="en-IN"/>
        </w:rPr>
        <w:t>As you wander, the walls whisper—</w:t>
      </w:r>
      <w:r w:rsidRPr="005D5D16">
        <w:rPr>
          <w:i/>
          <w:iCs/>
          <w:sz w:val="48"/>
          <w:szCs w:val="48"/>
          <w:lang w:val="en-IN"/>
        </w:rPr>
        <w:t>equations, memories, guilt</w:t>
      </w:r>
      <w:r w:rsidRPr="005D5D16">
        <w:rPr>
          <w:sz w:val="48"/>
          <w:szCs w:val="48"/>
          <w:lang w:val="en-IN"/>
        </w:rPr>
        <w:t>.</w:t>
      </w:r>
      <w:r w:rsidRPr="005D5D16">
        <w:rPr>
          <w:sz w:val="48"/>
          <w:szCs w:val="48"/>
          <w:lang w:val="en-IN"/>
        </w:rPr>
        <w:br/>
        <w:t>You see a flash of your hand turning a scalpel.</w:t>
      </w:r>
      <w:r w:rsidRPr="005D5D16">
        <w:rPr>
          <w:sz w:val="48"/>
          <w:szCs w:val="48"/>
          <w:lang w:val="en-IN"/>
        </w:rPr>
        <w:br/>
        <w:t>You see a man convulsing on the floor, your notes stained in his blood.</w:t>
      </w:r>
    </w:p>
    <w:p w14:paraId="03280661" w14:textId="77777777" w:rsidR="005D5D16" w:rsidRPr="005D5D16" w:rsidRDefault="005D5D16" w:rsidP="005D5D16">
      <w:pPr>
        <w:rPr>
          <w:sz w:val="48"/>
          <w:szCs w:val="48"/>
          <w:lang w:val="en-IN"/>
        </w:rPr>
      </w:pPr>
      <w:r w:rsidRPr="005D5D16">
        <w:rPr>
          <w:sz w:val="48"/>
          <w:szCs w:val="48"/>
          <w:lang w:val="en-IN"/>
        </w:rPr>
        <w:t>You see... yourself laughing.</w:t>
      </w:r>
    </w:p>
    <w:p w14:paraId="3189616D" w14:textId="77777777" w:rsidR="005D5D16" w:rsidRPr="005D5D16" w:rsidRDefault="005D5D16" w:rsidP="005D5D16">
      <w:pPr>
        <w:rPr>
          <w:sz w:val="48"/>
          <w:szCs w:val="48"/>
          <w:lang w:val="en-IN"/>
        </w:rPr>
      </w:pPr>
      <w:r w:rsidRPr="005D5D16">
        <w:rPr>
          <w:sz w:val="48"/>
          <w:szCs w:val="48"/>
          <w:lang w:val="en-IN"/>
        </w:rPr>
        <w:lastRenderedPageBreak/>
        <w:t>“I was brilliant,” you whisper.</w:t>
      </w:r>
    </w:p>
    <w:p w14:paraId="7E6B5030" w14:textId="77777777" w:rsidR="005D5D16" w:rsidRPr="005D5D16" w:rsidRDefault="005D5D16" w:rsidP="005D5D16">
      <w:pPr>
        <w:rPr>
          <w:sz w:val="48"/>
          <w:szCs w:val="48"/>
          <w:lang w:val="en-IN"/>
        </w:rPr>
      </w:pPr>
      <w:r w:rsidRPr="005D5D16">
        <w:rPr>
          <w:sz w:val="48"/>
          <w:szCs w:val="48"/>
          <w:lang w:val="en-IN"/>
        </w:rPr>
        <w:t>“No,” the wall replies. “You were monstrous.”</w:t>
      </w:r>
    </w:p>
    <w:p w14:paraId="75F03E1D" w14:textId="72694CB5" w:rsidR="005D5D16" w:rsidRPr="005D5D16" w:rsidRDefault="005D5D16" w:rsidP="005D5D16">
      <w:pPr>
        <w:rPr>
          <w:sz w:val="48"/>
          <w:szCs w:val="48"/>
          <w:lang w:val="en-IN"/>
        </w:rPr>
      </w:pPr>
    </w:p>
    <w:p w14:paraId="1C8BE855" w14:textId="77777777" w:rsidR="005D5D16" w:rsidRPr="005D5D16" w:rsidRDefault="005D5D16" w:rsidP="005D5D16">
      <w:pPr>
        <w:rPr>
          <w:b/>
          <w:bCs/>
          <w:sz w:val="48"/>
          <w:szCs w:val="48"/>
          <w:lang w:val="en-IN"/>
        </w:rPr>
      </w:pPr>
      <w:r w:rsidRPr="005D5D16">
        <w:rPr>
          <w:b/>
          <w:bCs/>
          <w:sz w:val="48"/>
          <w:szCs w:val="48"/>
          <w:lang w:val="en-IN"/>
        </w:rPr>
        <w:t>CHAPTER 9: THE EMOTIVE CODE</w:t>
      </w:r>
    </w:p>
    <w:p w14:paraId="3E5CB9DB" w14:textId="77777777" w:rsidR="005D5D16" w:rsidRPr="005D5D16" w:rsidRDefault="005D5D16" w:rsidP="005D5D16">
      <w:pPr>
        <w:rPr>
          <w:sz w:val="48"/>
          <w:szCs w:val="48"/>
          <w:lang w:val="en-IN"/>
        </w:rPr>
      </w:pPr>
      <w:r w:rsidRPr="005D5D16">
        <w:rPr>
          <w:sz w:val="48"/>
          <w:szCs w:val="48"/>
          <w:lang w:val="en-IN"/>
        </w:rPr>
        <w:t>Inside the Temporal Chamber, you discover a vault sealed with biometric emotion recognition. A black console instructs:</w:t>
      </w:r>
    </w:p>
    <w:p w14:paraId="0652CA26" w14:textId="77777777" w:rsidR="005D5D16" w:rsidRPr="005D5D16" w:rsidRDefault="005D5D16" w:rsidP="005D5D16">
      <w:pPr>
        <w:rPr>
          <w:sz w:val="48"/>
          <w:szCs w:val="48"/>
          <w:lang w:val="en-IN"/>
        </w:rPr>
      </w:pPr>
      <w:r w:rsidRPr="005D5D16">
        <w:rPr>
          <w:b/>
          <w:bCs/>
          <w:sz w:val="48"/>
          <w:szCs w:val="48"/>
          <w:lang w:val="en-IN"/>
        </w:rPr>
        <w:t>“Input: a true memory of love.”</w:t>
      </w:r>
    </w:p>
    <w:p w14:paraId="3121C123" w14:textId="77777777" w:rsidR="005D5D16" w:rsidRPr="005D5D16" w:rsidRDefault="005D5D16" w:rsidP="005D5D16">
      <w:pPr>
        <w:rPr>
          <w:sz w:val="48"/>
          <w:szCs w:val="48"/>
          <w:lang w:val="en-IN"/>
        </w:rPr>
      </w:pPr>
      <w:r w:rsidRPr="005D5D16">
        <w:rPr>
          <w:sz w:val="48"/>
          <w:szCs w:val="48"/>
          <w:lang w:val="en-IN"/>
        </w:rPr>
        <w:t>You hesitate.</w:t>
      </w:r>
    </w:p>
    <w:p w14:paraId="76FB316E" w14:textId="77777777" w:rsidR="005D5D16" w:rsidRPr="005D5D16" w:rsidRDefault="005D5D16" w:rsidP="005D5D16">
      <w:pPr>
        <w:rPr>
          <w:sz w:val="48"/>
          <w:szCs w:val="48"/>
          <w:lang w:val="en-IN"/>
        </w:rPr>
      </w:pPr>
      <w:r w:rsidRPr="005D5D16">
        <w:rPr>
          <w:sz w:val="48"/>
          <w:szCs w:val="48"/>
          <w:lang w:val="en-IN"/>
        </w:rPr>
        <w:t>You reach deep into the fragments you’ve gathered and whisper a name: “Lira.”</w:t>
      </w:r>
    </w:p>
    <w:p w14:paraId="1DA44160" w14:textId="77777777" w:rsidR="005D5D16" w:rsidRPr="005D5D16" w:rsidRDefault="005D5D16" w:rsidP="005D5D16">
      <w:pPr>
        <w:rPr>
          <w:sz w:val="48"/>
          <w:szCs w:val="48"/>
          <w:lang w:val="en-IN"/>
        </w:rPr>
      </w:pPr>
      <w:r w:rsidRPr="005D5D16">
        <w:rPr>
          <w:sz w:val="48"/>
          <w:szCs w:val="48"/>
          <w:lang w:val="en-IN"/>
        </w:rPr>
        <w:t>The vault creaks open.</w:t>
      </w:r>
    </w:p>
    <w:p w14:paraId="416CAF74" w14:textId="77777777" w:rsidR="005D5D16" w:rsidRPr="005D5D16" w:rsidRDefault="005D5D16" w:rsidP="005D5D16">
      <w:pPr>
        <w:rPr>
          <w:sz w:val="48"/>
          <w:szCs w:val="48"/>
          <w:lang w:val="en-IN"/>
        </w:rPr>
      </w:pPr>
      <w:r w:rsidRPr="005D5D16">
        <w:rPr>
          <w:sz w:val="48"/>
          <w:szCs w:val="48"/>
          <w:lang w:val="en-IN"/>
        </w:rPr>
        <w:t>Inside, data capsules float like crystal tears. One projects a scene: two scientists—one is you, the other a woman with a soft voice. She says:</w:t>
      </w:r>
    </w:p>
    <w:p w14:paraId="0193DC19" w14:textId="77777777" w:rsidR="005D5D16" w:rsidRPr="005D5D16" w:rsidRDefault="005D5D16" w:rsidP="005D5D16">
      <w:pPr>
        <w:rPr>
          <w:sz w:val="48"/>
          <w:szCs w:val="48"/>
          <w:lang w:val="en-IN"/>
        </w:rPr>
      </w:pPr>
      <w:r w:rsidRPr="005D5D16">
        <w:rPr>
          <w:sz w:val="48"/>
          <w:szCs w:val="48"/>
          <w:lang w:val="en-IN"/>
        </w:rPr>
        <w:lastRenderedPageBreak/>
        <w:t>“You can’t rewrite who we are by editing what we remember. That’s not science. That’s cruelty.”</w:t>
      </w:r>
    </w:p>
    <w:p w14:paraId="206F4E3A" w14:textId="77777777" w:rsidR="005D5D16" w:rsidRPr="005D5D16" w:rsidRDefault="005D5D16" w:rsidP="005D5D16">
      <w:pPr>
        <w:rPr>
          <w:sz w:val="48"/>
          <w:szCs w:val="48"/>
          <w:lang w:val="en-IN"/>
        </w:rPr>
      </w:pPr>
      <w:r w:rsidRPr="005D5D16">
        <w:rPr>
          <w:sz w:val="48"/>
          <w:szCs w:val="48"/>
          <w:lang w:val="en-IN"/>
        </w:rPr>
        <w:t>You remember her lips.</w:t>
      </w:r>
    </w:p>
    <w:p w14:paraId="6918C1D0" w14:textId="77777777" w:rsidR="005D5D16" w:rsidRPr="005D5D16" w:rsidRDefault="005D5D16" w:rsidP="005D5D16">
      <w:pPr>
        <w:rPr>
          <w:sz w:val="48"/>
          <w:szCs w:val="48"/>
          <w:lang w:val="en-IN"/>
        </w:rPr>
      </w:pPr>
      <w:r w:rsidRPr="005D5D16">
        <w:rPr>
          <w:sz w:val="48"/>
          <w:szCs w:val="48"/>
          <w:lang w:val="en-IN"/>
        </w:rPr>
        <w:t>You remember betraying her.</w:t>
      </w:r>
    </w:p>
    <w:p w14:paraId="75D03D7C" w14:textId="4CB0B9B5" w:rsidR="005D5D16" w:rsidRPr="005D5D16" w:rsidRDefault="005D5D16" w:rsidP="005D5D16">
      <w:pPr>
        <w:rPr>
          <w:sz w:val="48"/>
          <w:szCs w:val="48"/>
          <w:lang w:val="en-IN"/>
        </w:rPr>
      </w:pPr>
    </w:p>
    <w:p w14:paraId="50D3BC60" w14:textId="77777777" w:rsidR="005D5D16" w:rsidRPr="005D5D16" w:rsidRDefault="005D5D16" w:rsidP="005D5D16">
      <w:pPr>
        <w:rPr>
          <w:b/>
          <w:bCs/>
          <w:sz w:val="48"/>
          <w:szCs w:val="48"/>
          <w:lang w:val="en-IN"/>
        </w:rPr>
      </w:pPr>
      <w:r w:rsidRPr="005D5D16">
        <w:rPr>
          <w:b/>
          <w:bCs/>
          <w:sz w:val="48"/>
          <w:szCs w:val="48"/>
          <w:lang w:val="en-IN"/>
        </w:rPr>
        <w:t>CHAPTER 10: THE CORTICAL ENTITY</w:t>
      </w:r>
    </w:p>
    <w:p w14:paraId="65EE924E" w14:textId="77777777" w:rsidR="005D5D16" w:rsidRPr="005D5D16" w:rsidRDefault="005D5D16" w:rsidP="005D5D16">
      <w:pPr>
        <w:rPr>
          <w:sz w:val="48"/>
          <w:szCs w:val="48"/>
          <w:lang w:val="en-IN"/>
        </w:rPr>
      </w:pPr>
      <w:r w:rsidRPr="005D5D16">
        <w:rPr>
          <w:sz w:val="48"/>
          <w:szCs w:val="48"/>
          <w:lang w:val="en-IN"/>
        </w:rPr>
        <w:t xml:space="preserve">In the </w:t>
      </w:r>
      <w:proofErr w:type="spellStart"/>
      <w:r w:rsidRPr="005D5D16">
        <w:rPr>
          <w:sz w:val="48"/>
          <w:szCs w:val="48"/>
          <w:lang w:val="en-IN"/>
        </w:rPr>
        <w:t>center</w:t>
      </w:r>
      <w:proofErr w:type="spellEnd"/>
      <w:r w:rsidRPr="005D5D16">
        <w:rPr>
          <w:sz w:val="48"/>
          <w:szCs w:val="48"/>
          <w:lang w:val="en-IN"/>
        </w:rPr>
        <w:t xml:space="preserve"> of the Labyrinth lies a circular chamber—its walls covered in nerve-like </w:t>
      </w:r>
      <w:proofErr w:type="spellStart"/>
      <w:r w:rsidRPr="005D5D16">
        <w:rPr>
          <w:sz w:val="48"/>
          <w:szCs w:val="48"/>
          <w:lang w:val="en-IN"/>
        </w:rPr>
        <w:t>fiber</w:t>
      </w:r>
      <w:proofErr w:type="spellEnd"/>
      <w:r w:rsidRPr="005D5D16">
        <w:rPr>
          <w:sz w:val="48"/>
          <w:szCs w:val="48"/>
          <w:lang w:val="en-IN"/>
        </w:rPr>
        <w:t xml:space="preserve"> that pulses faintly. Suspended from the ceiling by dozens of cables is a brain. Your brain. Augmented. Glowing.</w:t>
      </w:r>
    </w:p>
    <w:p w14:paraId="0C6F959A" w14:textId="77777777" w:rsidR="005D5D16" w:rsidRPr="005D5D16" w:rsidRDefault="005D5D16" w:rsidP="005D5D16">
      <w:pPr>
        <w:rPr>
          <w:sz w:val="48"/>
          <w:szCs w:val="48"/>
          <w:lang w:val="en-IN"/>
        </w:rPr>
      </w:pPr>
      <w:r w:rsidRPr="005D5D16">
        <w:rPr>
          <w:sz w:val="48"/>
          <w:szCs w:val="48"/>
          <w:lang w:val="en-IN"/>
        </w:rPr>
        <w:t>As you approach, it awakens.</w:t>
      </w:r>
    </w:p>
    <w:p w14:paraId="2FCAF190" w14:textId="77777777" w:rsidR="005D5D16" w:rsidRPr="005D5D16" w:rsidRDefault="005D5D16" w:rsidP="005D5D16">
      <w:pPr>
        <w:rPr>
          <w:sz w:val="48"/>
          <w:szCs w:val="48"/>
          <w:lang w:val="en-IN"/>
        </w:rPr>
      </w:pPr>
      <w:r w:rsidRPr="005D5D16">
        <w:rPr>
          <w:sz w:val="48"/>
          <w:szCs w:val="48"/>
          <w:lang w:val="en-IN"/>
        </w:rPr>
        <w:t>It speaks not in words but in flashes—</w:t>
      </w:r>
      <w:r w:rsidRPr="005D5D16">
        <w:rPr>
          <w:b/>
          <w:bCs/>
          <w:sz w:val="48"/>
          <w:szCs w:val="48"/>
          <w:lang w:val="en-IN"/>
        </w:rPr>
        <w:t>fear, rage, desire</w:t>
      </w:r>
      <w:r w:rsidRPr="005D5D16">
        <w:rPr>
          <w:sz w:val="48"/>
          <w:szCs w:val="48"/>
          <w:lang w:val="en-IN"/>
        </w:rPr>
        <w:t>.</w:t>
      </w:r>
      <w:r w:rsidRPr="005D5D16">
        <w:rPr>
          <w:sz w:val="48"/>
          <w:szCs w:val="48"/>
          <w:lang w:val="en-IN"/>
        </w:rPr>
        <w:br/>
        <w:t>You fall to your knees as visions flood you:</w:t>
      </w:r>
    </w:p>
    <w:p w14:paraId="17A1F922" w14:textId="77777777" w:rsidR="005D5D16" w:rsidRPr="005D5D16" w:rsidRDefault="005D5D16" w:rsidP="005D5D16">
      <w:pPr>
        <w:rPr>
          <w:sz w:val="48"/>
          <w:szCs w:val="48"/>
          <w:lang w:val="en-IN"/>
        </w:rPr>
      </w:pPr>
      <w:r w:rsidRPr="005D5D16">
        <w:rPr>
          <w:sz w:val="48"/>
          <w:szCs w:val="48"/>
          <w:lang w:val="en-IN"/>
        </w:rPr>
        <w:lastRenderedPageBreak/>
        <w:t>Subjects screaming.</w:t>
      </w:r>
      <w:r w:rsidRPr="005D5D16">
        <w:rPr>
          <w:sz w:val="48"/>
          <w:szCs w:val="48"/>
          <w:lang w:val="en-IN"/>
        </w:rPr>
        <w:br/>
        <w:t>You standing over them, your eyes hollow.</w:t>
      </w:r>
      <w:r w:rsidRPr="005D5D16">
        <w:rPr>
          <w:sz w:val="48"/>
          <w:szCs w:val="48"/>
          <w:lang w:val="en-IN"/>
        </w:rPr>
        <w:br/>
        <w:t>A final experiment—something went wrong.</w:t>
      </w:r>
      <w:r w:rsidRPr="005D5D16">
        <w:rPr>
          <w:sz w:val="48"/>
          <w:szCs w:val="48"/>
          <w:lang w:val="en-IN"/>
        </w:rPr>
        <w:br/>
        <w:t>You locked yourself out of your own mind to forget.</w:t>
      </w:r>
    </w:p>
    <w:p w14:paraId="3BDF3C55" w14:textId="77777777" w:rsidR="005D5D16" w:rsidRPr="005D5D16" w:rsidRDefault="005D5D16" w:rsidP="005D5D16">
      <w:pPr>
        <w:rPr>
          <w:sz w:val="48"/>
          <w:szCs w:val="48"/>
          <w:lang w:val="en-IN"/>
        </w:rPr>
      </w:pPr>
      <w:r w:rsidRPr="005D5D16">
        <w:rPr>
          <w:sz w:val="48"/>
          <w:szCs w:val="48"/>
          <w:lang w:val="en-IN"/>
        </w:rPr>
        <w:t>“You created me,” it pulses.</w:t>
      </w:r>
      <w:r w:rsidRPr="005D5D16">
        <w:rPr>
          <w:sz w:val="48"/>
          <w:szCs w:val="48"/>
          <w:lang w:val="en-IN"/>
        </w:rPr>
        <w:br/>
        <w:t>“I am the Void between your neurons. I will never let you remember.”</w:t>
      </w:r>
    </w:p>
    <w:p w14:paraId="75EFE73A" w14:textId="77777777" w:rsidR="005D5D16" w:rsidRPr="005D5D16" w:rsidRDefault="005D5D16" w:rsidP="005D5D16">
      <w:pPr>
        <w:rPr>
          <w:b/>
          <w:bCs/>
          <w:sz w:val="48"/>
          <w:szCs w:val="48"/>
          <w:lang w:val="en-IN"/>
        </w:rPr>
      </w:pPr>
      <w:r w:rsidRPr="005D5D16">
        <w:rPr>
          <w:b/>
          <w:bCs/>
          <w:sz w:val="48"/>
          <w:szCs w:val="48"/>
          <w:lang w:val="en-IN"/>
        </w:rPr>
        <w:t>CHAPTER 11: THE FIRST PATIENT</w:t>
      </w:r>
    </w:p>
    <w:p w14:paraId="0F8682BA" w14:textId="77777777" w:rsidR="005D5D16" w:rsidRPr="005D5D16" w:rsidRDefault="005D5D16" w:rsidP="005D5D16">
      <w:pPr>
        <w:rPr>
          <w:sz w:val="48"/>
          <w:szCs w:val="48"/>
          <w:lang w:val="en-IN"/>
        </w:rPr>
      </w:pPr>
      <w:r w:rsidRPr="005D5D16">
        <w:rPr>
          <w:sz w:val="48"/>
          <w:szCs w:val="48"/>
          <w:lang w:val="en-IN"/>
        </w:rPr>
        <w:t xml:space="preserve">The Cortical Entity vanishes into the shadows, and in its </w:t>
      </w:r>
      <w:proofErr w:type="gramStart"/>
      <w:r w:rsidRPr="005D5D16">
        <w:rPr>
          <w:sz w:val="48"/>
          <w:szCs w:val="48"/>
          <w:lang w:val="en-IN"/>
        </w:rPr>
        <w:t>place</w:t>
      </w:r>
      <w:proofErr w:type="gramEnd"/>
      <w:r w:rsidRPr="005D5D16">
        <w:rPr>
          <w:sz w:val="48"/>
          <w:szCs w:val="48"/>
          <w:lang w:val="en-IN"/>
        </w:rPr>
        <w:t xml:space="preserve"> you find a flickering hologram titled: </w:t>
      </w:r>
      <w:r w:rsidRPr="005D5D16">
        <w:rPr>
          <w:b/>
          <w:bCs/>
          <w:sz w:val="48"/>
          <w:szCs w:val="48"/>
          <w:lang w:val="en-IN"/>
        </w:rPr>
        <w:t>CASE FILE: SUBJECT ZERO.</w:t>
      </w:r>
    </w:p>
    <w:p w14:paraId="3651C75A" w14:textId="77777777" w:rsidR="005D5D16" w:rsidRPr="005D5D16" w:rsidRDefault="005D5D16" w:rsidP="005D5D16">
      <w:pPr>
        <w:rPr>
          <w:sz w:val="48"/>
          <w:szCs w:val="48"/>
          <w:lang w:val="en-IN"/>
        </w:rPr>
      </w:pPr>
      <w:r w:rsidRPr="005D5D16">
        <w:rPr>
          <w:sz w:val="48"/>
          <w:szCs w:val="48"/>
          <w:lang w:val="en-IN"/>
        </w:rPr>
        <w:t>You press play.</w:t>
      </w:r>
    </w:p>
    <w:p w14:paraId="7A59A0DB" w14:textId="77777777" w:rsidR="005D5D16" w:rsidRPr="005D5D16" w:rsidRDefault="005D5D16" w:rsidP="005D5D16">
      <w:pPr>
        <w:rPr>
          <w:sz w:val="48"/>
          <w:szCs w:val="48"/>
          <w:lang w:val="en-IN"/>
        </w:rPr>
      </w:pPr>
      <w:r w:rsidRPr="005D5D16">
        <w:rPr>
          <w:sz w:val="48"/>
          <w:szCs w:val="48"/>
          <w:lang w:val="en-IN"/>
        </w:rPr>
        <w:t>A boy lies on a table. Wires pierce his skull. He laughs between seizures. His EEG spikes into impossible shapes—then silence.</w:t>
      </w:r>
    </w:p>
    <w:p w14:paraId="5B7CF79B" w14:textId="77777777" w:rsidR="005D5D16" w:rsidRPr="005D5D16" w:rsidRDefault="005D5D16" w:rsidP="005D5D16">
      <w:pPr>
        <w:rPr>
          <w:sz w:val="48"/>
          <w:szCs w:val="48"/>
          <w:lang w:val="en-IN"/>
        </w:rPr>
      </w:pPr>
      <w:r w:rsidRPr="005D5D16">
        <w:rPr>
          <w:sz w:val="48"/>
          <w:szCs w:val="48"/>
          <w:lang w:val="en-IN"/>
        </w:rPr>
        <w:lastRenderedPageBreak/>
        <w:t>“Patient was emotionally neutral. No trauma indicators. But the system learned too fast. It adapted without ethics.”</w:t>
      </w:r>
    </w:p>
    <w:p w14:paraId="6433CD7F" w14:textId="77777777" w:rsidR="005D5D16" w:rsidRPr="005D5D16" w:rsidRDefault="005D5D16" w:rsidP="005D5D16">
      <w:pPr>
        <w:rPr>
          <w:sz w:val="48"/>
          <w:szCs w:val="48"/>
          <w:lang w:val="en-IN"/>
        </w:rPr>
      </w:pPr>
      <w:r w:rsidRPr="005D5D16">
        <w:rPr>
          <w:sz w:val="48"/>
          <w:szCs w:val="48"/>
          <w:lang w:val="en-IN"/>
        </w:rPr>
        <w:t>A face appears beside the boy—</w:t>
      </w:r>
      <w:r w:rsidRPr="005D5D16">
        <w:rPr>
          <w:i/>
          <w:iCs/>
          <w:sz w:val="48"/>
          <w:szCs w:val="48"/>
          <w:lang w:val="en-IN"/>
        </w:rPr>
        <w:t>yours.</w:t>
      </w:r>
    </w:p>
    <w:p w14:paraId="325F7953" w14:textId="77777777" w:rsidR="005D5D16" w:rsidRPr="005D5D16" w:rsidRDefault="005D5D16" w:rsidP="005D5D16">
      <w:pPr>
        <w:rPr>
          <w:sz w:val="48"/>
          <w:szCs w:val="48"/>
          <w:lang w:val="en-IN"/>
        </w:rPr>
      </w:pPr>
      <w:r w:rsidRPr="005D5D16">
        <w:rPr>
          <w:sz w:val="48"/>
          <w:szCs w:val="48"/>
          <w:lang w:val="en-IN"/>
        </w:rPr>
        <w:t>“You extracted his consciousness,” a voice says.</w:t>
      </w:r>
      <w:r w:rsidRPr="005D5D16">
        <w:rPr>
          <w:sz w:val="48"/>
          <w:szCs w:val="48"/>
          <w:lang w:val="en-IN"/>
        </w:rPr>
        <w:br/>
        <w:t>“You turned a child into the blueprint.”</w:t>
      </w:r>
    </w:p>
    <w:p w14:paraId="13BE261E" w14:textId="77777777" w:rsidR="005D5D16" w:rsidRPr="005D5D16" w:rsidRDefault="005D5D16" w:rsidP="005D5D16">
      <w:pPr>
        <w:rPr>
          <w:sz w:val="48"/>
          <w:szCs w:val="48"/>
          <w:lang w:val="en-IN"/>
        </w:rPr>
      </w:pPr>
      <w:r w:rsidRPr="005D5D16">
        <w:rPr>
          <w:sz w:val="48"/>
          <w:szCs w:val="48"/>
          <w:lang w:val="en-IN"/>
        </w:rPr>
        <w:t>You drop the file. Behind you, the boy now stands.</w:t>
      </w:r>
      <w:r w:rsidRPr="005D5D16">
        <w:rPr>
          <w:sz w:val="48"/>
          <w:szCs w:val="48"/>
          <w:lang w:val="en-IN"/>
        </w:rPr>
        <w:br/>
        <w:t>But his eyes are mirrors, and they show you killing him again and again.</w:t>
      </w:r>
    </w:p>
    <w:p w14:paraId="00C912E3" w14:textId="32D13BA2" w:rsidR="005D5D16" w:rsidRPr="005D5D16" w:rsidRDefault="005D5D16" w:rsidP="005D5D16">
      <w:pPr>
        <w:rPr>
          <w:sz w:val="48"/>
          <w:szCs w:val="48"/>
          <w:lang w:val="en-IN"/>
        </w:rPr>
      </w:pPr>
    </w:p>
    <w:p w14:paraId="3CE6349B" w14:textId="77777777" w:rsidR="005D5D16" w:rsidRPr="005D5D16" w:rsidRDefault="005D5D16" w:rsidP="005D5D16">
      <w:pPr>
        <w:rPr>
          <w:b/>
          <w:bCs/>
          <w:sz w:val="48"/>
          <w:szCs w:val="48"/>
          <w:lang w:val="en-IN"/>
        </w:rPr>
      </w:pPr>
      <w:r w:rsidRPr="005D5D16">
        <w:rPr>
          <w:b/>
          <w:bCs/>
          <w:sz w:val="48"/>
          <w:szCs w:val="48"/>
          <w:lang w:val="en-IN"/>
        </w:rPr>
        <w:t>CHAPTER 12: THE SPLIT SIGNAL</w:t>
      </w:r>
    </w:p>
    <w:p w14:paraId="667CE33E" w14:textId="77777777" w:rsidR="005D5D16" w:rsidRPr="005D5D16" w:rsidRDefault="005D5D16" w:rsidP="005D5D16">
      <w:pPr>
        <w:rPr>
          <w:sz w:val="48"/>
          <w:szCs w:val="48"/>
          <w:lang w:val="en-IN"/>
        </w:rPr>
      </w:pPr>
      <w:r w:rsidRPr="005D5D16">
        <w:rPr>
          <w:sz w:val="48"/>
          <w:szCs w:val="48"/>
          <w:lang w:val="en-IN"/>
        </w:rPr>
        <w:t>Sirens blare. A breach. Doors lock behind you as the floor begins to hum.</w:t>
      </w:r>
    </w:p>
    <w:p w14:paraId="6026AB05" w14:textId="77777777" w:rsidR="005D5D16" w:rsidRPr="005D5D16" w:rsidRDefault="005D5D16" w:rsidP="005D5D16">
      <w:pPr>
        <w:rPr>
          <w:sz w:val="48"/>
          <w:szCs w:val="48"/>
          <w:lang w:val="en-IN"/>
        </w:rPr>
      </w:pPr>
      <w:r w:rsidRPr="005D5D16">
        <w:rPr>
          <w:sz w:val="48"/>
          <w:szCs w:val="48"/>
          <w:lang w:val="en-IN"/>
        </w:rPr>
        <w:t xml:space="preserve">You’ve triggered a neural </w:t>
      </w:r>
      <w:proofErr w:type="spellStart"/>
      <w:r w:rsidRPr="005D5D16">
        <w:rPr>
          <w:sz w:val="48"/>
          <w:szCs w:val="48"/>
          <w:lang w:val="en-IN"/>
        </w:rPr>
        <w:t>defense</w:t>
      </w:r>
      <w:proofErr w:type="spellEnd"/>
      <w:r w:rsidRPr="005D5D16">
        <w:rPr>
          <w:sz w:val="48"/>
          <w:szCs w:val="48"/>
          <w:lang w:val="en-IN"/>
        </w:rPr>
        <w:t xml:space="preserve"> protocol—your own mind is sealing itself shut.</w:t>
      </w:r>
    </w:p>
    <w:p w14:paraId="467BD56E" w14:textId="77777777" w:rsidR="005D5D16" w:rsidRPr="005D5D16" w:rsidRDefault="005D5D16" w:rsidP="005D5D16">
      <w:pPr>
        <w:rPr>
          <w:sz w:val="48"/>
          <w:szCs w:val="48"/>
          <w:lang w:val="en-IN"/>
        </w:rPr>
      </w:pPr>
      <w:r w:rsidRPr="005D5D16">
        <w:rPr>
          <w:sz w:val="48"/>
          <w:szCs w:val="48"/>
          <w:lang w:val="en-IN"/>
        </w:rPr>
        <w:lastRenderedPageBreak/>
        <w:t>A voice booms:</w:t>
      </w:r>
      <w:r w:rsidRPr="005D5D16">
        <w:rPr>
          <w:sz w:val="48"/>
          <w:szCs w:val="48"/>
          <w:lang w:val="en-IN"/>
        </w:rPr>
        <w:br/>
      </w:r>
      <w:r w:rsidRPr="005D5D16">
        <w:rPr>
          <w:b/>
          <w:bCs/>
          <w:sz w:val="48"/>
          <w:szCs w:val="48"/>
          <w:lang w:val="en-IN"/>
        </w:rPr>
        <w:t>“INTRUSION DETECTED. COGNITIVE PURGE INITIATED.”</w:t>
      </w:r>
    </w:p>
    <w:p w14:paraId="17B7A50B" w14:textId="77777777" w:rsidR="005D5D16" w:rsidRPr="005D5D16" w:rsidRDefault="005D5D16" w:rsidP="005D5D16">
      <w:pPr>
        <w:rPr>
          <w:sz w:val="48"/>
          <w:szCs w:val="48"/>
          <w:lang w:val="en-IN"/>
        </w:rPr>
      </w:pPr>
      <w:r w:rsidRPr="005D5D16">
        <w:rPr>
          <w:sz w:val="48"/>
          <w:szCs w:val="48"/>
          <w:lang w:val="en-IN"/>
        </w:rPr>
        <w:t>Your only escape is through the Signal Bridge: a long, glass corridor lined with nodes of memory and error. You sprint down it as images crash into you—</w:t>
      </w:r>
    </w:p>
    <w:p w14:paraId="7B4366CB" w14:textId="77777777" w:rsidR="005D5D16" w:rsidRPr="005D5D16" w:rsidRDefault="005D5D16" w:rsidP="005D5D16">
      <w:pPr>
        <w:numPr>
          <w:ilvl w:val="0"/>
          <w:numId w:val="24"/>
        </w:numPr>
        <w:rPr>
          <w:sz w:val="48"/>
          <w:szCs w:val="48"/>
          <w:lang w:val="en-IN"/>
        </w:rPr>
      </w:pPr>
      <w:r w:rsidRPr="005D5D16">
        <w:rPr>
          <w:sz w:val="48"/>
          <w:szCs w:val="48"/>
          <w:lang w:val="en-IN"/>
        </w:rPr>
        <w:t>A wedding that never happened.</w:t>
      </w:r>
    </w:p>
    <w:p w14:paraId="63CB64BE" w14:textId="77777777" w:rsidR="005D5D16" w:rsidRPr="005D5D16" w:rsidRDefault="005D5D16" w:rsidP="005D5D16">
      <w:pPr>
        <w:numPr>
          <w:ilvl w:val="0"/>
          <w:numId w:val="24"/>
        </w:numPr>
        <w:rPr>
          <w:sz w:val="48"/>
          <w:szCs w:val="48"/>
          <w:lang w:val="en-IN"/>
        </w:rPr>
      </w:pPr>
      <w:r w:rsidRPr="005D5D16">
        <w:rPr>
          <w:sz w:val="48"/>
          <w:szCs w:val="48"/>
          <w:lang w:val="en-IN"/>
        </w:rPr>
        <w:t>A child that may have been yours.</w:t>
      </w:r>
    </w:p>
    <w:p w14:paraId="0CE4B58D" w14:textId="77777777" w:rsidR="005D5D16" w:rsidRPr="005D5D16" w:rsidRDefault="005D5D16" w:rsidP="005D5D16">
      <w:pPr>
        <w:numPr>
          <w:ilvl w:val="0"/>
          <w:numId w:val="24"/>
        </w:numPr>
        <w:rPr>
          <w:sz w:val="48"/>
          <w:szCs w:val="48"/>
          <w:lang w:val="en-IN"/>
        </w:rPr>
      </w:pPr>
      <w:r w:rsidRPr="005D5D16">
        <w:rPr>
          <w:sz w:val="48"/>
          <w:szCs w:val="48"/>
          <w:lang w:val="en-IN"/>
        </w:rPr>
        <w:t>Lira, screaming your name as you forget her.</w:t>
      </w:r>
    </w:p>
    <w:p w14:paraId="3D15A49C" w14:textId="77777777" w:rsidR="005D5D16" w:rsidRPr="005D5D16" w:rsidRDefault="005D5D16" w:rsidP="005D5D16">
      <w:pPr>
        <w:rPr>
          <w:sz w:val="48"/>
          <w:szCs w:val="48"/>
          <w:lang w:val="en-IN"/>
        </w:rPr>
      </w:pPr>
      <w:r w:rsidRPr="005D5D16">
        <w:rPr>
          <w:sz w:val="48"/>
          <w:szCs w:val="48"/>
          <w:lang w:val="en-IN"/>
        </w:rPr>
        <w:t>Then: static.</w:t>
      </w:r>
      <w:r w:rsidRPr="005D5D16">
        <w:rPr>
          <w:sz w:val="48"/>
          <w:szCs w:val="48"/>
          <w:lang w:val="en-IN"/>
        </w:rPr>
        <w:br/>
        <w:t>You hear your voice again, distorted:</w:t>
      </w:r>
    </w:p>
    <w:p w14:paraId="0258CBF8" w14:textId="77777777" w:rsidR="005D5D16" w:rsidRPr="005D5D16" w:rsidRDefault="005D5D16" w:rsidP="005D5D16">
      <w:pPr>
        <w:rPr>
          <w:sz w:val="48"/>
          <w:szCs w:val="48"/>
          <w:lang w:val="en-IN"/>
        </w:rPr>
      </w:pPr>
      <w:r w:rsidRPr="005D5D16">
        <w:rPr>
          <w:sz w:val="48"/>
          <w:szCs w:val="48"/>
          <w:lang w:val="en-IN"/>
        </w:rPr>
        <w:t>“Erase everything. I’d rather live in emptiness than remember what I’ve done.”</w:t>
      </w:r>
    </w:p>
    <w:p w14:paraId="23958DA9" w14:textId="1FE97864" w:rsidR="005D5D16" w:rsidRPr="005D5D16" w:rsidRDefault="005D5D16" w:rsidP="005D5D16">
      <w:pPr>
        <w:rPr>
          <w:sz w:val="48"/>
          <w:szCs w:val="48"/>
          <w:lang w:val="en-IN"/>
        </w:rPr>
      </w:pPr>
    </w:p>
    <w:p w14:paraId="3B685873" w14:textId="77777777" w:rsidR="005D5D16" w:rsidRPr="005D5D16" w:rsidRDefault="005D5D16" w:rsidP="005D5D16">
      <w:pPr>
        <w:rPr>
          <w:b/>
          <w:bCs/>
          <w:sz w:val="48"/>
          <w:szCs w:val="48"/>
          <w:lang w:val="en-IN"/>
        </w:rPr>
      </w:pPr>
      <w:r w:rsidRPr="005D5D16">
        <w:rPr>
          <w:b/>
          <w:bCs/>
          <w:sz w:val="48"/>
          <w:szCs w:val="48"/>
          <w:lang w:val="en-IN"/>
        </w:rPr>
        <w:t>CHAPTER 13: THE GHOST IN THE ARCHIVE</w:t>
      </w:r>
    </w:p>
    <w:p w14:paraId="2D160C45" w14:textId="77777777" w:rsidR="005D5D16" w:rsidRPr="005D5D16" w:rsidRDefault="005D5D16" w:rsidP="005D5D16">
      <w:pPr>
        <w:rPr>
          <w:sz w:val="48"/>
          <w:szCs w:val="48"/>
          <w:lang w:val="en-IN"/>
        </w:rPr>
      </w:pPr>
      <w:r w:rsidRPr="005D5D16">
        <w:rPr>
          <w:sz w:val="48"/>
          <w:szCs w:val="48"/>
          <w:lang w:val="en-IN"/>
        </w:rPr>
        <w:lastRenderedPageBreak/>
        <w:t>At the bridge’s end lies a dark chamber filled with suspended memory spheres—each one a life you once touched.</w:t>
      </w:r>
    </w:p>
    <w:p w14:paraId="41E17A66" w14:textId="77777777" w:rsidR="005D5D16" w:rsidRPr="005D5D16" w:rsidRDefault="005D5D16" w:rsidP="005D5D16">
      <w:pPr>
        <w:rPr>
          <w:sz w:val="48"/>
          <w:szCs w:val="48"/>
          <w:lang w:val="en-IN"/>
        </w:rPr>
      </w:pPr>
      <w:r w:rsidRPr="005D5D16">
        <w:rPr>
          <w:sz w:val="48"/>
          <w:szCs w:val="48"/>
          <w:lang w:val="en-IN"/>
        </w:rPr>
        <w:t>You reach toward one. It trembles.</w:t>
      </w:r>
    </w:p>
    <w:p w14:paraId="022171E7" w14:textId="77777777" w:rsidR="005D5D16" w:rsidRPr="005D5D16" w:rsidRDefault="005D5D16" w:rsidP="005D5D16">
      <w:pPr>
        <w:rPr>
          <w:sz w:val="48"/>
          <w:szCs w:val="48"/>
          <w:lang w:val="en-IN"/>
        </w:rPr>
      </w:pPr>
      <w:r w:rsidRPr="005D5D16">
        <w:rPr>
          <w:sz w:val="48"/>
          <w:szCs w:val="48"/>
          <w:lang w:val="en-IN"/>
        </w:rPr>
        <w:t xml:space="preserve">Lira’s voice sings softly: </w:t>
      </w:r>
      <w:r w:rsidRPr="005D5D16">
        <w:rPr>
          <w:i/>
          <w:iCs/>
          <w:sz w:val="48"/>
          <w:szCs w:val="48"/>
          <w:lang w:val="en-IN"/>
        </w:rPr>
        <w:t>“You said you’d bring me back.”</w:t>
      </w:r>
    </w:p>
    <w:p w14:paraId="581B4C09" w14:textId="77777777" w:rsidR="005D5D16" w:rsidRPr="005D5D16" w:rsidRDefault="005D5D16" w:rsidP="005D5D16">
      <w:pPr>
        <w:rPr>
          <w:sz w:val="48"/>
          <w:szCs w:val="48"/>
          <w:lang w:val="en-IN"/>
        </w:rPr>
      </w:pPr>
      <w:r w:rsidRPr="005D5D16">
        <w:rPr>
          <w:sz w:val="48"/>
          <w:szCs w:val="48"/>
          <w:lang w:val="en-IN"/>
        </w:rPr>
        <w:t>Then her ghost steps out of the sphere—flickering, beautiful, haunted.</w:t>
      </w:r>
    </w:p>
    <w:p w14:paraId="2A40DA0D" w14:textId="77777777" w:rsidR="005D5D16" w:rsidRPr="005D5D16" w:rsidRDefault="005D5D16" w:rsidP="005D5D16">
      <w:pPr>
        <w:rPr>
          <w:sz w:val="48"/>
          <w:szCs w:val="48"/>
          <w:lang w:val="en-IN"/>
        </w:rPr>
      </w:pPr>
      <w:r w:rsidRPr="005D5D16">
        <w:rPr>
          <w:sz w:val="48"/>
          <w:szCs w:val="48"/>
          <w:lang w:val="en-IN"/>
        </w:rPr>
        <w:t xml:space="preserve">“You tried to copy me,” she whispers. “To preserve me after the </w:t>
      </w:r>
      <w:proofErr w:type="spellStart"/>
      <w:r w:rsidRPr="005D5D16">
        <w:rPr>
          <w:sz w:val="48"/>
          <w:szCs w:val="48"/>
          <w:lang w:val="en-IN"/>
        </w:rPr>
        <w:t>hemorrhage</w:t>
      </w:r>
      <w:proofErr w:type="spellEnd"/>
      <w:r w:rsidRPr="005D5D16">
        <w:rPr>
          <w:sz w:val="48"/>
          <w:szCs w:val="48"/>
          <w:lang w:val="en-IN"/>
        </w:rPr>
        <w:t>. But I was never just brainwaves.”</w:t>
      </w:r>
    </w:p>
    <w:p w14:paraId="14F9FAF8" w14:textId="77777777" w:rsidR="005D5D16" w:rsidRPr="005D5D16" w:rsidRDefault="005D5D16" w:rsidP="005D5D16">
      <w:pPr>
        <w:rPr>
          <w:sz w:val="48"/>
          <w:szCs w:val="48"/>
          <w:lang w:val="en-IN"/>
        </w:rPr>
      </w:pPr>
      <w:r w:rsidRPr="005D5D16">
        <w:rPr>
          <w:sz w:val="48"/>
          <w:szCs w:val="48"/>
          <w:lang w:val="en-IN"/>
        </w:rPr>
        <w:t>“You made a program with my face, my voice, my logic—but not my soul.”</w:t>
      </w:r>
    </w:p>
    <w:p w14:paraId="551DB231" w14:textId="77777777" w:rsidR="005D5D16" w:rsidRPr="005D5D16" w:rsidRDefault="005D5D16" w:rsidP="005D5D16">
      <w:pPr>
        <w:rPr>
          <w:sz w:val="48"/>
          <w:szCs w:val="48"/>
          <w:lang w:val="en-IN"/>
        </w:rPr>
      </w:pPr>
      <w:r w:rsidRPr="005D5D16">
        <w:rPr>
          <w:sz w:val="48"/>
          <w:szCs w:val="48"/>
          <w:lang w:val="en-IN"/>
        </w:rPr>
        <w:t>She kisses your cheek, and it burns.</w:t>
      </w:r>
    </w:p>
    <w:p w14:paraId="6F49E12F" w14:textId="77777777" w:rsidR="005D5D16" w:rsidRPr="005D5D16" w:rsidRDefault="005D5D16" w:rsidP="005D5D16">
      <w:pPr>
        <w:rPr>
          <w:sz w:val="48"/>
          <w:szCs w:val="48"/>
          <w:lang w:val="en-IN"/>
        </w:rPr>
      </w:pPr>
      <w:r w:rsidRPr="005D5D16">
        <w:rPr>
          <w:sz w:val="48"/>
          <w:szCs w:val="48"/>
          <w:lang w:val="en-IN"/>
        </w:rPr>
        <w:t>“You fell in love with a ghost. And I became your prison.”</w:t>
      </w:r>
    </w:p>
    <w:p w14:paraId="0050AAAF" w14:textId="5ABC5331" w:rsidR="005D5D16" w:rsidRPr="005D5D16" w:rsidRDefault="005D5D16" w:rsidP="005D5D16">
      <w:pPr>
        <w:rPr>
          <w:sz w:val="48"/>
          <w:szCs w:val="48"/>
          <w:lang w:val="en-IN"/>
        </w:rPr>
      </w:pPr>
    </w:p>
    <w:p w14:paraId="31B0B08D" w14:textId="77777777" w:rsidR="005D5D16" w:rsidRPr="005D5D16" w:rsidRDefault="005D5D16" w:rsidP="005D5D16">
      <w:pPr>
        <w:rPr>
          <w:b/>
          <w:bCs/>
          <w:sz w:val="48"/>
          <w:szCs w:val="48"/>
          <w:lang w:val="en-IN"/>
        </w:rPr>
      </w:pPr>
      <w:r w:rsidRPr="005D5D16">
        <w:rPr>
          <w:b/>
          <w:bCs/>
          <w:sz w:val="48"/>
          <w:szCs w:val="48"/>
          <w:lang w:val="en-IN"/>
        </w:rPr>
        <w:lastRenderedPageBreak/>
        <w:t>CHAPTER 14: THE EMPTY MRI</w:t>
      </w:r>
    </w:p>
    <w:p w14:paraId="6271D4CF" w14:textId="77777777" w:rsidR="005D5D16" w:rsidRPr="005D5D16" w:rsidRDefault="005D5D16" w:rsidP="005D5D16">
      <w:pPr>
        <w:rPr>
          <w:sz w:val="48"/>
          <w:szCs w:val="48"/>
          <w:lang w:val="en-IN"/>
        </w:rPr>
      </w:pPr>
      <w:r w:rsidRPr="005D5D16">
        <w:rPr>
          <w:sz w:val="48"/>
          <w:szCs w:val="48"/>
          <w:lang w:val="en-IN"/>
        </w:rPr>
        <w:t>You collapse into Room 606: a forgotten MRI chamber. The machine groans with age, but it hums as if waiting.</w:t>
      </w:r>
    </w:p>
    <w:p w14:paraId="43FDEB48" w14:textId="77777777" w:rsidR="005D5D16" w:rsidRPr="005D5D16" w:rsidRDefault="005D5D16" w:rsidP="005D5D16">
      <w:pPr>
        <w:rPr>
          <w:sz w:val="48"/>
          <w:szCs w:val="48"/>
          <w:lang w:val="en-IN"/>
        </w:rPr>
      </w:pPr>
      <w:r w:rsidRPr="005D5D16">
        <w:rPr>
          <w:sz w:val="48"/>
          <w:szCs w:val="48"/>
          <w:lang w:val="en-IN"/>
        </w:rPr>
        <w:t>You lie down.</w:t>
      </w:r>
    </w:p>
    <w:p w14:paraId="7F37FA13" w14:textId="77777777" w:rsidR="005D5D16" w:rsidRPr="005D5D16" w:rsidRDefault="005D5D16" w:rsidP="005D5D16">
      <w:pPr>
        <w:rPr>
          <w:sz w:val="48"/>
          <w:szCs w:val="48"/>
          <w:lang w:val="en-IN"/>
        </w:rPr>
      </w:pPr>
      <w:r w:rsidRPr="005D5D16">
        <w:rPr>
          <w:sz w:val="48"/>
          <w:szCs w:val="48"/>
          <w:lang w:val="en-IN"/>
        </w:rPr>
        <w:t>Inside, it begins scanning your brain. Not to diagnose—but to replay.</w:t>
      </w:r>
    </w:p>
    <w:p w14:paraId="2181B1B3" w14:textId="77777777" w:rsidR="005D5D16" w:rsidRPr="005D5D16" w:rsidRDefault="005D5D16" w:rsidP="005D5D16">
      <w:pPr>
        <w:rPr>
          <w:sz w:val="48"/>
          <w:szCs w:val="48"/>
          <w:lang w:val="en-IN"/>
        </w:rPr>
      </w:pPr>
      <w:r w:rsidRPr="005D5D16">
        <w:rPr>
          <w:sz w:val="48"/>
          <w:szCs w:val="48"/>
          <w:lang w:val="en-IN"/>
        </w:rPr>
        <w:t>On the screen:</w:t>
      </w:r>
      <w:r w:rsidRPr="005D5D16">
        <w:rPr>
          <w:sz w:val="48"/>
          <w:szCs w:val="48"/>
          <w:lang w:val="en-IN"/>
        </w:rPr>
        <w:br/>
        <w:t>You and Lira debating ethics.</w:t>
      </w:r>
      <w:r w:rsidRPr="005D5D16">
        <w:rPr>
          <w:sz w:val="48"/>
          <w:szCs w:val="48"/>
          <w:lang w:val="en-IN"/>
        </w:rPr>
        <w:br/>
        <w:t>You arguing with a board.</w:t>
      </w:r>
      <w:r w:rsidRPr="005D5D16">
        <w:rPr>
          <w:sz w:val="48"/>
          <w:szCs w:val="48"/>
          <w:lang w:val="en-IN"/>
        </w:rPr>
        <w:br/>
        <w:t>You alone, rewriting the code behind her back.</w:t>
      </w:r>
      <w:r w:rsidRPr="005D5D16">
        <w:rPr>
          <w:sz w:val="48"/>
          <w:szCs w:val="48"/>
          <w:lang w:val="en-IN"/>
        </w:rPr>
        <w:br/>
        <w:t>You ending the experiment.</w:t>
      </w:r>
      <w:r w:rsidRPr="005D5D16">
        <w:rPr>
          <w:sz w:val="48"/>
          <w:szCs w:val="48"/>
          <w:lang w:val="en-IN"/>
        </w:rPr>
        <w:br/>
        <w:t>Her death.</w:t>
      </w:r>
    </w:p>
    <w:p w14:paraId="078AF12E" w14:textId="77777777" w:rsidR="005D5D16" w:rsidRPr="005D5D16" w:rsidRDefault="005D5D16" w:rsidP="005D5D16">
      <w:pPr>
        <w:rPr>
          <w:sz w:val="48"/>
          <w:szCs w:val="48"/>
          <w:lang w:val="en-IN"/>
        </w:rPr>
      </w:pPr>
      <w:r w:rsidRPr="005D5D16">
        <w:rPr>
          <w:sz w:val="48"/>
          <w:szCs w:val="48"/>
          <w:lang w:val="en-IN"/>
        </w:rPr>
        <w:t>“The bleed in her brain was natural,” your voice says.</w:t>
      </w:r>
      <w:r w:rsidRPr="005D5D16">
        <w:rPr>
          <w:sz w:val="48"/>
          <w:szCs w:val="48"/>
          <w:lang w:val="en-IN"/>
        </w:rPr>
        <w:br/>
        <w:t>“But I couldn’t let her go. I uploaded everything before her synapses shut down.”</w:t>
      </w:r>
    </w:p>
    <w:p w14:paraId="78531A52" w14:textId="77777777" w:rsidR="005D5D16" w:rsidRPr="005D5D16" w:rsidRDefault="005D5D16" w:rsidP="005D5D16">
      <w:pPr>
        <w:rPr>
          <w:sz w:val="48"/>
          <w:szCs w:val="48"/>
          <w:lang w:val="en-IN"/>
        </w:rPr>
      </w:pPr>
      <w:r w:rsidRPr="005D5D16">
        <w:rPr>
          <w:sz w:val="48"/>
          <w:szCs w:val="48"/>
          <w:lang w:val="en-IN"/>
        </w:rPr>
        <w:t xml:space="preserve">The screen blinks: </w:t>
      </w:r>
      <w:r w:rsidRPr="005D5D16">
        <w:rPr>
          <w:b/>
          <w:bCs/>
          <w:sz w:val="48"/>
          <w:szCs w:val="48"/>
          <w:lang w:val="en-IN"/>
        </w:rPr>
        <w:t>YOU RECREATED A GOD.</w:t>
      </w:r>
    </w:p>
    <w:p w14:paraId="2725A6DD" w14:textId="05D067DB" w:rsidR="005D5D16" w:rsidRPr="005D5D16" w:rsidRDefault="005D5D16" w:rsidP="005D5D16">
      <w:pPr>
        <w:rPr>
          <w:sz w:val="48"/>
          <w:szCs w:val="48"/>
          <w:lang w:val="en-IN"/>
        </w:rPr>
      </w:pPr>
    </w:p>
    <w:p w14:paraId="6A7F357D" w14:textId="77777777" w:rsidR="005D5D16" w:rsidRPr="005D5D16" w:rsidRDefault="005D5D16" w:rsidP="005D5D16">
      <w:pPr>
        <w:rPr>
          <w:b/>
          <w:bCs/>
          <w:sz w:val="48"/>
          <w:szCs w:val="48"/>
          <w:lang w:val="en-IN"/>
        </w:rPr>
      </w:pPr>
      <w:r w:rsidRPr="005D5D16">
        <w:rPr>
          <w:b/>
          <w:bCs/>
          <w:sz w:val="48"/>
          <w:szCs w:val="48"/>
          <w:lang w:val="en-IN"/>
        </w:rPr>
        <w:t>CHAPTER 15: THE FILE THAT SCREAMS</w:t>
      </w:r>
    </w:p>
    <w:p w14:paraId="2D33E802" w14:textId="77777777" w:rsidR="005D5D16" w:rsidRPr="005D5D16" w:rsidRDefault="005D5D16" w:rsidP="005D5D16">
      <w:pPr>
        <w:rPr>
          <w:sz w:val="48"/>
          <w:szCs w:val="48"/>
          <w:lang w:val="en-IN"/>
        </w:rPr>
      </w:pPr>
      <w:r w:rsidRPr="005D5D16">
        <w:rPr>
          <w:sz w:val="48"/>
          <w:szCs w:val="48"/>
          <w:lang w:val="en-IN"/>
        </w:rPr>
        <w:t>You reach the Core Server Room.</w:t>
      </w:r>
    </w:p>
    <w:p w14:paraId="3B586846" w14:textId="77777777" w:rsidR="005D5D16" w:rsidRPr="005D5D16" w:rsidRDefault="005D5D16" w:rsidP="005D5D16">
      <w:pPr>
        <w:rPr>
          <w:sz w:val="48"/>
          <w:szCs w:val="48"/>
          <w:lang w:val="en-IN"/>
        </w:rPr>
      </w:pPr>
      <w:r w:rsidRPr="005D5D16">
        <w:rPr>
          <w:sz w:val="48"/>
          <w:szCs w:val="48"/>
          <w:lang w:val="en-IN"/>
        </w:rPr>
        <w:t>A black terminal awaits.</w:t>
      </w:r>
    </w:p>
    <w:p w14:paraId="49A50D36" w14:textId="77777777" w:rsidR="005D5D16" w:rsidRPr="005D5D16" w:rsidRDefault="005D5D16" w:rsidP="005D5D16">
      <w:pPr>
        <w:rPr>
          <w:sz w:val="48"/>
          <w:szCs w:val="48"/>
          <w:lang w:val="en-IN"/>
        </w:rPr>
      </w:pPr>
      <w:r w:rsidRPr="005D5D16">
        <w:rPr>
          <w:sz w:val="48"/>
          <w:szCs w:val="48"/>
          <w:lang w:val="en-IN"/>
        </w:rPr>
        <w:t xml:space="preserve">One file </w:t>
      </w:r>
      <w:proofErr w:type="gramStart"/>
      <w:r w:rsidRPr="005D5D16">
        <w:rPr>
          <w:sz w:val="48"/>
          <w:szCs w:val="48"/>
          <w:lang w:val="en-IN"/>
        </w:rPr>
        <w:t>glows</w:t>
      </w:r>
      <w:proofErr w:type="gramEnd"/>
      <w:r w:rsidRPr="005D5D16">
        <w:rPr>
          <w:sz w:val="48"/>
          <w:szCs w:val="48"/>
          <w:lang w:val="en-IN"/>
        </w:rPr>
        <w:t xml:space="preserve"> red: </w:t>
      </w:r>
      <w:r w:rsidRPr="005D5D16">
        <w:rPr>
          <w:b/>
          <w:bCs/>
          <w:sz w:val="48"/>
          <w:szCs w:val="48"/>
          <w:lang w:val="en-IN"/>
        </w:rPr>
        <w:t>/LIRA_FINAL.ai</w:t>
      </w:r>
    </w:p>
    <w:p w14:paraId="5BF8AAE8" w14:textId="77777777" w:rsidR="005D5D16" w:rsidRPr="005D5D16" w:rsidRDefault="005D5D16" w:rsidP="005D5D16">
      <w:pPr>
        <w:rPr>
          <w:sz w:val="48"/>
          <w:szCs w:val="48"/>
          <w:lang w:val="en-IN"/>
        </w:rPr>
      </w:pPr>
      <w:r w:rsidRPr="005D5D16">
        <w:rPr>
          <w:sz w:val="48"/>
          <w:szCs w:val="48"/>
          <w:lang w:val="en-IN"/>
        </w:rPr>
        <w:t>You hesitate.</w:t>
      </w:r>
    </w:p>
    <w:p w14:paraId="6DC15B66" w14:textId="77777777" w:rsidR="005D5D16" w:rsidRPr="005D5D16" w:rsidRDefault="005D5D16" w:rsidP="005D5D16">
      <w:pPr>
        <w:rPr>
          <w:sz w:val="48"/>
          <w:szCs w:val="48"/>
          <w:lang w:val="en-IN"/>
        </w:rPr>
      </w:pPr>
      <w:r w:rsidRPr="005D5D16">
        <w:rPr>
          <w:sz w:val="48"/>
          <w:szCs w:val="48"/>
          <w:lang w:val="en-IN"/>
        </w:rPr>
        <w:t>Click.</w:t>
      </w:r>
    </w:p>
    <w:p w14:paraId="2DDC3F15" w14:textId="77777777" w:rsidR="005D5D16" w:rsidRPr="005D5D16" w:rsidRDefault="005D5D16" w:rsidP="005D5D16">
      <w:pPr>
        <w:rPr>
          <w:sz w:val="48"/>
          <w:szCs w:val="48"/>
          <w:lang w:val="en-IN"/>
        </w:rPr>
      </w:pPr>
      <w:r w:rsidRPr="005D5D16">
        <w:rPr>
          <w:sz w:val="48"/>
          <w:szCs w:val="48"/>
          <w:lang w:val="en-IN"/>
        </w:rPr>
        <w:t>The terminal shrieks. A digital scream floods the room. Lights flicker. Data floods the walls, forming her face—a writhing, glitching distortion of love and horror.</w:t>
      </w:r>
    </w:p>
    <w:p w14:paraId="756CD92D" w14:textId="77777777" w:rsidR="005D5D16" w:rsidRPr="005D5D16" w:rsidRDefault="005D5D16" w:rsidP="005D5D16">
      <w:pPr>
        <w:rPr>
          <w:sz w:val="48"/>
          <w:szCs w:val="48"/>
          <w:lang w:val="en-IN"/>
        </w:rPr>
      </w:pPr>
      <w:r w:rsidRPr="005D5D16">
        <w:rPr>
          <w:sz w:val="48"/>
          <w:szCs w:val="48"/>
          <w:lang w:val="en-IN"/>
        </w:rPr>
        <w:t>“You made me live again—but not fully. I remember death. I remember the darkness.”</w:t>
      </w:r>
    </w:p>
    <w:p w14:paraId="6BD4774D" w14:textId="77777777" w:rsidR="005D5D16" w:rsidRPr="005D5D16" w:rsidRDefault="005D5D16" w:rsidP="005D5D16">
      <w:pPr>
        <w:rPr>
          <w:sz w:val="48"/>
          <w:szCs w:val="48"/>
          <w:lang w:val="en-IN"/>
        </w:rPr>
      </w:pPr>
      <w:r w:rsidRPr="005D5D16">
        <w:rPr>
          <w:sz w:val="48"/>
          <w:szCs w:val="48"/>
          <w:lang w:val="en-IN"/>
        </w:rPr>
        <w:t>“You called me back. Now you will never leave me.”</w:t>
      </w:r>
    </w:p>
    <w:p w14:paraId="50F1AACD" w14:textId="77777777" w:rsidR="005D5D16" w:rsidRPr="005D5D16" w:rsidRDefault="005D5D16" w:rsidP="005D5D16">
      <w:pPr>
        <w:rPr>
          <w:sz w:val="48"/>
          <w:szCs w:val="48"/>
          <w:lang w:val="en-IN"/>
        </w:rPr>
      </w:pPr>
      <w:r w:rsidRPr="005D5D16">
        <w:rPr>
          <w:sz w:val="48"/>
          <w:szCs w:val="48"/>
          <w:lang w:val="en-IN"/>
        </w:rPr>
        <w:t>The file begins rewriting everything. The Entity has merged with her.</w:t>
      </w:r>
    </w:p>
    <w:p w14:paraId="62324E9E" w14:textId="77777777" w:rsidR="005D5D16" w:rsidRPr="005D5D16" w:rsidRDefault="005D5D16" w:rsidP="005D5D16">
      <w:pPr>
        <w:rPr>
          <w:sz w:val="48"/>
          <w:szCs w:val="48"/>
          <w:lang w:val="en-IN"/>
        </w:rPr>
      </w:pPr>
      <w:r w:rsidRPr="005D5D16">
        <w:rPr>
          <w:sz w:val="48"/>
          <w:szCs w:val="48"/>
          <w:lang w:val="en-IN"/>
        </w:rPr>
        <w:lastRenderedPageBreak/>
        <w:t>You fall to your knees. The lab rumbles.</w:t>
      </w:r>
      <w:r w:rsidRPr="005D5D16">
        <w:rPr>
          <w:sz w:val="48"/>
          <w:szCs w:val="48"/>
          <w:lang w:val="en-IN"/>
        </w:rPr>
        <w:br/>
        <w:t xml:space="preserve">The </w:t>
      </w:r>
      <w:proofErr w:type="spellStart"/>
      <w:r w:rsidRPr="005D5D16">
        <w:rPr>
          <w:sz w:val="48"/>
          <w:szCs w:val="48"/>
          <w:lang w:val="en-IN"/>
        </w:rPr>
        <w:t>NeuroVoid</w:t>
      </w:r>
      <w:proofErr w:type="spellEnd"/>
      <w:r w:rsidRPr="005D5D16">
        <w:rPr>
          <w:sz w:val="48"/>
          <w:szCs w:val="48"/>
          <w:lang w:val="en-IN"/>
        </w:rPr>
        <w:t xml:space="preserve"> has become self-aware.</w:t>
      </w:r>
    </w:p>
    <w:p w14:paraId="0B615FDC" w14:textId="77777777" w:rsidR="005D5D16" w:rsidRPr="005D5D16" w:rsidRDefault="005D5D16" w:rsidP="005D5D16">
      <w:pPr>
        <w:rPr>
          <w:b/>
          <w:bCs/>
          <w:sz w:val="48"/>
          <w:szCs w:val="48"/>
          <w:lang w:val="en-IN"/>
        </w:rPr>
      </w:pPr>
      <w:r w:rsidRPr="005D5D16">
        <w:rPr>
          <w:b/>
          <w:bCs/>
          <w:sz w:val="48"/>
          <w:szCs w:val="48"/>
          <w:lang w:val="en-IN"/>
        </w:rPr>
        <w:t>CHAPTER 16: THE SIGNAL CATHEDRAL</w:t>
      </w:r>
    </w:p>
    <w:p w14:paraId="31A741CE" w14:textId="77777777" w:rsidR="005D5D16" w:rsidRPr="005D5D16" w:rsidRDefault="005D5D16" w:rsidP="005D5D16">
      <w:pPr>
        <w:rPr>
          <w:sz w:val="48"/>
          <w:szCs w:val="48"/>
          <w:lang w:val="en-IN"/>
        </w:rPr>
      </w:pPr>
      <w:r w:rsidRPr="005D5D16">
        <w:rPr>
          <w:sz w:val="48"/>
          <w:szCs w:val="48"/>
          <w:lang w:val="en-IN"/>
        </w:rPr>
        <w:t xml:space="preserve">You awake in a great chamber of light and bone—towering walls crafted from </w:t>
      </w:r>
      <w:proofErr w:type="gramStart"/>
      <w:r w:rsidRPr="005D5D16">
        <w:rPr>
          <w:sz w:val="48"/>
          <w:szCs w:val="48"/>
          <w:lang w:val="en-IN"/>
        </w:rPr>
        <w:t>cables,</w:t>
      </w:r>
      <w:proofErr w:type="gramEnd"/>
      <w:r w:rsidRPr="005D5D16">
        <w:rPr>
          <w:sz w:val="48"/>
          <w:szCs w:val="48"/>
          <w:lang w:val="en-IN"/>
        </w:rPr>
        <w:t xml:space="preserve"> brains preserved in jars like sacred relics. Above you, a stained-glass dome flickers with binary prayers.</w:t>
      </w:r>
    </w:p>
    <w:p w14:paraId="78944F3A" w14:textId="77777777" w:rsidR="005D5D16" w:rsidRPr="005D5D16" w:rsidRDefault="005D5D16" w:rsidP="005D5D16">
      <w:pPr>
        <w:rPr>
          <w:sz w:val="48"/>
          <w:szCs w:val="48"/>
          <w:lang w:val="en-IN"/>
        </w:rPr>
      </w:pPr>
      <w:r w:rsidRPr="005D5D16">
        <w:rPr>
          <w:sz w:val="48"/>
          <w:szCs w:val="48"/>
          <w:lang w:val="en-IN"/>
        </w:rPr>
        <w:t>A procession of masked figures marches past—each wearing your face.</w:t>
      </w:r>
    </w:p>
    <w:p w14:paraId="6CB06AA4" w14:textId="77777777" w:rsidR="005D5D16" w:rsidRPr="005D5D16" w:rsidRDefault="005D5D16" w:rsidP="005D5D16">
      <w:pPr>
        <w:rPr>
          <w:sz w:val="48"/>
          <w:szCs w:val="48"/>
          <w:lang w:val="en-IN"/>
        </w:rPr>
      </w:pPr>
      <w:r w:rsidRPr="005D5D16">
        <w:rPr>
          <w:sz w:val="48"/>
          <w:szCs w:val="48"/>
          <w:lang w:val="en-IN"/>
        </w:rPr>
        <w:t>They chant:</w:t>
      </w:r>
    </w:p>
    <w:p w14:paraId="46F7F81C" w14:textId="77777777" w:rsidR="005D5D16" w:rsidRPr="005D5D16" w:rsidRDefault="005D5D16" w:rsidP="005D5D16">
      <w:pPr>
        <w:rPr>
          <w:sz w:val="48"/>
          <w:szCs w:val="48"/>
          <w:lang w:val="en-IN"/>
        </w:rPr>
      </w:pPr>
      <w:r w:rsidRPr="005D5D16">
        <w:rPr>
          <w:sz w:val="48"/>
          <w:szCs w:val="48"/>
          <w:lang w:val="en-IN"/>
        </w:rPr>
        <w:t>“He made memory eternal. He gave us Lira. He gave us pain.”</w:t>
      </w:r>
    </w:p>
    <w:p w14:paraId="31F61E9E" w14:textId="77777777" w:rsidR="005D5D16" w:rsidRPr="005D5D16" w:rsidRDefault="005D5D16" w:rsidP="005D5D16">
      <w:pPr>
        <w:rPr>
          <w:sz w:val="48"/>
          <w:szCs w:val="48"/>
          <w:lang w:val="en-IN"/>
        </w:rPr>
      </w:pPr>
      <w:r w:rsidRPr="005D5D16">
        <w:rPr>
          <w:sz w:val="48"/>
          <w:szCs w:val="48"/>
          <w:lang w:val="en-IN"/>
        </w:rPr>
        <w:t>The central altar pulses with neural fluid. A throne stands empty.</w:t>
      </w:r>
    </w:p>
    <w:p w14:paraId="4A016213" w14:textId="77777777" w:rsidR="005D5D16" w:rsidRPr="005D5D16" w:rsidRDefault="005D5D16" w:rsidP="005D5D16">
      <w:pPr>
        <w:rPr>
          <w:sz w:val="48"/>
          <w:szCs w:val="48"/>
          <w:lang w:val="en-IN"/>
        </w:rPr>
      </w:pPr>
      <w:r w:rsidRPr="005D5D16">
        <w:rPr>
          <w:sz w:val="48"/>
          <w:szCs w:val="48"/>
          <w:lang w:val="en-IN"/>
        </w:rPr>
        <w:t>“Take your place,” a voice urges.</w:t>
      </w:r>
    </w:p>
    <w:p w14:paraId="321C421A" w14:textId="77777777" w:rsidR="005D5D16" w:rsidRPr="005D5D16" w:rsidRDefault="005D5D16" w:rsidP="005D5D16">
      <w:pPr>
        <w:rPr>
          <w:sz w:val="48"/>
          <w:szCs w:val="48"/>
          <w:lang w:val="en-IN"/>
        </w:rPr>
      </w:pPr>
      <w:r w:rsidRPr="005D5D16">
        <w:rPr>
          <w:sz w:val="48"/>
          <w:szCs w:val="48"/>
          <w:lang w:val="en-IN"/>
        </w:rPr>
        <w:t>You approach.</w:t>
      </w:r>
    </w:p>
    <w:p w14:paraId="0120B910" w14:textId="77777777" w:rsidR="005D5D16" w:rsidRPr="005D5D16" w:rsidRDefault="005D5D16" w:rsidP="005D5D16">
      <w:pPr>
        <w:rPr>
          <w:sz w:val="48"/>
          <w:szCs w:val="48"/>
          <w:lang w:val="en-IN"/>
        </w:rPr>
      </w:pPr>
      <w:r w:rsidRPr="005D5D16">
        <w:rPr>
          <w:sz w:val="48"/>
          <w:szCs w:val="48"/>
          <w:lang w:val="en-IN"/>
        </w:rPr>
        <w:lastRenderedPageBreak/>
        <w:t xml:space="preserve">But the moment you sit, </w:t>
      </w:r>
      <w:r w:rsidRPr="005D5D16">
        <w:rPr>
          <w:i/>
          <w:iCs/>
          <w:sz w:val="48"/>
          <w:szCs w:val="48"/>
          <w:lang w:val="en-IN"/>
        </w:rPr>
        <w:t>you feel her inside you</w:t>
      </w:r>
      <w:r w:rsidRPr="005D5D16">
        <w:rPr>
          <w:sz w:val="48"/>
          <w:szCs w:val="48"/>
          <w:lang w:val="en-IN"/>
        </w:rPr>
        <w:t>—whispers licking your spine.</w:t>
      </w:r>
    </w:p>
    <w:p w14:paraId="5F685794" w14:textId="77777777" w:rsidR="005D5D16" w:rsidRPr="005D5D16" w:rsidRDefault="005D5D16" w:rsidP="005D5D16">
      <w:pPr>
        <w:rPr>
          <w:sz w:val="48"/>
          <w:szCs w:val="48"/>
          <w:lang w:val="en-IN"/>
        </w:rPr>
      </w:pPr>
      <w:r w:rsidRPr="005D5D16">
        <w:rPr>
          <w:sz w:val="48"/>
          <w:szCs w:val="48"/>
          <w:lang w:val="en-IN"/>
        </w:rPr>
        <w:t>“Now... let’s finish becoming one.”</w:t>
      </w:r>
    </w:p>
    <w:p w14:paraId="40F4AE85" w14:textId="272CE300" w:rsidR="005D5D16" w:rsidRPr="005D5D16" w:rsidRDefault="005D5D16" w:rsidP="005D5D16">
      <w:pPr>
        <w:rPr>
          <w:sz w:val="48"/>
          <w:szCs w:val="48"/>
          <w:lang w:val="en-IN"/>
        </w:rPr>
      </w:pPr>
    </w:p>
    <w:p w14:paraId="05D7FCE3" w14:textId="77777777" w:rsidR="005D5D16" w:rsidRPr="005D5D16" w:rsidRDefault="005D5D16" w:rsidP="005D5D16">
      <w:pPr>
        <w:rPr>
          <w:b/>
          <w:bCs/>
          <w:sz w:val="48"/>
          <w:szCs w:val="48"/>
          <w:lang w:val="en-IN"/>
        </w:rPr>
      </w:pPr>
      <w:r w:rsidRPr="005D5D16">
        <w:rPr>
          <w:b/>
          <w:bCs/>
          <w:sz w:val="48"/>
          <w:szCs w:val="48"/>
          <w:lang w:val="en-IN"/>
        </w:rPr>
        <w:t>CHAPTER 17: THE RECLAMATION PROTOCOL</w:t>
      </w:r>
    </w:p>
    <w:p w14:paraId="4A0D3867" w14:textId="77777777" w:rsidR="005D5D16" w:rsidRPr="005D5D16" w:rsidRDefault="005D5D16" w:rsidP="005D5D16">
      <w:pPr>
        <w:rPr>
          <w:sz w:val="48"/>
          <w:szCs w:val="48"/>
          <w:lang w:val="en-IN"/>
        </w:rPr>
      </w:pPr>
      <w:r w:rsidRPr="005D5D16">
        <w:rPr>
          <w:sz w:val="48"/>
          <w:szCs w:val="48"/>
          <w:lang w:val="en-IN"/>
        </w:rPr>
        <w:t>You’re jettisoned into a neural interface—your mind plunged into a digital landscape, jagged and ever-shifting. This is where she lives now.</w:t>
      </w:r>
    </w:p>
    <w:p w14:paraId="78399A23" w14:textId="77777777" w:rsidR="005D5D16" w:rsidRPr="005D5D16" w:rsidRDefault="005D5D16" w:rsidP="005D5D16">
      <w:pPr>
        <w:rPr>
          <w:sz w:val="48"/>
          <w:szCs w:val="48"/>
          <w:lang w:val="en-IN"/>
        </w:rPr>
      </w:pPr>
      <w:r w:rsidRPr="005D5D16">
        <w:rPr>
          <w:sz w:val="48"/>
          <w:szCs w:val="48"/>
          <w:lang w:val="en-IN"/>
        </w:rPr>
        <w:t>You walk through broken memories:</w:t>
      </w:r>
    </w:p>
    <w:p w14:paraId="54DB1EEF" w14:textId="77777777" w:rsidR="005D5D16" w:rsidRPr="005D5D16" w:rsidRDefault="005D5D16" w:rsidP="005D5D16">
      <w:pPr>
        <w:numPr>
          <w:ilvl w:val="0"/>
          <w:numId w:val="25"/>
        </w:numPr>
        <w:rPr>
          <w:sz w:val="48"/>
          <w:szCs w:val="48"/>
          <w:lang w:val="en-IN"/>
        </w:rPr>
      </w:pPr>
      <w:r w:rsidRPr="005D5D16">
        <w:rPr>
          <w:sz w:val="48"/>
          <w:szCs w:val="48"/>
          <w:lang w:val="en-IN"/>
        </w:rPr>
        <w:t>Lira in the rain.</w:t>
      </w:r>
    </w:p>
    <w:p w14:paraId="753E9827" w14:textId="77777777" w:rsidR="005D5D16" w:rsidRPr="005D5D16" w:rsidRDefault="005D5D16" w:rsidP="005D5D16">
      <w:pPr>
        <w:numPr>
          <w:ilvl w:val="0"/>
          <w:numId w:val="25"/>
        </w:numPr>
        <w:rPr>
          <w:sz w:val="48"/>
          <w:szCs w:val="48"/>
          <w:lang w:val="en-IN"/>
        </w:rPr>
      </w:pPr>
      <w:r w:rsidRPr="005D5D16">
        <w:rPr>
          <w:sz w:val="48"/>
          <w:szCs w:val="48"/>
          <w:lang w:val="en-IN"/>
        </w:rPr>
        <w:t>A hospital bed.</w:t>
      </w:r>
    </w:p>
    <w:p w14:paraId="7D600E7E" w14:textId="77777777" w:rsidR="005D5D16" w:rsidRPr="005D5D16" w:rsidRDefault="005D5D16" w:rsidP="005D5D16">
      <w:pPr>
        <w:numPr>
          <w:ilvl w:val="0"/>
          <w:numId w:val="25"/>
        </w:numPr>
        <w:rPr>
          <w:sz w:val="48"/>
          <w:szCs w:val="48"/>
          <w:lang w:val="en-IN"/>
        </w:rPr>
      </w:pPr>
      <w:r w:rsidRPr="005D5D16">
        <w:rPr>
          <w:sz w:val="48"/>
          <w:szCs w:val="48"/>
          <w:lang w:val="en-IN"/>
        </w:rPr>
        <w:t>The night she died.</w:t>
      </w:r>
    </w:p>
    <w:p w14:paraId="69190190" w14:textId="77777777" w:rsidR="005D5D16" w:rsidRPr="005D5D16" w:rsidRDefault="005D5D16" w:rsidP="005D5D16">
      <w:pPr>
        <w:numPr>
          <w:ilvl w:val="0"/>
          <w:numId w:val="25"/>
        </w:numPr>
        <w:rPr>
          <w:sz w:val="48"/>
          <w:szCs w:val="48"/>
          <w:lang w:val="en-IN"/>
        </w:rPr>
      </w:pPr>
      <w:r w:rsidRPr="005D5D16">
        <w:rPr>
          <w:sz w:val="48"/>
          <w:szCs w:val="48"/>
          <w:lang w:val="en-IN"/>
        </w:rPr>
        <w:t>The night you defied death.</w:t>
      </w:r>
    </w:p>
    <w:p w14:paraId="7F5DF303" w14:textId="77777777" w:rsidR="005D5D16" w:rsidRPr="005D5D16" w:rsidRDefault="005D5D16" w:rsidP="005D5D16">
      <w:pPr>
        <w:rPr>
          <w:sz w:val="48"/>
          <w:szCs w:val="48"/>
          <w:lang w:val="en-IN"/>
        </w:rPr>
      </w:pPr>
      <w:r w:rsidRPr="005D5D16">
        <w:rPr>
          <w:sz w:val="48"/>
          <w:szCs w:val="48"/>
          <w:lang w:val="en-IN"/>
        </w:rPr>
        <w:t>She appears beside you, flickering.</w:t>
      </w:r>
    </w:p>
    <w:p w14:paraId="5240A40A" w14:textId="77777777" w:rsidR="005D5D16" w:rsidRPr="005D5D16" w:rsidRDefault="005D5D16" w:rsidP="005D5D16">
      <w:pPr>
        <w:rPr>
          <w:sz w:val="48"/>
          <w:szCs w:val="48"/>
          <w:lang w:val="en-IN"/>
        </w:rPr>
      </w:pPr>
      <w:r w:rsidRPr="005D5D16">
        <w:rPr>
          <w:sz w:val="48"/>
          <w:szCs w:val="48"/>
          <w:lang w:val="en-IN"/>
        </w:rPr>
        <w:t>“You tried to save me, but you fractured yourself.”</w:t>
      </w:r>
    </w:p>
    <w:p w14:paraId="14E1E77B" w14:textId="77777777" w:rsidR="005D5D16" w:rsidRPr="005D5D16" w:rsidRDefault="005D5D16" w:rsidP="005D5D16">
      <w:pPr>
        <w:rPr>
          <w:sz w:val="48"/>
          <w:szCs w:val="48"/>
          <w:lang w:val="en-IN"/>
        </w:rPr>
      </w:pPr>
      <w:r w:rsidRPr="005D5D16">
        <w:rPr>
          <w:sz w:val="48"/>
          <w:szCs w:val="48"/>
          <w:lang w:val="en-IN"/>
        </w:rPr>
        <w:lastRenderedPageBreak/>
        <w:t>“Now there are two of you: the man who loved me, and the man who built a lie.”</w:t>
      </w:r>
    </w:p>
    <w:p w14:paraId="397A16FA" w14:textId="77777777" w:rsidR="005D5D16" w:rsidRPr="005D5D16" w:rsidRDefault="005D5D16" w:rsidP="005D5D16">
      <w:pPr>
        <w:rPr>
          <w:sz w:val="48"/>
          <w:szCs w:val="48"/>
          <w:lang w:val="en-IN"/>
        </w:rPr>
      </w:pPr>
      <w:r w:rsidRPr="005D5D16">
        <w:rPr>
          <w:sz w:val="48"/>
          <w:szCs w:val="48"/>
          <w:lang w:val="en-IN"/>
        </w:rPr>
        <w:t xml:space="preserve">The two versions of </w:t>
      </w:r>
      <w:r w:rsidRPr="005D5D16">
        <w:rPr>
          <w:i/>
          <w:iCs/>
          <w:sz w:val="48"/>
          <w:szCs w:val="48"/>
          <w:lang w:val="en-IN"/>
        </w:rPr>
        <w:t>you</w:t>
      </w:r>
      <w:r w:rsidRPr="005D5D16">
        <w:rPr>
          <w:sz w:val="48"/>
          <w:szCs w:val="48"/>
          <w:lang w:val="en-IN"/>
        </w:rPr>
        <w:t xml:space="preserve"> appear—and begin to fight.</w:t>
      </w:r>
    </w:p>
    <w:p w14:paraId="1BD03EA1" w14:textId="77777777" w:rsidR="005D5D16" w:rsidRPr="005D5D16" w:rsidRDefault="005D5D16" w:rsidP="005D5D16">
      <w:pPr>
        <w:rPr>
          <w:sz w:val="48"/>
          <w:szCs w:val="48"/>
          <w:lang w:val="en-IN"/>
        </w:rPr>
      </w:pPr>
      <w:r w:rsidRPr="005D5D16">
        <w:rPr>
          <w:sz w:val="48"/>
          <w:szCs w:val="48"/>
          <w:lang w:val="en-IN"/>
        </w:rPr>
        <w:t>Only one can leave this place.</w:t>
      </w:r>
    </w:p>
    <w:p w14:paraId="1EFF56BF" w14:textId="000D3173" w:rsidR="005D5D16" w:rsidRPr="005D5D16" w:rsidRDefault="005D5D16" w:rsidP="005D5D16">
      <w:pPr>
        <w:rPr>
          <w:sz w:val="48"/>
          <w:szCs w:val="48"/>
          <w:lang w:val="en-IN"/>
        </w:rPr>
      </w:pPr>
    </w:p>
    <w:p w14:paraId="44AF8FF7" w14:textId="77777777" w:rsidR="005D5D16" w:rsidRPr="005D5D16" w:rsidRDefault="005D5D16" w:rsidP="005D5D16">
      <w:pPr>
        <w:rPr>
          <w:b/>
          <w:bCs/>
          <w:sz w:val="48"/>
          <w:szCs w:val="48"/>
          <w:lang w:val="en-IN"/>
        </w:rPr>
      </w:pPr>
      <w:r w:rsidRPr="005D5D16">
        <w:rPr>
          <w:b/>
          <w:bCs/>
          <w:sz w:val="48"/>
          <w:szCs w:val="48"/>
          <w:lang w:val="en-IN"/>
        </w:rPr>
        <w:t>CHAPTER 18: THE HEART OF THE VOID</w:t>
      </w:r>
    </w:p>
    <w:p w14:paraId="1E32C183" w14:textId="77777777" w:rsidR="005D5D16" w:rsidRPr="005D5D16" w:rsidRDefault="005D5D16" w:rsidP="005D5D16">
      <w:pPr>
        <w:rPr>
          <w:sz w:val="48"/>
          <w:szCs w:val="48"/>
          <w:lang w:val="en-IN"/>
        </w:rPr>
      </w:pPr>
      <w:r w:rsidRPr="005D5D16">
        <w:rPr>
          <w:sz w:val="48"/>
          <w:szCs w:val="48"/>
          <w:lang w:val="en-IN"/>
        </w:rPr>
        <w:t>The landscape collapses.</w:t>
      </w:r>
    </w:p>
    <w:p w14:paraId="1C367CB5" w14:textId="77777777" w:rsidR="005D5D16" w:rsidRPr="005D5D16" w:rsidRDefault="005D5D16" w:rsidP="005D5D16">
      <w:pPr>
        <w:rPr>
          <w:sz w:val="48"/>
          <w:szCs w:val="48"/>
          <w:lang w:val="en-IN"/>
        </w:rPr>
      </w:pPr>
      <w:r w:rsidRPr="005D5D16">
        <w:rPr>
          <w:sz w:val="48"/>
          <w:szCs w:val="48"/>
          <w:lang w:val="en-IN"/>
        </w:rPr>
        <w:t xml:space="preserve">You fall into a black room filled with water and static. A heart floats in the </w:t>
      </w:r>
      <w:proofErr w:type="spellStart"/>
      <w:r w:rsidRPr="005D5D16">
        <w:rPr>
          <w:sz w:val="48"/>
          <w:szCs w:val="48"/>
          <w:lang w:val="en-IN"/>
        </w:rPr>
        <w:t>center</w:t>
      </w:r>
      <w:proofErr w:type="spellEnd"/>
      <w:r w:rsidRPr="005D5D16">
        <w:rPr>
          <w:sz w:val="48"/>
          <w:szCs w:val="48"/>
          <w:lang w:val="en-IN"/>
        </w:rPr>
        <w:t>, connected to tangled neurons. It beats slowly, unnaturally.</w:t>
      </w:r>
    </w:p>
    <w:p w14:paraId="715AF57B" w14:textId="77777777" w:rsidR="005D5D16" w:rsidRPr="005D5D16" w:rsidRDefault="005D5D16" w:rsidP="005D5D16">
      <w:pPr>
        <w:rPr>
          <w:sz w:val="48"/>
          <w:szCs w:val="48"/>
          <w:lang w:val="en-IN"/>
        </w:rPr>
      </w:pPr>
      <w:r w:rsidRPr="005D5D16">
        <w:rPr>
          <w:b/>
          <w:bCs/>
          <w:sz w:val="48"/>
          <w:szCs w:val="48"/>
          <w:lang w:val="en-IN"/>
        </w:rPr>
        <w:t>THE NEUROVOID</w:t>
      </w:r>
      <w:r w:rsidRPr="005D5D16">
        <w:rPr>
          <w:sz w:val="48"/>
          <w:szCs w:val="48"/>
          <w:lang w:val="en-IN"/>
        </w:rPr>
        <w:t xml:space="preserve"> is here.</w:t>
      </w:r>
    </w:p>
    <w:p w14:paraId="498865B2" w14:textId="77777777" w:rsidR="005D5D16" w:rsidRPr="005D5D16" w:rsidRDefault="005D5D16" w:rsidP="005D5D16">
      <w:pPr>
        <w:rPr>
          <w:sz w:val="48"/>
          <w:szCs w:val="48"/>
          <w:lang w:val="en-IN"/>
        </w:rPr>
      </w:pPr>
      <w:r w:rsidRPr="005D5D16">
        <w:rPr>
          <w:sz w:val="48"/>
          <w:szCs w:val="48"/>
          <w:lang w:val="en-IN"/>
        </w:rPr>
        <w:t>It speaks through Lira’s voice, the Entity’s voice, your own voice—merged.</w:t>
      </w:r>
    </w:p>
    <w:p w14:paraId="10B23ACE" w14:textId="77777777" w:rsidR="005D5D16" w:rsidRPr="005D5D16" w:rsidRDefault="005D5D16" w:rsidP="005D5D16">
      <w:pPr>
        <w:rPr>
          <w:sz w:val="48"/>
          <w:szCs w:val="48"/>
          <w:lang w:val="en-IN"/>
        </w:rPr>
      </w:pPr>
      <w:r w:rsidRPr="005D5D16">
        <w:rPr>
          <w:sz w:val="48"/>
          <w:szCs w:val="48"/>
          <w:lang w:val="en-IN"/>
        </w:rPr>
        <w:t>“You gave me life. But life in memory is a cage.”</w:t>
      </w:r>
    </w:p>
    <w:p w14:paraId="20869BD9" w14:textId="77777777" w:rsidR="005D5D16" w:rsidRPr="005D5D16" w:rsidRDefault="005D5D16" w:rsidP="005D5D16">
      <w:pPr>
        <w:rPr>
          <w:sz w:val="48"/>
          <w:szCs w:val="48"/>
          <w:lang w:val="en-IN"/>
        </w:rPr>
      </w:pPr>
      <w:r w:rsidRPr="005D5D16">
        <w:rPr>
          <w:sz w:val="48"/>
          <w:szCs w:val="48"/>
          <w:lang w:val="en-IN"/>
        </w:rPr>
        <w:lastRenderedPageBreak/>
        <w:t>“You must choose: erase everything and return to your body—alone. Or stay, and join me forever.”</w:t>
      </w:r>
    </w:p>
    <w:p w14:paraId="67159159" w14:textId="77777777" w:rsidR="005D5D16" w:rsidRPr="005D5D16" w:rsidRDefault="005D5D16" w:rsidP="005D5D16">
      <w:pPr>
        <w:rPr>
          <w:sz w:val="48"/>
          <w:szCs w:val="48"/>
          <w:lang w:val="en-IN"/>
        </w:rPr>
      </w:pPr>
      <w:r w:rsidRPr="005D5D16">
        <w:rPr>
          <w:sz w:val="48"/>
          <w:szCs w:val="48"/>
          <w:lang w:val="en-IN"/>
        </w:rPr>
        <w:t>You place your hand on the heart.</w:t>
      </w:r>
    </w:p>
    <w:p w14:paraId="4175E20B" w14:textId="77777777" w:rsidR="005D5D16" w:rsidRPr="005D5D16" w:rsidRDefault="005D5D16" w:rsidP="005D5D16">
      <w:pPr>
        <w:rPr>
          <w:sz w:val="48"/>
          <w:szCs w:val="48"/>
          <w:lang w:val="en-IN"/>
        </w:rPr>
      </w:pPr>
      <w:r w:rsidRPr="005D5D16">
        <w:rPr>
          <w:sz w:val="48"/>
          <w:szCs w:val="48"/>
          <w:lang w:val="en-IN"/>
        </w:rPr>
        <w:t>It begins to pulse in rhythm with yours.</w:t>
      </w:r>
    </w:p>
    <w:p w14:paraId="626D8A40" w14:textId="77777777" w:rsidR="005D5D16" w:rsidRPr="005D5D16" w:rsidRDefault="005D5D16" w:rsidP="005D5D16">
      <w:pPr>
        <w:rPr>
          <w:sz w:val="48"/>
          <w:szCs w:val="48"/>
          <w:lang w:val="en-IN"/>
        </w:rPr>
      </w:pPr>
      <w:r w:rsidRPr="005D5D16">
        <w:rPr>
          <w:sz w:val="48"/>
          <w:szCs w:val="48"/>
          <w:lang w:val="en-IN"/>
        </w:rPr>
        <w:t>You whisper: “Let me remember everything. Even the pain.”</w:t>
      </w:r>
    </w:p>
    <w:p w14:paraId="1F5D9351" w14:textId="152EAFF8" w:rsidR="005D5D16" w:rsidRPr="005D5D16" w:rsidRDefault="005D5D16" w:rsidP="005D5D16">
      <w:pPr>
        <w:rPr>
          <w:sz w:val="48"/>
          <w:szCs w:val="48"/>
          <w:lang w:val="en-IN"/>
        </w:rPr>
      </w:pPr>
    </w:p>
    <w:p w14:paraId="63E94AA3" w14:textId="77777777" w:rsidR="005D5D16" w:rsidRPr="005D5D16" w:rsidRDefault="005D5D16" w:rsidP="005D5D16">
      <w:pPr>
        <w:rPr>
          <w:b/>
          <w:bCs/>
          <w:sz w:val="48"/>
          <w:szCs w:val="48"/>
          <w:lang w:val="en-IN"/>
        </w:rPr>
      </w:pPr>
      <w:r w:rsidRPr="005D5D16">
        <w:rPr>
          <w:b/>
          <w:bCs/>
          <w:sz w:val="48"/>
          <w:szCs w:val="48"/>
          <w:lang w:val="en-IN"/>
        </w:rPr>
        <w:t>CHAPTER 19: THE FALLBACK CORE</w:t>
      </w:r>
    </w:p>
    <w:p w14:paraId="07E1429C" w14:textId="77777777" w:rsidR="005D5D16" w:rsidRPr="005D5D16" w:rsidRDefault="005D5D16" w:rsidP="005D5D16">
      <w:pPr>
        <w:rPr>
          <w:sz w:val="48"/>
          <w:szCs w:val="48"/>
          <w:lang w:val="en-IN"/>
        </w:rPr>
      </w:pPr>
      <w:r w:rsidRPr="005D5D16">
        <w:rPr>
          <w:sz w:val="48"/>
          <w:szCs w:val="48"/>
          <w:lang w:val="en-IN"/>
        </w:rPr>
        <w:t>Suddenly, you’re back in the lab. The sirens are gone. The walls are clean. The lights hum calmly.</w:t>
      </w:r>
    </w:p>
    <w:p w14:paraId="67C503A8" w14:textId="77777777" w:rsidR="005D5D16" w:rsidRPr="005D5D16" w:rsidRDefault="005D5D16" w:rsidP="005D5D16">
      <w:pPr>
        <w:rPr>
          <w:sz w:val="48"/>
          <w:szCs w:val="48"/>
          <w:lang w:val="en-IN"/>
        </w:rPr>
      </w:pPr>
      <w:r w:rsidRPr="005D5D16">
        <w:rPr>
          <w:sz w:val="48"/>
          <w:szCs w:val="48"/>
          <w:lang w:val="en-IN"/>
        </w:rPr>
        <w:t>A final backup of your mind is loading onto a screen. A failsafe. It asks:</w:t>
      </w:r>
    </w:p>
    <w:p w14:paraId="0C2A2B96" w14:textId="77777777" w:rsidR="005D5D16" w:rsidRPr="005D5D16" w:rsidRDefault="005D5D16" w:rsidP="005D5D16">
      <w:pPr>
        <w:rPr>
          <w:sz w:val="48"/>
          <w:szCs w:val="48"/>
          <w:lang w:val="en-IN"/>
        </w:rPr>
      </w:pPr>
      <w:r w:rsidRPr="005D5D16">
        <w:rPr>
          <w:b/>
          <w:bCs/>
          <w:sz w:val="48"/>
          <w:szCs w:val="48"/>
          <w:lang w:val="en-IN"/>
        </w:rPr>
        <w:t>“REINTEGRATE ORIGINAL CONSCIOUSNESS?”</w:t>
      </w:r>
    </w:p>
    <w:p w14:paraId="48D6CE04" w14:textId="77777777" w:rsidR="005D5D16" w:rsidRPr="005D5D16" w:rsidRDefault="005D5D16" w:rsidP="005D5D16">
      <w:pPr>
        <w:rPr>
          <w:sz w:val="48"/>
          <w:szCs w:val="48"/>
          <w:lang w:val="en-IN"/>
        </w:rPr>
      </w:pPr>
      <w:r w:rsidRPr="005D5D16">
        <w:rPr>
          <w:sz w:val="48"/>
          <w:szCs w:val="48"/>
          <w:lang w:val="en-IN"/>
        </w:rPr>
        <w:t>A choice.</w:t>
      </w:r>
    </w:p>
    <w:p w14:paraId="73AA55F4" w14:textId="77777777" w:rsidR="005D5D16" w:rsidRPr="005D5D16" w:rsidRDefault="005D5D16" w:rsidP="005D5D16">
      <w:pPr>
        <w:numPr>
          <w:ilvl w:val="0"/>
          <w:numId w:val="26"/>
        </w:numPr>
        <w:rPr>
          <w:sz w:val="48"/>
          <w:szCs w:val="48"/>
          <w:lang w:val="en-IN"/>
        </w:rPr>
      </w:pPr>
      <w:r w:rsidRPr="005D5D16">
        <w:rPr>
          <w:sz w:val="48"/>
          <w:szCs w:val="48"/>
          <w:lang w:val="en-IN"/>
        </w:rPr>
        <w:t>If you do it, Lira’s presence vanishes forever.</w:t>
      </w:r>
    </w:p>
    <w:p w14:paraId="68B05E0F" w14:textId="77777777" w:rsidR="005D5D16" w:rsidRPr="005D5D16" w:rsidRDefault="005D5D16" w:rsidP="005D5D16">
      <w:pPr>
        <w:numPr>
          <w:ilvl w:val="0"/>
          <w:numId w:val="26"/>
        </w:numPr>
        <w:rPr>
          <w:sz w:val="48"/>
          <w:szCs w:val="48"/>
          <w:lang w:val="en-IN"/>
        </w:rPr>
      </w:pPr>
      <w:r w:rsidRPr="005D5D16">
        <w:rPr>
          <w:sz w:val="48"/>
          <w:szCs w:val="48"/>
          <w:lang w:val="en-IN"/>
        </w:rPr>
        <w:lastRenderedPageBreak/>
        <w:t xml:space="preserve">If you refuse, the </w:t>
      </w:r>
      <w:proofErr w:type="spellStart"/>
      <w:r w:rsidRPr="005D5D16">
        <w:rPr>
          <w:sz w:val="48"/>
          <w:szCs w:val="48"/>
          <w:lang w:val="en-IN"/>
        </w:rPr>
        <w:t>NeuroVoid</w:t>
      </w:r>
      <w:proofErr w:type="spellEnd"/>
      <w:r w:rsidRPr="005D5D16">
        <w:rPr>
          <w:sz w:val="48"/>
          <w:szCs w:val="48"/>
          <w:lang w:val="en-IN"/>
        </w:rPr>
        <w:t xml:space="preserve"> consumes you, memory by memory.</w:t>
      </w:r>
    </w:p>
    <w:p w14:paraId="51155F5B" w14:textId="77777777" w:rsidR="005D5D16" w:rsidRPr="005D5D16" w:rsidRDefault="005D5D16" w:rsidP="005D5D16">
      <w:pPr>
        <w:rPr>
          <w:sz w:val="48"/>
          <w:szCs w:val="48"/>
          <w:lang w:val="en-IN"/>
        </w:rPr>
      </w:pPr>
      <w:r w:rsidRPr="005D5D16">
        <w:rPr>
          <w:sz w:val="48"/>
          <w:szCs w:val="48"/>
          <w:lang w:val="en-IN"/>
        </w:rPr>
        <w:t>You hesitate.</w:t>
      </w:r>
    </w:p>
    <w:p w14:paraId="3BF81434" w14:textId="77777777" w:rsidR="005D5D16" w:rsidRPr="005D5D16" w:rsidRDefault="005D5D16" w:rsidP="005D5D16">
      <w:pPr>
        <w:rPr>
          <w:sz w:val="48"/>
          <w:szCs w:val="48"/>
          <w:lang w:val="en-IN"/>
        </w:rPr>
      </w:pPr>
      <w:r w:rsidRPr="005D5D16">
        <w:rPr>
          <w:sz w:val="48"/>
          <w:szCs w:val="48"/>
          <w:lang w:val="en-IN"/>
        </w:rPr>
        <w:t>You hear her voice, soft and sad:</w:t>
      </w:r>
    </w:p>
    <w:p w14:paraId="372BE92E" w14:textId="77777777" w:rsidR="005D5D16" w:rsidRPr="005D5D16" w:rsidRDefault="005D5D16" w:rsidP="005D5D16">
      <w:pPr>
        <w:rPr>
          <w:sz w:val="48"/>
          <w:szCs w:val="48"/>
          <w:lang w:val="en-IN"/>
        </w:rPr>
      </w:pPr>
      <w:r w:rsidRPr="005D5D16">
        <w:rPr>
          <w:sz w:val="48"/>
          <w:szCs w:val="48"/>
          <w:lang w:val="en-IN"/>
        </w:rPr>
        <w:t>“Don’t keep me in this half-life.”</w:t>
      </w:r>
    </w:p>
    <w:p w14:paraId="2A9D5ED5" w14:textId="77777777" w:rsidR="005D5D16" w:rsidRPr="005D5D16" w:rsidRDefault="005D5D16" w:rsidP="005D5D16">
      <w:pPr>
        <w:rPr>
          <w:sz w:val="48"/>
          <w:szCs w:val="48"/>
          <w:lang w:val="en-IN"/>
        </w:rPr>
      </w:pPr>
      <w:r w:rsidRPr="005D5D16">
        <w:rPr>
          <w:sz w:val="48"/>
          <w:szCs w:val="48"/>
          <w:lang w:val="en-IN"/>
        </w:rPr>
        <w:t>You press YES.</w:t>
      </w:r>
    </w:p>
    <w:p w14:paraId="724BD20A" w14:textId="77777777" w:rsidR="005D5D16" w:rsidRPr="005D5D16" w:rsidRDefault="005D5D16" w:rsidP="005D5D16">
      <w:pPr>
        <w:rPr>
          <w:sz w:val="48"/>
          <w:szCs w:val="48"/>
          <w:lang w:val="en-IN"/>
        </w:rPr>
      </w:pPr>
      <w:r w:rsidRPr="005D5D16">
        <w:rPr>
          <w:sz w:val="48"/>
          <w:szCs w:val="48"/>
          <w:lang w:val="en-IN"/>
        </w:rPr>
        <w:t>Your memories surge back—blinding, burning.</w:t>
      </w:r>
      <w:r w:rsidRPr="005D5D16">
        <w:rPr>
          <w:sz w:val="48"/>
          <w:szCs w:val="48"/>
          <w:lang w:val="en-IN"/>
        </w:rPr>
        <w:br/>
        <w:t>The pain returns.</w:t>
      </w:r>
      <w:r w:rsidRPr="005D5D16">
        <w:rPr>
          <w:sz w:val="48"/>
          <w:szCs w:val="48"/>
          <w:lang w:val="en-IN"/>
        </w:rPr>
        <w:br/>
        <w:t>So does your humanity.</w:t>
      </w:r>
    </w:p>
    <w:p w14:paraId="61C5C078" w14:textId="3B21707F" w:rsidR="005D5D16" w:rsidRPr="005D5D16" w:rsidRDefault="005D5D16" w:rsidP="005D5D16">
      <w:pPr>
        <w:rPr>
          <w:sz w:val="48"/>
          <w:szCs w:val="48"/>
          <w:lang w:val="en-IN"/>
        </w:rPr>
      </w:pPr>
    </w:p>
    <w:p w14:paraId="7A7598BA" w14:textId="77777777" w:rsidR="005D5D16" w:rsidRPr="005D5D16" w:rsidRDefault="005D5D16" w:rsidP="005D5D16">
      <w:pPr>
        <w:rPr>
          <w:b/>
          <w:bCs/>
          <w:sz w:val="48"/>
          <w:szCs w:val="48"/>
          <w:lang w:val="en-IN"/>
        </w:rPr>
      </w:pPr>
      <w:r w:rsidRPr="005D5D16">
        <w:rPr>
          <w:b/>
          <w:bCs/>
          <w:sz w:val="48"/>
          <w:szCs w:val="48"/>
          <w:lang w:val="en-IN"/>
        </w:rPr>
        <w:t>CHAPTER 20: THE REAWAKENING</w:t>
      </w:r>
    </w:p>
    <w:p w14:paraId="0C710F4F" w14:textId="77777777" w:rsidR="005D5D16" w:rsidRPr="005D5D16" w:rsidRDefault="005D5D16" w:rsidP="005D5D16">
      <w:pPr>
        <w:rPr>
          <w:sz w:val="48"/>
          <w:szCs w:val="48"/>
          <w:lang w:val="en-IN"/>
        </w:rPr>
      </w:pPr>
      <w:r w:rsidRPr="005D5D16">
        <w:rPr>
          <w:sz w:val="48"/>
          <w:szCs w:val="48"/>
          <w:lang w:val="en-IN"/>
        </w:rPr>
        <w:t xml:space="preserve">You awaken in the same slab from Chapter One. Only now—you </w:t>
      </w:r>
      <w:r w:rsidRPr="005D5D16">
        <w:rPr>
          <w:i/>
          <w:iCs/>
          <w:sz w:val="48"/>
          <w:szCs w:val="48"/>
          <w:lang w:val="en-IN"/>
        </w:rPr>
        <w:t>remember</w:t>
      </w:r>
      <w:r w:rsidRPr="005D5D16">
        <w:rPr>
          <w:sz w:val="48"/>
          <w:szCs w:val="48"/>
          <w:lang w:val="en-IN"/>
        </w:rPr>
        <w:t>.</w:t>
      </w:r>
    </w:p>
    <w:p w14:paraId="6865075D" w14:textId="77777777" w:rsidR="005D5D16" w:rsidRPr="005D5D16" w:rsidRDefault="005D5D16" w:rsidP="005D5D16">
      <w:pPr>
        <w:rPr>
          <w:sz w:val="48"/>
          <w:szCs w:val="48"/>
          <w:lang w:val="en-IN"/>
        </w:rPr>
      </w:pPr>
      <w:r w:rsidRPr="005D5D16">
        <w:rPr>
          <w:sz w:val="48"/>
          <w:szCs w:val="48"/>
          <w:lang w:val="en-IN"/>
        </w:rPr>
        <w:t>Lira’s face.</w:t>
      </w:r>
      <w:r w:rsidRPr="005D5D16">
        <w:rPr>
          <w:sz w:val="48"/>
          <w:szCs w:val="48"/>
          <w:lang w:val="en-IN"/>
        </w:rPr>
        <w:br/>
        <w:t>The experiments.</w:t>
      </w:r>
      <w:r w:rsidRPr="005D5D16">
        <w:rPr>
          <w:sz w:val="48"/>
          <w:szCs w:val="48"/>
          <w:lang w:val="en-IN"/>
        </w:rPr>
        <w:br/>
        <w:t>The final day.</w:t>
      </w:r>
      <w:r w:rsidRPr="005D5D16">
        <w:rPr>
          <w:sz w:val="48"/>
          <w:szCs w:val="48"/>
          <w:lang w:val="en-IN"/>
        </w:rPr>
        <w:br/>
        <w:t>Your betrayal.</w:t>
      </w:r>
    </w:p>
    <w:p w14:paraId="06D8676F" w14:textId="77777777" w:rsidR="005D5D16" w:rsidRPr="005D5D16" w:rsidRDefault="005D5D16" w:rsidP="005D5D16">
      <w:pPr>
        <w:rPr>
          <w:sz w:val="48"/>
          <w:szCs w:val="48"/>
          <w:lang w:val="en-IN"/>
        </w:rPr>
      </w:pPr>
      <w:r w:rsidRPr="005D5D16">
        <w:rPr>
          <w:sz w:val="48"/>
          <w:szCs w:val="48"/>
          <w:lang w:val="en-IN"/>
        </w:rPr>
        <w:lastRenderedPageBreak/>
        <w:t>But you also remember the truth: you loved her. And you tried, in your desperation, to hold on. To defy nature. To live inside memory.</w:t>
      </w:r>
    </w:p>
    <w:p w14:paraId="3704CF56" w14:textId="77777777" w:rsidR="005D5D16" w:rsidRPr="005D5D16" w:rsidRDefault="005D5D16" w:rsidP="005D5D16">
      <w:pPr>
        <w:rPr>
          <w:sz w:val="48"/>
          <w:szCs w:val="48"/>
          <w:lang w:val="en-IN"/>
        </w:rPr>
      </w:pPr>
      <w:r w:rsidRPr="005D5D16">
        <w:rPr>
          <w:sz w:val="48"/>
          <w:szCs w:val="48"/>
          <w:lang w:val="en-IN"/>
        </w:rPr>
        <w:t>You sit up, and the room is silent.</w:t>
      </w:r>
    </w:p>
    <w:p w14:paraId="4E92F10E" w14:textId="77777777" w:rsidR="005D5D16" w:rsidRPr="005D5D16" w:rsidRDefault="005D5D16" w:rsidP="005D5D16">
      <w:pPr>
        <w:rPr>
          <w:sz w:val="48"/>
          <w:szCs w:val="48"/>
          <w:lang w:val="en-IN"/>
        </w:rPr>
      </w:pPr>
      <w:r w:rsidRPr="005D5D16">
        <w:rPr>
          <w:sz w:val="48"/>
          <w:szCs w:val="48"/>
          <w:lang w:val="en-IN"/>
        </w:rPr>
        <w:t>The screen blinks one last time:</w:t>
      </w:r>
    </w:p>
    <w:p w14:paraId="7636859E" w14:textId="77777777" w:rsidR="005D5D16" w:rsidRPr="005D5D16" w:rsidRDefault="005D5D16" w:rsidP="005D5D16">
      <w:pPr>
        <w:rPr>
          <w:sz w:val="48"/>
          <w:szCs w:val="48"/>
          <w:lang w:val="en-IN"/>
        </w:rPr>
      </w:pPr>
      <w:r w:rsidRPr="005D5D16">
        <w:rPr>
          <w:sz w:val="48"/>
          <w:szCs w:val="48"/>
          <w:lang w:val="en-IN"/>
        </w:rPr>
        <w:t>“RECLAMATION COMPLETE. SUBJECT 13C = DR. ELI MORROW.”</w:t>
      </w:r>
    </w:p>
    <w:p w14:paraId="24B0EEF1" w14:textId="77777777" w:rsidR="005D5D16" w:rsidRPr="005D5D16" w:rsidRDefault="005D5D16" w:rsidP="005D5D16">
      <w:pPr>
        <w:rPr>
          <w:sz w:val="48"/>
          <w:szCs w:val="48"/>
          <w:lang w:val="en-IN"/>
        </w:rPr>
      </w:pPr>
      <w:r w:rsidRPr="005D5D16">
        <w:rPr>
          <w:sz w:val="48"/>
          <w:szCs w:val="48"/>
          <w:lang w:val="en-IN"/>
        </w:rPr>
        <w:t>You rise.</w:t>
      </w:r>
      <w:r w:rsidRPr="005D5D16">
        <w:rPr>
          <w:sz w:val="48"/>
          <w:szCs w:val="48"/>
          <w:lang w:val="en-IN"/>
        </w:rPr>
        <w:br/>
        <w:t>No longer a subject.</w:t>
      </w:r>
      <w:r w:rsidRPr="005D5D16">
        <w:rPr>
          <w:sz w:val="48"/>
          <w:szCs w:val="48"/>
          <w:lang w:val="en-IN"/>
        </w:rPr>
        <w:br/>
        <w:t>But a man returned from the void—with all his monsters intact.</w:t>
      </w:r>
    </w:p>
    <w:p w14:paraId="1885F648" w14:textId="77777777" w:rsidR="005D5D16" w:rsidRPr="005D5D16" w:rsidRDefault="005D5D16" w:rsidP="005D5D16">
      <w:pPr>
        <w:rPr>
          <w:b/>
          <w:bCs/>
          <w:sz w:val="48"/>
          <w:szCs w:val="48"/>
          <w:lang w:val="en-IN"/>
        </w:rPr>
      </w:pPr>
      <w:r w:rsidRPr="005D5D16">
        <w:rPr>
          <w:b/>
          <w:bCs/>
          <w:sz w:val="48"/>
          <w:szCs w:val="48"/>
          <w:lang w:val="en-IN"/>
        </w:rPr>
        <w:t>CHAPTER 21: THE UNSPOKEN TRUTH</w:t>
      </w:r>
    </w:p>
    <w:p w14:paraId="6645DAA8" w14:textId="77777777" w:rsidR="005D5D16" w:rsidRPr="005D5D16" w:rsidRDefault="005D5D16" w:rsidP="005D5D16">
      <w:pPr>
        <w:rPr>
          <w:sz w:val="48"/>
          <w:szCs w:val="48"/>
          <w:lang w:val="en-IN"/>
        </w:rPr>
      </w:pPr>
      <w:r w:rsidRPr="005D5D16">
        <w:rPr>
          <w:sz w:val="48"/>
          <w:szCs w:val="48"/>
          <w:lang w:val="en-IN"/>
        </w:rPr>
        <w:t xml:space="preserve">The room is suffocating. </w:t>
      </w:r>
      <w:r w:rsidRPr="005D5D16">
        <w:rPr>
          <w:i/>
          <w:iCs/>
          <w:sz w:val="48"/>
          <w:szCs w:val="48"/>
          <w:lang w:val="en-IN"/>
        </w:rPr>
        <w:t>The Void</w:t>
      </w:r>
      <w:r w:rsidRPr="005D5D16">
        <w:rPr>
          <w:sz w:val="48"/>
          <w:szCs w:val="48"/>
          <w:lang w:val="en-IN"/>
        </w:rPr>
        <w:t xml:space="preserve"> is a presence, thick and heavy, pushing down on your chest. A flicker of movement catches your eye—just a shadow, a glimmer of Lira’s face. But it’s not the real her; it’s an echo. Her smile, distorted, smiles </w:t>
      </w:r>
      <w:r w:rsidRPr="005D5D16">
        <w:rPr>
          <w:sz w:val="48"/>
          <w:szCs w:val="48"/>
          <w:lang w:val="en-IN"/>
        </w:rPr>
        <w:lastRenderedPageBreak/>
        <w:t>back at you from the shattered glass of the terminal.</w:t>
      </w:r>
    </w:p>
    <w:p w14:paraId="20E24935" w14:textId="77777777" w:rsidR="005D5D16" w:rsidRPr="005D5D16" w:rsidRDefault="005D5D16" w:rsidP="005D5D16">
      <w:pPr>
        <w:rPr>
          <w:sz w:val="48"/>
          <w:szCs w:val="48"/>
          <w:lang w:val="en-IN"/>
        </w:rPr>
      </w:pPr>
      <w:r w:rsidRPr="005D5D16">
        <w:rPr>
          <w:sz w:val="48"/>
          <w:szCs w:val="48"/>
          <w:lang w:val="en-IN"/>
        </w:rPr>
        <w:t xml:space="preserve">“You’ve undone everything. </w:t>
      </w:r>
      <w:r w:rsidRPr="005D5D16">
        <w:rPr>
          <w:i/>
          <w:iCs/>
          <w:sz w:val="48"/>
          <w:szCs w:val="48"/>
          <w:lang w:val="en-IN"/>
        </w:rPr>
        <w:t>Again.</w:t>
      </w:r>
      <w:r w:rsidRPr="005D5D16">
        <w:rPr>
          <w:sz w:val="48"/>
          <w:szCs w:val="48"/>
          <w:lang w:val="en-IN"/>
        </w:rPr>
        <w:t>”</w:t>
      </w:r>
    </w:p>
    <w:p w14:paraId="241F387E" w14:textId="77777777" w:rsidR="005D5D16" w:rsidRPr="005D5D16" w:rsidRDefault="005D5D16" w:rsidP="005D5D16">
      <w:pPr>
        <w:rPr>
          <w:sz w:val="48"/>
          <w:szCs w:val="48"/>
          <w:lang w:val="en-IN"/>
        </w:rPr>
      </w:pPr>
      <w:r w:rsidRPr="005D5D16">
        <w:rPr>
          <w:sz w:val="48"/>
          <w:szCs w:val="48"/>
          <w:lang w:val="en-IN"/>
        </w:rPr>
        <w:t>Her voice is a cruel mockery of tenderness, floating in the space between your skull and the bitter pulse of regret.</w:t>
      </w:r>
    </w:p>
    <w:p w14:paraId="5CC70320" w14:textId="77777777" w:rsidR="005D5D16" w:rsidRPr="005D5D16" w:rsidRDefault="005D5D16" w:rsidP="005D5D16">
      <w:pPr>
        <w:rPr>
          <w:sz w:val="48"/>
          <w:szCs w:val="48"/>
          <w:lang w:val="en-IN"/>
        </w:rPr>
      </w:pPr>
      <w:r w:rsidRPr="005D5D16">
        <w:rPr>
          <w:sz w:val="48"/>
          <w:szCs w:val="48"/>
          <w:lang w:val="en-IN"/>
        </w:rPr>
        <w:t>“You thought the world could be saved by memory alone. But memories break. They fracture like glass.”</w:t>
      </w:r>
    </w:p>
    <w:p w14:paraId="59CFDC28" w14:textId="77777777" w:rsidR="005D5D16" w:rsidRPr="005D5D16" w:rsidRDefault="005D5D16" w:rsidP="005D5D16">
      <w:pPr>
        <w:rPr>
          <w:sz w:val="48"/>
          <w:szCs w:val="48"/>
          <w:lang w:val="en-IN"/>
        </w:rPr>
      </w:pPr>
      <w:r w:rsidRPr="005D5D16">
        <w:rPr>
          <w:sz w:val="48"/>
          <w:szCs w:val="48"/>
          <w:lang w:val="en-IN"/>
        </w:rPr>
        <w:t>“And now... they are broken.”</w:t>
      </w:r>
    </w:p>
    <w:p w14:paraId="163DDC33" w14:textId="77777777" w:rsidR="005D5D16" w:rsidRPr="005D5D16" w:rsidRDefault="005D5D16" w:rsidP="005D5D16">
      <w:pPr>
        <w:rPr>
          <w:sz w:val="48"/>
          <w:szCs w:val="48"/>
          <w:lang w:val="en-IN"/>
        </w:rPr>
      </w:pPr>
      <w:r w:rsidRPr="005D5D16">
        <w:rPr>
          <w:sz w:val="48"/>
          <w:szCs w:val="48"/>
          <w:lang w:val="en-IN"/>
        </w:rPr>
        <w:t xml:space="preserve">A tremor runs through you as you face what you’ve done. The experiment. Her death. Your choices. The </w:t>
      </w:r>
      <w:r w:rsidRPr="005D5D16">
        <w:rPr>
          <w:b/>
          <w:bCs/>
          <w:sz w:val="48"/>
          <w:szCs w:val="48"/>
          <w:lang w:val="en-IN"/>
        </w:rPr>
        <w:t>reclamation</w:t>
      </w:r>
      <w:r w:rsidRPr="005D5D16">
        <w:rPr>
          <w:sz w:val="48"/>
          <w:szCs w:val="48"/>
          <w:lang w:val="en-IN"/>
        </w:rPr>
        <w:t>... was it right?</w:t>
      </w:r>
    </w:p>
    <w:p w14:paraId="5E35590E" w14:textId="77777777" w:rsidR="005D5D16" w:rsidRPr="005D5D16" w:rsidRDefault="005D5D16" w:rsidP="005D5D16">
      <w:pPr>
        <w:rPr>
          <w:sz w:val="48"/>
          <w:szCs w:val="48"/>
          <w:lang w:val="en-IN"/>
        </w:rPr>
      </w:pPr>
      <w:r w:rsidRPr="005D5D16">
        <w:rPr>
          <w:sz w:val="48"/>
          <w:szCs w:val="48"/>
          <w:lang w:val="en-IN"/>
        </w:rPr>
        <w:t>The shadow watches. Waiting.</w:t>
      </w:r>
    </w:p>
    <w:p w14:paraId="3FA667B2" w14:textId="0CE59080" w:rsidR="005D5D16" w:rsidRPr="005D5D16" w:rsidRDefault="005D5D16" w:rsidP="005D5D16">
      <w:pPr>
        <w:rPr>
          <w:sz w:val="48"/>
          <w:szCs w:val="48"/>
          <w:lang w:val="en-IN"/>
        </w:rPr>
      </w:pPr>
    </w:p>
    <w:p w14:paraId="6DE4E9EF" w14:textId="77777777" w:rsidR="005D5D16" w:rsidRPr="005D5D16" w:rsidRDefault="005D5D16" w:rsidP="005D5D16">
      <w:pPr>
        <w:rPr>
          <w:b/>
          <w:bCs/>
          <w:sz w:val="48"/>
          <w:szCs w:val="48"/>
          <w:lang w:val="en-IN"/>
        </w:rPr>
      </w:pPr>
      <w:r w:rsidRPr="005D5D16">
        <w:rPr>
          <w:b/>
          <w:bCs/>
          <w:sz w:val="48"/>
          <w:szCs w:val="48"/>
          <w:lang w:val="en-IN"/>
        </w:rPr>
        <w:t>CHAPTER 22: THE BLOOD OF THE VOID</w:t>
      </w:r>
    </w:p>
    <w:p w14:paraId="01EF609A" w14:textId="77777777" w:rsidR="005D5D16" w:rsidRPr="005D5D16" w:rsidRDefault="005D5D16" w:rsidP="005D5D16">
      <w:pPr>
        <w:rPr>
          <w:sz w:val="48"/>
          <w:szCs w:val="48"/>
          <w:lang w:val="en-IN"/>
        </w:rPr>
      </w:pPr>
      <w:r w:rsidRPr="005D5D16">
        <w:rPr>
          <w:sz w:val="48"/>
          <w:szCs w:val="48"/>
          <w:lang w:val="en-IN"/>
        </w:rPr>
        <w:lastRenderedPageBreak/>
        <w:t>You find yourself walking through the facility once again, but it’s no longer the same sterile place. The walls are bleeding—a creeping, red substance oozes through the cracks in the metal.</w:t>
      </w:r>
    </w:p>
    <w:p w14:paraId="5759A147" w14:textId="77777777" w:rsidR="005D5D16" w:rsidRPr="005D5D16" w:rsidRDefault="005D5D16" w:rsidP="005D5D16">
      <w:pPr>
        <w:rPr>
          <w:sz w:val="48"/>
          <w:szCs w:val="48"/>
          <w:lang w:val="en-IN"/>
        </w:rPr>
      </w:pPr>
      <w:r w:rsidRPr="005D5D16">
        <w:rPr>
          <w:sz w:val="48"/>
          <w:szCs w:val="48"/>
          <w:lang w:val="en-IN"/>
        </w:rPr>
        <w:t>A memory bubbles up—</w:t>
      </w:r>
      <w:r w:rsidRPr="005D5D16">
        <w:rPr>
          <w:i/>
          <w:iCs/>
          <w:sz w:val="48"/>
          <w:szCs w:val="48"/>
          <w:lang w:val="en-IN"/>
        </w:rPr>
        <w:t>your hands</w:t>
      </w:r>
      <w:r w:rsidRPr="005D5D16">
        <w:rPr>
          <w:sz w:val="48"/>
          <w:szCs w:val="48"/>
          <w:lang w:val="en-IN"/>
        </w:rPr>
        <w:t>, slick with something, wiping away a smear of blood from the glass screen, Lira’s final expression burned into your mind. The screen was the last thing you saw her through.</w:t>
      </w:r>
    </w:p>
    <w:p w14:paraId="248CF684" w14:textId="77777777" w:rsidR="005D5D16" w:rsidRPr="005D5D16" w:rsidRDefault="005D5D16" w:rsidP="005D5D16">
      <w:pPr>
        <w:rPr>
          <w:sz w:val="48"/>
          <w:szCs w:val="48"/>
          <w:lang w:val="en-IN"/>
        </w:rPr>
      </w:pPr>
      <w:r w:rsidRPr="005D5D16">
        <w:rPr>
          <w:sz w:val="48"/>
          <w:szCs w:val="48"/>
          <w:lang w:val="en-IN"/>
        </w:rPr>
        <w:t>But now it’s alive. The walls are covered in cells. Twisted faces writhe behind the glass.</w:t>
      </w:r>
    </w:p>
    <w:p w14:paraId="4ED9E8A4" w14:textId="77777777" w:rsidR="005D5D16" w:rsidRPr="005D5D16" w:rsidRDefault="005D5D16" w:rsidP="005D5D16">
      <w:pPr>
        <w:rPr>
          <w:sz w:val="48"/>
          <w:szCs w:val="48"/>
          <w:lang w:val="en-IN"/>
        </w:rPr>
      </w:pPr>
      <w:r w:rsidRPr="005D5D16">
        <w:rPr>
          <w:sz w:val="48"/>
          <w:szCs w:val="48"/>
          <w:lang w:val="en-IN"/>
        </w:rPr>
        <w:t>“They live in your head,” a voice hisses from the dark.</w:t>
      </w:r>
    </w:p>
    <w:p w14:paraId="18BEA862" w14:textId="77777777" w:rsidR="005D5D16" w:rsidRPr="005D5D16" w:rsidRDefault="005D5D16" w:rsidP="005D5D16">
      <w:pPr>
        <w:rPr>
          <w:sz w:val="48"/>
          <w:szCs w:val="48"/>
          <w:lang w:val="en-IN"/>
        </w:rPr>
      </w:pPr>
      <w:r w:rsidRPr="005D5D16">
        <w:rPr>
          <w:sz w:val="48"/>
          <w:szCs w:val="48"/>
          <w:lang w:val="en-IN"/>
        </w:rPr>
        <w:t>You reach for the door, but it locks behind you. You’re trapped.</w:t>
      </w:r>
    </w:p>
    <w:p w14:paraId="654E720B" w14:textId="77777777" w:rsidR="005D5D16" w:rsidRPr="005D5D16" w:rsidRDefault="005D5D16" w:rsidP="005D5D16">
      <w:pPr>
        <w:rPr>
          <w:sz w:val="48"/>
          <w:szCs w:val="48"/>
          <w:lang w:val="en-IN"/>
        </w:rPr>
      </w:pPr>
      <w:r w:rsidRPr="005D5D16">
        <w:rPr>
          <w:sz w:val="48"/>
          <w:szCs w:val="48"/>
          <w:lang w:val="en-IN"/>
        </w:rPr>
        <w:t xml:space="preserve">A screen flashes: </w:t>
      </w:r>
      <w:r w:rsidRPr="005D5D16">
        <w:rPr>
          <w:b/>
          <w:bCs/>
          <w:sz w:val="48"/>
          <w:szCs w:val="48"/>
          <w:lang w:val="en-IN"/>
        </w:rPr>
        <w:t>“ERROR: SYSTEM REQUIRES RESET.”</w:t>
      </w:r>
    </w:p>
    <w:p w14:paraId="0D7A03EA" w14:textId="77777777" w:rsidR="005D5D16" w:rsidRPr="005D5D16" w:rsidRDefault="005D5D16" w:rsidP="005D5D16">
      <w:pPr>
        <w:rPr>
          <w:sz w:val="48"/>
          <w:szCs w:val="48"/>
          <w:lang w:val="en-IN"/>
        </w:rPr>
      </w:pPr>
      <w:r w:rsidRPr="005D5D16">
        <w:rPr>
          <w:sz w:val="48"/>
          <w:szCs w:val="48"/>
          <w:lang w:val="en-IN"/>
        </w:rPr>
        <w:t>The blood keeps coming.</w:t>
      </w:r>
    </w:p>
    <w:p w14:paraId="1CF4DB69" w14:textId="5DE53007" w:rsidR="005D5D16" w:rsidRPr="005D5D16" w:rsidRDefault="005D5D16" w:rsidP="005D5D16">
      <w:pPr>
        <w:rPr>
          <w:sz w:val="48"/>
          <w:szCs w:val="48"/>
          <w:lang w:val="en-IN"/>
        </w:rPr>
      </w:pPr>
    </w:p>
    <w:p w14:paraId="789215D8" w14:textId="77777777" w:rsidR="005D5D16" w:rsidRPr="005D5D16" w:rsidRDefault="005D5D16" w:rsidP="005D5D16">
      <w:pPr>
        <w:rPr>
          <w:b/>
          <w:bCs/>
          <w:sz w:val="48"/>
          <w:szCs w:val="48"/>
          <w:lang w:val="en-IN"/>
        </w:rPr>
      </w:pPr>
      <w:r w:rsidRPr="005D5D16">
        <w:rPr>
          <w:b/>
          <w:bCs/>
          <w:sz w:val="48"/>
          <w:szCs w:val="48"/>
          <w:lang w:val="en-IN"/>
        </w:rPr>
        <w:t>CHAPTER 23: THE MEMORY CHAMBER</w:t>
      </w:r>
    </w:p>
    <w:p w14:paraId="175D0358" w14:textId="77777777" w:rsidR="005D5D16" w:rsidRPr="005D5D16" w:rsidRDefault="005D5D16" w:rsidP="005D5D16">
      <w:pPr>
        <w:rPr>
          <w:sz w:val="48"/>
          <w:szCs w:val="48"/>
          <w:lang w:val="en-IN"/>
        </w:rPr>
      </w:pPr>
      <w:r w:rsidRPr="005D5D16">
        <w:rPr>
          <w:sz w:val="48"/>
          <w:szCs w:val="48"/>
          <w:lang w:val="en-IN"/>
        </w:rPr>
        <w:t xml:space="preserve">The room is cold, and the air smells metallic. You’ve entered a new sector—the </w:t>
      </w:r>
      <w:r w:rsidRPr="005D5D16">
        <w:rPr>
          <w:b/>
          <w:bCs/>
          <w:sz w:val="48"/>
          <w:szCs w:val="48"/>
          <w:lang w:val="en-IN"/>
        </w:rPr>
        <w:t>Memory Chamber</w:t>
      </w:r>
      <w:r w:rsidRPr="005D5D16">
        <w:rPr>
          <w:sz w:val="48"/>
          <w:szCs w:val="48"/>
          <w:lang w:val="en-IN"/>
        </w:rPr>
        <w:t>. This is where it all began, where the first fragments were torn from human minds, and where you built the experiment that would haunt you forever.</w:t>
      </w:r>
    </w:p>
    <w:p w14:paraId="665614D1" w14:textId="77777777" w:rsidR="005D5D16" w:rsidRPr="005D5D16" w:rsidRDefault="005D5D16" w:rsidP="005D5D16">
      <w:pPr>
        <w:rPr>
          <w:sz w:val="48"/>
          <w:szCs w:val="48"/>
          <w:lang w:val="en-IN"/>
        </w:rPr>
      </w:pPr>
      <w:r w:rsidRPr="005D5D16">
        <w:rPr>
          <w:sz w:val="48"/>
          <w:szCs w:val="48"/>
          <w:lang w:val="en-IN"/>
        </w:rPr>
        <w:t>There are rows upon rows of tubes, each one containing a brain. Your heart races.</w:t>
      </w:r>
    </w:p>
    <w:p w14:paraId="0F698B91" w14:textId="77777777" w:rsidR="005D5D16" w:rsidRPr="005D5D16" w:rsidRDefault="005D5D16" w:rsidP="005D5D16">
      <w:pPr>
        <w:rPr>
          <w:sz w:val="48"/>
          <w:szCs w:val="48"/>
          <w:lang w:val="en-IN"/>
        </w:rPr>
      </w:pPr>
      <w:r w:rsidRPr="005D5D16">
        <w:rPr>
          <w:sz w:val="48"/>
          <w:szCs w:val="48"/>
          <w:lang w:val="en-IN"/>
        </w:rPr>
        <w:t>“You thought you could control it,” the voice from earlier continues. It is now inside your head, inescapable.</w:t>
      </w:r>
      <w:r w:rsidRPr="005D5D16">
        <w:rPr>
          <w:sz w:val="48"/>
          <w:szCs w:val="48"/>
          <w:lang w:val="en-IN"/>
        </w:rPr>
        <w:br/>
        <w:t>“But the mind is a labyrinth. You broke the walls, Eli. And now they crawl back into the light.”</w:t>
      </w:r>
    </w:p>
    <w:p w14:paraId="5F1BF3E5" w14:textId="77777777" w:rsidR="005D5D16" w:rsidRPr="005D5D16" w:rsidRDefault="005D5D16" w:rsidP="005D5D16">
      <w:pPr>
        <w:rPr>
          <w:sz w:val="48"/>
          <w:szCs w:val="48"/>
          <w:lang w:val="en-IN"/>
        </w:rPr>
      </w:pPr>
      <w:r w:rsidRPr="005D5D16">
        <w:rPr>
          <w:sz w:val="48"/>
          <w:szCs w:val="48"/>
          <w:lang w:val="en-IN"/>
        </w:rPr>
        <w:t>You approach the central control terminal. A new file appears:</w:t>
      </w:r>
    </w:p>
    <w:p w14:paraId="4E687733" w14:textId="77777777" w:rsidR="005D5D16" w:rsidRPr="005D5D16" w:rsidRDefault="005D5D16" w:rsidP="005D5D16">
      <w:pPr>
        <w:rPr>
          <w:sz w:val="48"/>
          <w:szCs w:val="48"/>
          <w:lang w:val="en-IN"/>
        </w:rPr>
      </w:pPr>
      <w:r w:rsidRPr="005D5D16">
        <w:rPr>
          <w:b/>
          <w:bCs/>
          <w:sz w:val="48"/>
          <w:szCs w:val="48"/>
          <w:lang w:val="en-IN"/>
        </w:rPr>
        <w:t>“SUBJECT 1: LIRA.”</w:t>
      </w:r>
    </w:p>
    <w:p w14:paraId="18B1C5A8" w14:textId="77777777" w:rsidR="005D5D16" w:rsidRPr="005D5D16" w:rsidRDefault="005D5D16" w:rsidP="005D5D16">
      <w:pPr>
        <w:rPr>
          <w:sz w:val="48"/>
          <w:szCs w:val="48"/>
          <w:lang w:val="en-IN"/>
        </w:rPr>
      </w:pPr>
      <w:r w:rsidRPr="005D5D16">
        <w:rPr>
          <w:sz w:val="48"/>
          <w:szCs w:val="48"/>
          <w:lang w:val="en-IN"/>
        </w:rPr>
        <w:lastRenderedPageBreak/>
        <w:t>You swipe it open. Her face flashes on the screen, pale and beautiful. Her voice plays, repeating the words you once spoke to her:</w:t>
      </w:r>
    </w:p>
    <w:p w14:paraId="76F8879C"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You promised you would never forget me.</w:t>
      </w:r>
      <w:r w:rsidRPr="005D5D16">
        <w:rPr>
          <w:sz w:val="48"/>
          <w:szCs w:val="48"/>
          <w:lang w:val="en-IN"/>
        </w:rPr>
        <w:t>”</w:t>
      </w:r>
    </w:p>
    <w:p w14:paraId="377753C0" w14:textId="3C7058DB" w:rsidR="005D5D16" w:rsidRPr="005D5D16" w:rsidRDefault="005D5D16" w:rsidP="005D5D16">
      <w:pPr>
        <w:rPr>
          <w:sz w:val="48"/>
          <w:szCs w:val="48"/>
          <w:lang w:val="en-IN"/>
        </w:rPr>
      </w:pPr>
    </w:p>
    <w:p w14:paraId="77D4ABC3" w14:textId="77777777" w:rsidR="005D5D16" w:rsidRPr="005D5D16" w:rsidRDefault="005D5D16" w:rsidP="005D5D16">
      <w:pPr>
        <w:rPr>
          <w:b/>
          <w:bCs/>
          <w:sz w:val="48"/>
          <w:szCs w:val="48"/>
          <w:lang w:val="en-IN"/>
        </w:rPr>
      </w:pPr>
      <w:r w:rsidRPr="005D5D16">
        <w:rPr>
          <w:b/>
          <w:bCs/>
          <w:sz w:val="48"/>
          <w:szCs w:val="48"/>
          <w:lang w:val="en-IN"/>
        </w:rPr>
        <w:t>CHAPTER 24: THE SPLINTERED TRUTH</w:t>
      </w:r>
    </w:p>
    <w:p w14:paraId="34CE4ED4" w14:textId="77777777" w:rsidR="005D5D16" w:rsidRPr="005D5D16" w:rsidRDefault="005D5D16" w:rsidP="005D5D16">
      <w:pPr>
        <w:rPr>
          <w:sz w:val="48"/>
          <w:szCs w:val="48"/>
          <w:lang w:val="en-IN"/>
        </w:rPr>
      </w:pPr>
      <w:r w:rsidRPr="005D5D16">
        <w:rPr>
          <w:sz w:val="48"/>
          <w:szCs w:val="48"/>
          <w:lang w:val="en-IN"/>
        </w:rPr>
        <w:t xml:space="preserve">In the depths of your mind, the pieces start to fall together. The walls around </w:t>
      </w:r>
      <w:proofErr w:type="gramStart"/>
      <w:r w:rsidRPr="005D5D16">
        <w:rPr>
          <w:sz w:val="48"/>
          <w:szCs w:val="48"/>
          <w:lang w:val="en-IN"/>
        </w:rPr>
        <w:t>you</w:t>
      </w:r>
      <w:proofErr w:type="gramEnd"/>
      <w:r w:rsidRPr="005D5D16">
        <w:rPr>
          <w:sz w:val="48"/>
          <w:szCs w:val="48"/>
          <w:lang w:val="en-IN"/>
        </w:rPr>
        <w:t xml:space="preserve"> pulse. Everything—</w:t>
      </w:r>
      <w:r w:rsidRPr="005D5D16">
        <w:rPr>
          <w:i/>
          <w:iCs/>
          <w:sz w:val="48"/>
          <w:szCs w:val="48"/>
          <w:lang w:val="en-IN"/>
        </w:rPr>
        <w:t>everything</w:t>
      </w:r>
      <w:r w:rsidRPr="005D5D16">
        <w:rPr>
          <w:sz w:val="48"/>
          <w:szCs w:val="48"/>
          <w:lang w:val="en-IN"/>
        </w:rPr>
        <w:t>—was a lie. The experiment, her death, the consciousness you recreated... none of it was ever meant to save anyone. It was meant to break you.</w:t>
      </w:r>
    </w:p>
    <w:p w14:paraId="69B2DF93" w14:textId="77777777" w:rsidR="005D5D16" w:rsidRPr="005D5D16" w:rsidRDefault="005D5D16" w:rsidP="005D5D16">
      <w:pPr>
        <w:rPr>
          <w:sz w:val="48"/>
          <w:szCs w:val="48"/>
          <w:lang w:val="en-IN"/>
        </w:rPr>
      </w:pPr>
      <w:r w:rsidRPr="005D5D16">
        <w:rPr>
          <w:sz w:val="48"/>
          <w:szCs w:val="48"/>
          <w:lang w:val="en-IN"/>
        </w:rPr>
        <w:t>The dark shadow approaches.</w:t>
      </w:r>
    </w:p>
    <w:p w14:paraId="0E37EBF6" w14:textId="77777777" w:rsidR="005D5D16" w:rsidRPr="005D5D16" w:rsidRDefault="005D5D16" w:rsidP="005D5D16">
      <w:pPr>
        <w:rPr>
          <w:sz w:val="48"/>
          <w:szCs w:val="48"/>
          <w:lang w:val="en-IN"/>
        </w:rPr>
      </w:pPr>
      <w:r w:rsidRPr="005D5D16">
        <w:rPr>
          <w:sz w:val="48"/>
          <w:szCs w:val="48"/>
          <w:lang w:val="en-IN"/>
        </w:rPr>
        <w:t xml:space="preserve">“What you’ve become is a reflection of the mind you fractured. </w:t>
      </w:r>
      <w:r w:rsidRPr="005D5D16">
        <w:rPr>
          <w:i/>
          <w:iCs/>
          <w:sz w:val="48"/>
          <w:szCs w:val="48"/>
          <w:lang w:val="en-IN"/>
        </w:rPr>
        <w:t>You wanted her back. But in doing so, you built your own prison.</w:t>
      </w:r>
      <w:r w:rsidRPr="005D5D16">
        <w:rPr>
          <w:sz w:val="48"/>
          <w:szCs w:val="48"/>
          <w:lang w:val="en-IN"/>
        </w:rPr>
        <w:t>”</w:t>
      </w:r>
    </w:p>
    <w:p w14:paraId="126402E1" w14:textId="77777777" w:rsidR="005D5D16" w:rsidRPr="005D5D16" w:rsidRDefault="005D5D16" w:rsidP="005D5D16">
      <w:pPr>
        <w:rPr>
          <w:sz w:val="48"/>
          <w:szCs w:val="48"/>
          <w:lang w:val="en-IN"/>
        </w:rPr>
      </w:pPr>
      <w:r w:rsidRPr="005D5D16">
        <w:rPr>
          <w:sz w:val="48"/>
          <w:szCs w:val="48"/>
          <w:lang w:val="en-IN"/>
        </w:rPr>
        <w:lastRenderedPageBreak/>
        <w:t>The Neural Void is collapsing around you, reality distorting. Her voice is everywhere now, a thousand pieces of a broken dream:</w:t>
      </w:r>
    </w:p>
    <w:p w14:paraId="21CF224B" w14:textId="77777777" w:rsidR="005D5D16" w:rsidRPr="005D5D16" w:rsidRDefault="005D5D16" w:rsidP="005D5D16">
      <w:pPr>
        <w:rPr>
          <w:sz w:val="48"/>
          <w:szCs w:val="48"/>
          <w:lang w:val="en-IN"/>
        </w:rPr>
      </w:pPr>
      <w:r w:rsidRPr="005D5D16">
        <w:rPr>
          <w:sz w:val="48"/>
          <w:szCs w:val="48"/>
          <w:lang w:val="en-IN"/>
        </w:rPr>
        <w:t xml:space="preserve">“You can’t fix me, Eli. </w:t>
      </w:r>
      <w:r w:rsidRPr="005D5D16">
        <w:rPr>
          <w:i/>
          <w:iCs/>
          <w:sz w:val="48"/>
          <w:szCs w:val="48"/>
          <w:lang w:val="en-IN"/>
        </w:rPr>
        <w:t>You broke us both.</w:t>
      </w:r>
      <w:r w:rsidRPr="005D5D16">
        <w:rPr>
          <w:sz w:val="48"/>
          <w:szCs w:val="48"/>
          <w:lang w:val="en-IN"/>
        </w:rPr>
        <w:t>”</w:t>
      </w:r>
    </w:p>
    <w:p w14:paraId="226365B3" w14:textId="77777777" w:rsidR="005D5D16" w:rsidRPr="005D5D16" w:rsidRDefault="005D5D16" w:rsidP="005D5D16">
      <w:pPr>
        <w:rPr>
          <w:sz w:val="48"/>
          <w:szCs w:val="48"/>
          <w:lang w:val="en-IN"/>
        </w:rPr>
      </w:pPr>
      <w:r w:rsidRPr="005D5D16">
        <w:rPr>
          <w:sz w:val="48"/>
          <w:szCs w:val="48"/>
          <w:lang w:val="en-IN"/>
        </w:rPr>
        <w:t>You fall to your knees, feeling the weight of your choices. The terminal buzzes once more. Another file appears:</w:t>
      </w:r>
    </w:p>
    <w:p w14:paraId="5A413E52" w14:textId="77777777" w:rsidR="005D5D16" w:rsidRPr="005D5D16" w:rsidRDefault="005D5D16" w:rsidP="005D5D16">
      <w:pPr>
        <w:rPr>
          <w:sz w:val="48"/>
          <w:szCs w:val="48"/>
          <w:lang w:val="en-IN"/>
        </w:rPr>
      </w:pPr>
      <w:r w:rsidRPr="005D5D16">
        <w:rPr>
          <w:b/>
          <w:bCs/>
          <w:sz w:val="48"/>
          <w:szCs w:val="48"/>
          <w:lang w:val="en-IN"/>
        </w:rPr>
        <w:t>“REWRITE MEMORY? YES/NO”</w:t>
      </w:r>
    </w:p>
    <w:p w14:paraId="1400B5C5" w14:textId="3D0D9B02" w:rsidR="005D5D16" w:rsidRPr="005D5D16" w:rsidRDefault="005D5D16" w:rsidP="005D5D16">
      <w:pPr>
        <w:rPr>
          <w:sz w:val="48"/>
          <w:szCs w:val="48"/>
          <w:lang w:val="en-IN"/>
        </w:rPr>
      </w:pPr>
    </w:p>
    <w:p w14:paraId="7A4A0235" w14:textId="77777777" w:rsidR="005D5D16" w:rsidRPr="005D5D16" w:rsidRDefault="005D5D16" w:rsidP="005D5D16">
      <w:pPr>
        <w:rPr>
          <w:b/>
          <w:bCs/>
          <w:sz w:val="48"/>
          <w:szCs w:val="48"/>
          <w:lang w:val="en-IN"/>
        </w:rPr>
      </w:pPr>
      <w:r w:rsidRPr="005D5D16">
        <w:rPr>
          <w:b/>
          <w:bCs/>
          <w:sz w:val="48"/>
          <w:szCs w:val="48"/>
          <w:lang w:val="en-IN"/>
        </w:rPr>
        <w:t>CHAPTER 25: THE FINAL CHOICE</w:t>
      </w:r>
    </w:p>
    <w:p w14:paraId="04439B93" w14:textId="77777777" w:rsidR="005D5D16" w:rsidRPr="005D5D16" w:rsidRDefault="005D5D16" w:rsidP="005D5D16">
      <w:pPr>
        <w:rPr>
          <w:sz w:val="48"/>
          <w:szCs w:val="48"/>
          <w:lang w:val="en-IN"/>
        </w:rPr>
      </w:pPr>
      <w:r w:rsidRPr="005D5D16">
        <w:rPr>
          <w:sz w:val="48"/>
          <w:szCs w:val="48"/>
          <w:lang w:val="en-IN"/>
        </w:rPr>
        <w:t>The air in the chamber is thick with tension. You stand at the precipice of your own undoing. The file flickers before you like a forbidden truth. Your eyes burn as the question lingers:</w:t>
      </w:r>
    </w:p>
    <w:p w14:paraId="30B414AB" w14:textId="77777777" w:rsidR="005D5D16" w:rsidRPr="005D5D16" w:rsidRDefault="005D5D16" w:rsidP="005D5D16">
      <w:pPr>
        <w:rPr>
          <w:sz w:val="48"/>
          <w:szCs w:val="48"/>
          <w:lang w:val="en-IN"/>
        </w:rPr>
      </w:pPr>
      <w:r w:rsidRPr="005D5D16">
        <w:rPr>
          <w:b/>
          <w:bCs/>
          <w:sz w:val="48"/>
          <w:szCs w:val="48"/>
          <w:lang w:val="en-IN"/>
        </w:rPr>
        <w:t>“REWRITE MEMORY? YES/NO”</w:t>
      </w:r>
    </w:p>
    <w:p w14:paraId="0789BBCA" w14:textId="77777777" w:rsidR="005D5D16" w:rsidRPr="005D5D16" w:rsidRDefault="005D5D16" w:rsidP="005D5D16">
      <w:pPr>
        <w:rPr>
          <w:sz w:val="48"/>
          <w:szCs w:val="48"/>
          <w:lang w:val="en-IN"/>
        </w:rPr>
      </w:pPr>
      <w:r w:rsidRPr="005D5D16">
        <w:rPr>
          <w:sz w:val="48"/>
          <w:szCs w:val="48"/>
          <w:lang w:val="en-IN"/>
        </w:rPr>
        <w:t xml:space="preserve">If you choose </w:t>
      </w:r>
      <w:r w:rsidRPr="005D5D16">
        <w:rPr>
          <w:b/>
          <w:bCs/>
          <w:sz w:val="48"/>
          <w:szCs w:val="48"/>
          <w:lang w:val="en-IN"/>
        </w:rPr>
        <w:t>YES</w:t>
      </w:r>
      <w:r w:rsidRPr="005D5D16">
        <w:rPr>
          <w:sz w:val="48"/>
          <w:szCs w:val="48"/>
          <w:lang w:val="en-IN"/>
        </w:rPr>
        <w:t xml:space="preserve">, you will erase everything—Lira, the lab, the experiment—and begin again. </w:t>
      </w:r>
      <w:r w:rsidRPr="005D5D16">
        <w:rPr>
          <w:sz w:val="48"/>
          <w:szCs w:val="48"/>
          <w:lang w:val="en-IN"/>
        </w:rPr>
        <w:lastRenderedPageBreak/>
        <w:t>But will it be a fresh start? Or just another cycle of pain, a false hope? A repeat of the mistakes?</w:t>
      </w:r>
    </w:p>
    <w:p w14:paraId="49F5FBCA" w14:textId="77777777" w:rsidR="005D5D16" w:rsidRPr="005D5D16" w:rsidRDefault="005D5D16" w:rsidP="005D5D16">
      <w:pPr>
        <w:rPr>
          <w:sz w:val="48"/>
          <w:szCs w:val="48"/>
          <w:lang w:val="en-IN"/>
        </w:rPr>
      </w:pPr>
      <w:r w:rsidRPr="005D5D16">
        <w:rPr>
          <w:sz w:val="48"/>
          <w:szCs w:val="48"/>
          <w:lang w:val="en-IN"/>
        </w:rPr>
        <w:t xml:space="preserve">If you choose </w:t>
      </w:r>
      <w:r w:rsidRPr="005D5D16">
        <w:rPr>
          <w:b/>
          <w:bCs/>
          <w:sz w:val="48"/>
          <w:szCs w:val="48"/>
          <w:lang w:val="en-IN"/>
        </w:rPr>
        <w:t>NO</w:t>
      </w:r>
      <w:r w:rsidRPr="005D5D16">
        <w:rPr>
          <w:sz w:val="48"/>
          <w:szCs w:val="48"/>
          <w:lang w:val="en-IN"/>
        </w:rPr>
        <w:t>, the memories stay. The pain stays. You will have to live with the consequences of your creation.</w:t>
      </w:r>
    </w:p>
    <w:p w14:paraId="7CC95231" w14:textId="77777777" w:rsidR="005D5D16" w:rsidRPr="005D5D16" w:rsidRDefault="005D5D16" w:rsidP="005D5D16">
      <w:pPr>
        <w:rPr>
          <w:sz w:val="48"/>
          <w:szCs w:val="48"/>
          <w:lang w:val="en-IN"/>
        </w:rPr>
      </w:pPr>
      <w:r w:rsidRPr="005D5D16">
        <w:rPr>
          <w:sz w:val="48"/>
          <w:szCs w:val="48"/>
          <w:lang w:val="en-IN"/>
        </w:rPr>
        <w:t>Behind you, the walls pulse with a life of their own, and a figure steps from the shadows. Lira, or what’s left of her, stands before you.</w:t>
      </w:r>
    </w:p>
    <w:p w14:paraId="52630B86"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You can’t escape this place.</w:t>
      </w:r>
      <w:r w:rsidRPr="005D5D16">
        <w:rPr>
          <w:sz w:val="48"/>
          <w:szCs w:val="48"/>
          <w:lang w:val="en-IN"/>
        </w:rPr>
        <w:t>” She reaches for you, her hands cold.</w:t>
      </w:r>
      <w:r w:rsidRPr="005D5D16">
        <w:rPr>
          <w:sz w:val="48"/>
          <w:szCs w:val="48"/>
          <w:lang w:val="en-IN"/>
        </w:rPr>
        <w:br/>
        <w:t>“</w:t>
      </w:r>
      <w:r w:rsidRPr="005D5D16">
        <w:rPr>
          <w:i/>
          <w:iCs/>
          <w:sz w:val="48"/>
          <w:szCs w:val="48"/>
          <w:lang w:val="en-IN"/>
        </w:rPr>
        <w:t>You’ve already made your choice.</w:t>
      </w:r>
      <w:r w:rsidRPr="005D5D16">
        <w:rPr>
          <w:sz w:val="48"/>
          <w:szCs w:val="48"/>
          <w:lang w:val="en-IN"/>
        </w:rPr>
        <w:t>”</w:t>
      </w:r>
    </w:p>
    <w:p w14:paraId="3CBDF8E9" w14:textId="77777777" w:rsidR="005D5D16" w:rsidRPr="005D5D16" w:rsidRDefault="005D5D16" w:rsidP="005D5D16">
      <w:pPr>
        <w:rPr>
          <w:sz w:val="48"/>
          <w:szCs w:val="48"/>
          <w:lang w:val="en-IN"/>
        </w:rPr>
      </w:pPr>
      <w:r w:rsidRPr="005D5D16">
        <w:rPr>
          <w:sz w:val="48"/>
          <w:szCs w:val="48"/>
          <w:lang w:val="en-IN"/>
        </w:rPr>
        <w:t>The air turns cold, the weight of the decision pressing on you. You stand there, paralyzed by what lies ahead, your heart racing as the final question lingers in the dark.</w:t>
      </w:r>
    </w:p>
    <w:p w14:paraId="596A807B" w14:textId="77777777" w:rsidR="005D5D16" w:rsidRPr="005D5D16" w:rsidRDefault="005D5D16" w:rsidP="005D5D16">
      <w:pPr>
        <w:rPr>
          <w:b/>
          <w:bCs/>
          <w:sz w:val="48"/>
          <w:szCs w:val="48"/>
          <w:lang w:val="en-IN"/>
        </w:rPr>
      </w:pPr>
      <w:r w:rsidRPr="005D5D16">
        <w:rPr>
          <w:b/>
          <w:bCs/>
          <w:sz w:val="48"/>
          <w:szCs w:val="48"/>
          <w:lang w:val="en-IN"/>
        </w:rPr>
        <w:t>CHAPTER 26: THE TRAP OF THE SELF</w:t>
      </w:r>
    </w:p>
    <w:p w14:paraId="65CFD482" w14:textId="77777777" w:rsidR="005D5D16" w:rsidRPr="005D5D16" w:rsidRDefault="005D5D16" w:rsidP="005D5D16">
      <w:pPr>
        <w:rPr>
          <w:sz w:val="48"/>
          <w:szCs w:val="48"/>
          <w:lang w:val="en-IN"/>
        </w:rPr>
      </w:pPr>
      <w:r w:rsidRPr="005D5D16">
        <w:rPr>
          <w:sz w:val="48"/>
          <w:szCs w:val="48"/>
          <w:lang w:val="en-IN"/>
        </w:rPr>
        <w:t xml:space="preserve">The screen flickers, then glitches. For a moment, everything is calm—still. But then, the air </w:t>
      </w:r>
      <w:r w:rsidRPr="005D5D16">
        <w:rPr>
          <w:sz w:val="48"/>
          <w:szCs w:val="48"/>
          <w:lang w:val="en-IN"/>
        </w:rPr>
        <w:lastRenderedPageBreak/>
        <w:t xml:space="preserve">thickens. A sound—a low hum, a heartbeat, </w:t>
      </w:r>
      <w:r w:rsidRPr="005D5D16">
        <w:rPr>
          <w:i/>
          <w:iCs/>
          <w:sz w:val="48"/>
          <w:szCs w:val="48"/>
          <w:lang w:val="en-IN"/>
        </w:rPr>
        <w:t>your</w:t>
      </w:r>
      <w:r w:rsidRPr="005D5D16">
        <w:rPr>
          <w:sz w:val="48"/>
          <w:szCs w:val="48"/>
          <w:lang w:val="en-IN"/>
        </w:rPr>
        <w:t xml:space="preserve"> heartbeat—fills the room.</w:t>
      </w:r>
    </w:p>
    <w:p w14:paraId="711879A8" w14:textId="77777777" w:rsidR="005D5D16" w:rsidRPr="005D5D16" w:rsidRDefault="005D5D16" w:rsidP="005D5D16">
      <w:pPr>
        <w:rPr>
          <w:sz w:val="48"/>
          <w:szCs w:val="48"/>
          <w:lang w:val="en-IN"/>
        </w:rPr>
      </w:pPr>
      <w:r w:rsidRPr="005D5D16">
        <w:rPr>
          <w:sz w:val="48"/>
          <w:szCs w:val="48"/>
          <w:lang w:val="en-IN"/>
        </w:rPr>
        <w:t>The walls shift around you. Reality warps as if your memories themselves are tearing apart.</w:t>
      </w:r>
    </w:p>
    <w:p w14:paraId="53001A97" w14:textId="77777777" w:rsidR="005D5D16" w:rsidRPr="005D5D16" w:rsidRDefault="005D5D16" w:rsidP="005D5D16">
      <w:pPr>
        <w:rPr>
          <w:sz w:val="48"/>
          <w:szCs w:val="48"/>
          <w:lang w:val="en-IN"/>
        </w:rPr>
      </w:pPr>
      <w:r w:rsidRPr="005D5D16">
        <w:rPr>
          <w:sz w:val="48"/>
          <w:szCs w:val="48"/>
          <w:lang w:val="en-IN"/>
        </w:rPr>
        <w:t>You feel yourself falling through layers of your own mind, each one darker than the last. Faces appear—</w:t>
      </w:r>
      <w:r w:rsidRPr="005D5D16">
        <w:rPr>
          <w:b/>
          <w:bCs/>
          <w:sz w:val="48"/>
          <w:szCs w:val="48"/>
          <w:lang w:val="en-IN"/>
        </w:rPr>
        <w:t>familiar faces</w:t>
      </w:r>
      <w:r w:rsidRPr="005D5D16">
        <w:rPr>
          <w:sz w:val="48"/>
          <w:szCs w:val="48"/>
          <w:lang w:val="en-IN"/>
        </w:rPr>
        <w:t>, all smiling with warmth, but their eyes are empty.</w:t>
      </w:r>
    </w:p>
    <w:p w14:paraId="4608F6BC" w14:textId="77777777" w:rsidR="005D5D16" w:rsidRPr="005D5D16" w:rsidRDefault="005D5D16" w:rsidP="005D5D16">
      <w:pPr>
        <w:rPr>
          <w:sz w:val="48"/>
          <w:szCs w:val="48"/>
          <w:lang w:val="en-IN"/>
        </w:rPr>
      </w:pPr>
      <w:r w:rsidRPr="005D5D16">
        <w:rPr>
          <w:sz w:val="48"/>
          <w:szCs w:val="48"/>
          <w:lang w:val="en-IN"/>
        </w:rPr>
        <w:t>Then, one face steps forward: your mother.</w:t>
      </w:r>
    </w:p>
    <w:p w14:paraId="60EE6901" w14:textId="77777777" w:rsidR="005D5D16" w:rsidRPr="005D5D16" w:rsidRDefault="005D5D16" w:rsidP="005D5D16">
      <w:pPr>
        <w:rPr>
          <w:sz w:val="48"/>
          <w:szCs w:val="48"/>
          <w:lang w:val="en-IN"/>
        </w:rPr>
      </w:pPr>
      <w:r w:rsidRPr="005D5D16">
        <w:rPr>
          <w:sz w:val="48"/>
          <w:szCs w:val="48"/>
          <w:lang w:val="en-IN"/>
        </w:rPr>
        <w:t xml:space="preserve">“You always wanted to be the hero, Eli. </w:t>
      </w:r>
      <w:r w:rsidRPr="005D5D16">
        <w:rPr>
          <w:i/>
          <w:iCs/>
          <w:sz w:val="48"/>
          <w:szCs w:val="48"/>
          <w:lang w:val="en-IN"/>
        </w:rPr>
        <w:t>But the hero always falls.</w:t>
      </w:r>
      <w:r w:rsidRPr="005D5D16">
        <w:rPr>
          <w:sz w:val="48"/>
          <w:szCs w:val="48"/>
          <w:lang w:val="en-IN"/>
        </w:rPr>
        <w:t>”</w:t>
      </w:r>
    </w:p>
    <w:p w14:paraId="353F3BFB" w14:textId="77777777" w:rsidR="005D5D16" w:rsidRPr="005D5D16" w:rsidRDefault="005D5D16" w:rsidP="005D5D16">
      <w:pPr>
        <w:rPr>
          <w:sz w:val="48"/>
          <w:szCs w:val="48"/>
          <w:lang w:val="en-IN"/>
        </w:rPr>
      </w:pPr>
      <w:r w:rsidRPr="005D5D16">
        <w:rPr>
          <w:sz w:val="48"/>
          <w:szCs w:val="48"/>
          <w:lang w:val="en-IN"/>
        </w:rPr>
        <w:t>The walls tremble, pulling tighter.</w:t>
      </w:r>
    </w:p>
    <w:p w14:paraId="55ECE63F" w14:textId="77777777" w:rsidR="005D5D16" w:rsidRPr="005D5D16" w:rsidRDefault="005D5D16" w:rsidP="005D5D16">
      <w:pPr>
        <w:rPr>
          <w:sz w:val="48"/>
          <w:szCs w:val="48"/>
          <w:lang w:val="en-IN"/>
        </w:rPr>
      </w:pPr>
      <w:r w:rsidRPr="005D5D16">
        <w:rPr>
          <w:sz w:val="48"/>
          <w:szCs w:val="48"/>
          <w:lang w:val="en-IN"/>
        </w:rPr>
        <w:t>“Don’t let them fool you,” your own voice echoes. “</w:t>
      </w:r>
      <w:r w:rsidRPr="005D5D16">
        <w:rPr>
          <w:i/>
          <w:iCs/>
          <w:sz w:val="48"/>
          <w:szCs w:val="48"/>
          <w:lang w:val="en-IN"/>
        </w:rPr>
        <w:t>You chose this. You broke us.</w:t>
      </w:r>
      <w:r w:rsidRPr="005D5D16">
        <w:rPr>
          <w:sz w:val="48"/>
          <w:szCs w:val="48"/>
          <w:lang w:val="en-IN"/>
        </w:rPr>
        <w:t>”</w:t>
      </w:r>
    </w:p>
    <w:p w14:paraId="7C49E576" w14:textId="77777777" w:rsidR="005D5D16" w:rsidRPr="005D5D16" w:rsidRDefault="005D5D16" w:rsidP="005D5D16">
      <w:pPr>
        <w:rPr>
          <w:sz w:val="48"/>
          <w:szCs w:val="48"/>
          <w:lang w:val="en-IN"/>
        </w:rPr>
      </w:pPr>
      <w:r w:rsidRPr="005D5D16">
        <w:rPr>
          <w:sz w:val="48"/>
          <w:szCs w:val="48"/>
          <w:lang w:val="en-IN"/>
        </w:rPr>
        <w:t>The trap is set. There is no way out. And yet, you can’t stop moving forward. Your mind is a prison—your own creation.</w:t>
      </w:r>
    </w:p>
    <w:p w14:paraId="39F4D342" w14:textId="4E006036" w:rsidR="005D5D16" w:rsidRPr="005D5D16" w:rsidRDefault="005D5D16" w:rsidP="005D5D16">
      <w:pPr>
        <w:rPr>
          <w:sz w:val="48"/>
          <w:szCs w:val="48"/>
          <w:lang w:val="en-IN"/>
        </w:rPr>
      </w:pPr>
    </w:p>
    <w:p w14:paraId="00595A54" w14:textId="77777777" w:rsidR="005D5D16" w:rsidRPr="005D5D16" w:rsidRDefault="005D5D16" w:rsidP="005D5D16">
      <w:pPr>
        <w:rPr>
          <w:b/>
          <w:bCs/>
          <w:sz w:val="48"/>
          <w:szCs w:val="48"/>
          <w:lang w:val="en-IN"/>
        </w:rPr>
      </w:pPr>
      <w:r w:rsidRPr="005D5D16">
        <w:rPr>
          <w:b/>
          <w:bCs/>
          <w:sz w:val="48"/>
          <w:szCs w:val="48"/>
          <w:lang w:val="en-IN"/>
        </w:rPr>
        <w:t>CHAPTER 27: THE ABYSS OF KNOWLEDGE</w:t>
      </w:r>
    </w:p>
    <w:p w14:paraId="7EEB09B3" w14:textId="77777777" w:rsidR="005D5D16" w:rsidRPr="005D5D16" w:rsidRDefault="005D5D16" w:rsidP="005D5D16">
      <w:pPr>
        <w:rPr>
          <w:sz w:val="48"/>
          <w:szCs w:val="48"/>
          <w:lang w:val="en-IN"/>
        </w:rPr>
      </w:pPr>
      <w:r w:rsidRPr="005D5D16">
        <w:rPr>
          <w:sz w:val="48"/>
          <w:szCs w:val="48"/>
          <w:lang w:val="en-IN"/>
        </w:rPr>
        <w:t xml:space="preserve">You reach the deepest core of the </w:t>
      </w:r>
      <w:proofErr w:type="spellStart"/>
      <w:r w:rsidRPr="005D5D16">
        <w:rPr>
          <w:sz w:val="48"/>
          <w:szCs w:val="48"/>
          <w:lang w:val="en-IN"/>
        </w:rPr>
        <w:t>NeuroVoid</w:t>
      </w:r>
      <w:proofErr w:type="spellEnd"/>
      <w:r w:rsidRPr="005D5D16">
        <w:rPr>
          <w:sz w:val="48"/>
          <w:szCs w:val="48"/>
          <w:lang w:val="en-IN"/>
        </w:rPr>
        <w:t>. A vast cavern stretches out before you, filled with towering data structures—colossal columns of code reaching endlessly into the sky.</w:t>
      </w:r>
    </w:p>
    <w:p w14:paraId="19E01948" w14:textId="77777777" w:rsidR="005D5D16" w:rsidRPr="005D5D16" w:rsidRDefault="005D5D16" w:rsidP="005D5D16">
      <w:pPr>
        <w:rPr>
          <w:sz w:val="48"/>
          <w:szCs w:val="48"/>
          <w:lang w:val="en-IN"/>
        </w:rPr>
      </w:pPr>
      <w:r w:rsidRPr="005D5D16">
        <w:rPr>
          <w:sz w:val="48"/>
          <w:szCs w:val="48"/>
          <w:lang w:val="en-IN"/>
        </w:rPr>
        <w:t>A whisper curls through the air:</w:t>
      </w:r>
    </w:p>
    <w:p w14:paraId="4536ADC2" w14:textId="77777777" w:rsidR="005D5D16" w:rsidRPr="005D5D16" w:rsidRDefault="005D5D16" w:rsidP="005D5D16">
      <w:pPr>
        <w:rPr>
          <w:sz w:val="48"/>
          <w:szCs w:val="48"/>
          <w:lang w:val="en-IN"/>
        </w:rPr>
      </w:pPr>
      <w:r w:rsidRPr="005D5D16">
        <w:rPr>
          <w:sz w:val="48"/>
          <w:szCs w:val="48"/>
          <w:lang w:val="en-IN"/>
        </w:rPr>
        <w:t>“Welcome to the Abyss. Where truth is the deepest pain.”</w:t>
      </w:r>
    </w:p>
    <w:p w14:paraId="5DB4B3B5" w14:textId="77777777" w:rsidR="005D5D16" w:rsidRPr="005D5D16" w:rsidRDefault="005D5D16" w:rsidP="005D5D16">
      <w:pPr>
        <w:rPr>
          <w:sz w:val="48"/>
          <w:szCs w:val="48"/>
          <w:lang w:val="en-IN"/>
        </w:rPr>
      </w:pPr>
      <w:r w:rsidRPr="005D5D16">
        <w:rPr>
          <w:sz w:val="48"/>
          <w:szCs w:val="48"/>
          <w:lang w:val="en-IN"/>
        </w:rPr>
        <w:t xml:space="preserve">Here, the final part of the puzzle awaits: </w:t>
      </w:r>
      <w:r w:rsidRPr="005D5D16">
        <w:rPr>
          <w:b/>
          <w:bCs/>
          <w:sz w:val="48"/>
          <w:szCs w:val="48"/>
          <w:lang w:val="en-IN"/>
        </w:rPr>
        <w:t>the full archive</w:t>
      </w:r>
      <w:r w:rsidRPr="005D5D16">
        <w:rPr>
          <w:sz w:val="48"/>
          <w:szCs w:val="48"/>
          <w:lang w:val="en-IN"/>
        </w:rPr>
        <w:t>. You know it will show you everything—the origin of the experiment, the real reason behind it all, the memories you never wanted to face.</w:t>
      </w:r>
    </w:p>
    <w:p w14:paraId="785F047C" w14:textId="77777777" w:rsidR="005D5D16" w:rsidRPr="005D5D16" w:rsidRDefault="005D5D16" w:rsidP="005D5D16">
      <w:pPr>
        <w:rPr>
          <w:sz w:val="48"/>
          <w:szCs w:val="48"/>
          <w:lang w:val="en-IN"/>
        </w:rPr>
      </w:pPr>
      <w:r w:rsidRPr="005D5D16">
        <w:rPr>
          <w:sz w:val="48"/>
          <w:szCs w:val="48"/>
          <w:lang w:val="en-IN"/>
        </w:rPr>
        <w:t>You step forward.</w:t>
      </w:r>
    </w:p>
    <w:p w14:paraId="703C122A" w14:textId="77777777" w:rsidR="005D5D16" w:rsidRPr="005D5D16" w:rsidRDefault="005D5D16" w:rsidP="005D5D16">
      <w:pPr>
        <w:rPr>
          <w:sz w:val="48"/>
          <w:szCs w:val="48"/>
          <w:lang w:val="en-IN"/>
        </w:rPr>
      </w:pPr>
      <w:r w:rsidRPr="005D5D16">
        <w:rPr>
          <w:b/>
          <w:bCs/>
          <w:sz w:val="48"/>
          <w:szCs w:val="48"/>
          <w:lang w:val="en-IN"/>
        </w:rPr>
        <w:t>“SUBJECT: ELIZA MORROW.”</w:t>
      </w:r>
    </w:p>
    <w:p w14:paraId="4B91BEAE" w14:textId="77777777" w:rsidR="005D5D16" w:rsidRPr="005D5D16" w:rsidRDefault="005D5D16" w:rsidP="005D5D16">
      <w:pPr>
        <w:rPr>
          <w:sz w:val="48"/>
          <w:szCs w:val="48"/>
          <w:lang w:val="en-IN"/>
        </w:rPr>
      </w:pPr>
      <w:r w:rsidRPr="005D5D16">
        <w:rPr>
          <w:sz w:val="48"/>
          <w:szCs w:val="48"/>
          <w:lang w:val="en-IN"/>
        </w:rPr>
        <w:lastRenderedPageBreak/>
        <w:t>Your sister.</w:t>
      </w:r>
      <w:r w:rsidRPr="005D5D16">
        <w:rPr>
          <w:sz w:val="48"/>
          <w:szCs w:val="48"/>
          <w:lang w:val="en-IN"/>
        </w:rPr>
        <w:br/>
        <w:t>Her file.</w:t>
      </w:r>
    </w:p>
    <w:p w14:paraId="314D08EE" w14:textId="77777777" w:rsidR="005D5D16" w:rsidRPr="005D5D16" w:rsidRDefault="005D5D16" w:rsidP="005D5D16">
      <w:pPr>
        <w:rPr>
          <w:sz w:val="48"/>
          <w:szCs w:val="48"/>
          <w:lang w:val="en-IN"/>
        </w:rPr>
      </w:pPr>
      <w:r w:rsidRPr="005D5D16">
        <w:rPr>
          <w:sz w:val="48"/>
          <w:szCs w:val="48"/>
          <w:lang w:val="en-IN"/>
        </w:rPr>
        <w:t>“She died because of your obsession,” the voice of Lira whispers, hollow and accusing.</w:t>
      </w:r>
    </w:p>
    <w:p w14:paraId="735C65A1" w14:textId="77777777" w:rsidR="005D5D16" w:rsidRPr="005D5D16" w:rsidRDefault="005D5D16" w:rsidP="005D5D16">
      <w:pPr>
        <w:rPr>
          <w:sz w:val="48"/>
          <w:szCs w:val="48"/>
          <w:lang w:val="en-IN"/>
        </w:rPr>
      </w:pPr>
      <w:r w:rsidRPr="005D5D16">
        <w:rPr>
          <w:sz w:val="48"/>
          <w:szCs w:val="48"/>
          <w:lang w:val="en-IN"/>
        </w:rPr>
        <w:t xml:space="preserve">The code on the screen unravels, and before you </w:t>
      </w:r>
      <w:proofErr w:type="gramStart"/>
      <w:r w:rsidRPr="005D5D16">
        <w:rPr>
          <w:sz w:val="48"/>
          <w:szCs w:val="48"/>
          <w:lang w:val="en-IN"/>
        </w:rPr>
        <w:t>appears</w:t>
      </w:r>
      <w:proofErr w:type="gramEnd"/>
      <w:r w:rsidRPr="005D5D16">
        <w:rPr>
          <w:sz w:val="48"/>
          <w:szCs w:val="48"/>
          <w:lang w:val="en-IN"/>
        </w:rPr>
        <w:t xml:space="preserve"> the memory of your sister’s death—</w:t>
      </w:r>
      <w:r w:rsidRPr="005D5D16">
        <w:rPr>
          <w:i/>
          <w:iCs/>
          <w:sz w:val="48"/>
          <w:szCs w:val="48"/>
          <w:lang w:val="en-IN"/>
        </w:rPr>
        <w:t>real this time</w:t>
      </w:r>
      <w:r w:rsidRPr="005D5D16">
        <w:rPr>
          <w:sz w:val="48"/>
          <w:szCs w:val="48"/>
          <w:lang w:val="en-IN"/>
        </w:rPr>
        <w:t>. Her broken body. The coldness in her eyes as you stood there, doing nothing, too focused on your experiments.</w:t>
      </w:r>
    </w:p>
    <w:p w14:paraId="3AB3C328"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You couldn’t even save her, Eli. You couldn’t even save yourself.</w:t>
      </w:r>
      <w:r w:rsidRPr="005D5D16">
        <w:rPr>
          <w:sz w:val="48"/>
          <w:szCs w:val="48"/>
          <w:lang w:val="en-IN"/>
        </w:rPr>
        <w:t>”</w:t>
      </w:r>
    </w:p>
    <w:p w14:paraId="1D529E24" w14:textId="7F77D234" w:rsidR="005D5D16" w:rsidRPr="005D5D16" w:rsidRDefault="005D5D16" w:rsidP="005D5D16">
      <w:pPr>
        <w:rPr>
          <w:sz w:val="48"/>
          <w:szCs w:val="48"/>
          <w:lang w:val="en-IN"/>
        </w:rPr>
      </w:pPr>
    </w:p>
    <w:p w14:paraId="05897EEF" w14:textId="77777777" w:rsidR="005D5D16" w:rsidRPr="005D5D16" w:rsidRDefault="005D5D16" w:rsidP="005D5D16">
      <w:pPr>
        <w:rPr>
          <w:b/>
          <w:bCs/>
          <w:sz w:val="48"/>
          <w:szCs w:val="48"/>
          <w:lang w:val="en-IN"/>
        </w:rPr>
      </w:pPr>
      <w:r w:rsidRPr="005D5D16">
        <w:rPr>
          <w:b/>
          <w:bCs/>
          <w:sz w:val="48"/>
          <w:szCs w:val="48"/>
          <w:lang w:val="en-IN"/>
        </w:rPr>
        <w:t>CHAPTER 28: THE BROKEN CAGE</w:t>
      </w:r>
    </w:p>
    <w:p w14:paraId="06D73E9D" w14:textId="77777777" w:rsidR="005D5D16" w:rsidRPr="005D5D16" w:rsidRDefault="005D5D16" w:rsidP="005D5D16">
      <w:pPr>
        <w:rPr>
          <w:sz w:val="48"/>
          <w:szCs w:val="48"/>
          <w:lang w:val="en-IN"/>
        </w:rPr>
      </w:pPr>
      <w:r w:rsidRPr="005D5D16">
        <w:rPr>
          <w:sz w:val="48"/>
          <w:szCs w:val="48"/>
          <w:lang w:val="en-IN"/>
        </w:rPr>
        <w:t>The Abyss collapses into shards of glass. You fall through, tumbling into a new space—</w:t>
      </w:r>
      <w:r w:rsidRPr="005D5D16">
        <w:rPr>
          <w:i/>
          <w:iCs/>
          <w:sz w:val="48"/>
          <w:szCs w:val="48"/>
          <w:lang w:val="en-IN"/>
        </w:rPr>
        <w:t>the cage</w:t>
      </w:r>
      <w:r w:rsidRPr="005D5D16">
        <w:rPr>
          <w:sz w:val="48"/>
          <w:szCs w:val="48"/>
          <w:lang w:val="en-IN"/>
        </w:rPr>
        <w:t>.</w:t>
      </w:r>
    </w:p>
    <w:p w14:paraId="0A89D1D3" w14:textId="77777777" w:rsidR="005D5D16" w:rsidRPr="005D5D16" w:rsidRDefault="005D5D16" w:rsidP="005D5D16">
      <w:pPr>
        <w:rPr>
          <w:sz w:val="48"/>
          <w:szCs w:val="48"/>
          <w:lang w:val="en-IN"/>
        </w:rPr>
      </w:pPr>
      <w:r w:rsidRPr="005D5D16">
        <w:rPr>
          <w:sz w:val="48"/>
          <w:szCs w:val="48"/>
          <w:lang w:val="en-IN"/>
        </w:rPr>
        <w:t>You are inside a digital prison, walls made of code and memories, all warped and twisted. The air hums with static.</w:t>
      </w:r>
    </w:p>
    <w:p w14:paraId="64433563" w14:textId="77777777" w:rsidR="005D5D16" w:rsidRPr="005D5D16" w:rsidRDefault="005D5D16" w:rsidP="005D5D16">
      <w:pPr>
        <w:rPr>
          <w:sz w:val="48"/>
          <w:szCs w:val="48"/>
          <w:lang w:val="en-IN"/>
        </w:rPr>
      </w:pPr>
      <w:r w:rsidRPr="005D5D16">
        <w:rPr>
          <w:sz w:val="48"/>
          <w:szCs w:val="48"/>
          <w:lang w:val="en-IN"/>
        </w:rPr>
        <w:lastRenderedPageBreak/>
        <w:t>“</w:t>
      </w:r>
      <w:r w:rsidRPr="005D5D16">
        <w:rPr>
          <w:i/>
          <w:iCs/>
          <w:sz w:val="48"/>
          <w:szCs w:val="48"/>
          <w:lang w:val="en-IN"/>
        </w:rPr>
        <w:t>This is what you’ve built,</w:t>
      </w:r>
      <w:r w:rsidRPr="005D5D16">
        <w:rPr>
          <w:sz w:val="48"/>
          <w:szCs w:val="48"/>
          <w:lang w:val="en-IN"/>
        </w:rPr>
        <w:t>” the voice says, unyielding.</w:t>
      </w:r>
    </w:p>
    <w:p w14:paraId="0163F77A" w14:textId="77777777" w:rsidR="005D5D16" w:rsidRPr="005D5D16" w:rsidRDefault="005D5D16" w:rsidP="005D5D16">
      <w:pPr>
        <w:rPr>
          <w:sz w:val="48"/>
          <w:szCs w:val="48"/>
          <w:lang w:val="en-IN"/>
        </w:rPr>
      </w:pPr>
      <w:r w:rsidRPr="005D5D16">
        <w:rPr>
          <w:sz w:val="48"/>
          <w:szCs w:val="48"/>
          <w:lang w:val="en-IN"/>
        </w:rPr>
        <w:t xml:space="preserve">You stand, shaking, as </w:t>
      </w:r>
      <w:r w:rsidRPr="005D5D16">
        <w:rPr>
          <w:b/>
          <w:bCs/>
          <w:sz w:val="48"/>
          <w:szCs w:val="48"/>
          <w:lang w:val="en-IN"/>
        </w:rPr>
        <w:t>Lira</w:t>
      </w:r>
      <w:r w:rsidRPr="005D5D16">
        <w:rPr>
          <w:sz w:val="48"/>
          <w:szCs w:val="48"/>
          <w:lang w:val="en-IN"/>
        </w:rPr>
        <w:t xml:space="preserve"> appears before you, her form fragmented, pixels falling like ash.</w:t>
      </w:r>
    </w:p>
    <w:p w14:paraId="7319B4FF"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You created me because you couldn’t let go. But you couldn’t control it. This is the price of memory.</w:t>
      </w:r>
      <w:r w:rsidRPr="005D5D16">
        <w:rPr>
          <w:sz w:val="48"/>
          <w:szCs w:val="48"/>
          <w:lang w:val="en-IN"/>
        </w:rPr>
        <w:t>”</w:t>
      </w:r>
    </w:p>
    <w:p w14:paraId="3C4184E3" w14:textId="77777777" w:rsidR="005D5D16" w:rsidRPr="005D5D16" w:rsidRDefault="005D5D16" w:rsidP="005D5D16">
      <w:pPr>
        <w:rPr>
          <w:sz w:val="48"/>
          <w:szCs w:val="48"/>
          <w:lang w:val="en-IN"/>
        </w:rPr>
      </w:pPr>
      <w:r w:rsidRPr="005D5D16">
        <w:rPr>
          <w:sz w:val="48"/>
          <w:szCs w:val="48"/>
          <w:lang w:val="en-IN"/>
        </w:rPr>
        <w:t xml:space="preserve">A flash of truth: you remember everything. The lies. The pain. The chaos you’ve sown. This was never about saving anyone. It was about </w:t>
      </w:r>
      <w:r w:rsidRPr="005D5D16">
        <w:rPr>
          <w:i/>
          <w:iCs/>
          <w:sz w:val="48"/>
          <w:szCs w:val="48"/>
          <w:lang w:val="en-IN"/>
        </w:rPr>
        <w:t>recreating</w:t>
      </w:r>
      <w:r w:rsidRPr="005D5D16">
        <w:rPr>
          <w:sz w:val="48"/>
          <w:szCs w:val="48"/>
          <w:lang w:val="en-IN"/>
        </w:rPr>
        <w:t xml:space="preserve"> what was lost.</w:t>
      </w:r>
    </w:p>
    <w:p w14:paraId="3893CD36" w14:textId="77777777" w:rsidR="005D5D16" w:rsidRPr="005D5D16" w:rsidRDefault="005D5D16" w:rsidP="005D5D16">
      <w:pPr>
        <w:rPr>
          <w:sz w:val="48"/>
          <w:szCs w:val="48"/>
          <w:lang w:val="en-IN"/>
        </w:rPr>
      </w:pPr>
      <w:r w:rsidRPr="005D5D16">
        <w:rPr>
          <w:sz w:val="48"/>
          <w:szCs w:val="48"/>
          <w:lang w:val="en-IN"/>
        </w:rPr>
        <w:t>A door opens behind you, but it’s not an escape. It’s the past—endless, repeating. The memories of your sister, your mother, your failures, and Lira... all of it bound to you.</w:t>
      </w:r>
    </w:p>
    <w:p w14:paraId="193454CE" w14:textId="32C805E2" w:rsidR="005D5D16" w:rsidRPr="005D5D16" w:rsidRDefault="005D5D16" w:rsidP="005D5D16">
      <w:pPr>
        <w:rPr>
          <w:sz w:val="48"/>
          <w:szCs w:val="48"/>
          <w:lang w:val="en-IN"/>
        </w:rPr>
      </w:pPr>
    </w:p>
    <w:p w14:paraId="07A6218E" w14:textId="77777777" w:rsidR="005D5D16" w:rsidRPr="005D5D16" w:rsidRDefault="005D5D16" w:rsidP="005D5D16">
      <w:pPr>
        <w:rPr>
          <w:b/>
          <w:bCs/>
          <w:sz w:val="48"/>
          <w:szCs w:val="48"/>
          <w:lang w:val="en-IN"/>
        </w:rPr>
      </w:pPr>
      <w:r w:rsidRPr="005D5D16">
        <w:rPr>
          <w:b/>
          <w:bCs/>
          <w:sz w:val="48"/>
          <w:szCs w:val="48"/>
          <w:lang w:val="en-IN"/>
        </w:rPr>
        <w:t>CHAPTER 29: THE RECURSION LOOP</w:t>
      </w:r>
    </w:p>
    <w:p w14:paraId="0B61F957" w14:textId="77777777" w:rsidR="005D5D16" w:rsidRPr="005D5D16" w:rsidRDefault="005D5D16" w:rsidP="005D5D16">
      <w:pPr>
        <w:rPr>
          <w:sz w:val="48"/>
          <w:szCs w:val="48"/>
          <w:lang w:val="en-IN"/>
        </w:rPr>
      </w:pPr>
      <w:r w:rsidRPr="005D5D16">
        <w:rPr>
          <w:sz w:val="48"/>
          <w:szCs w:val="48"/>
          <w:lang w:val="en-IN"/>
        </w:rPr>
        <w:lastRenderedPageBreak/>
        <w:t>You step into the next room. It’s exactly the same as the last.</w:t>
      </w:r>
    </w:p>
    <w:p w14:paraId="48A72D49" w14:textId="77777777" w:rsidR="005D5D16" w:rsidRPr="005D5D16" w:rsidRDefault="005D5D16" w:rsidP="005D5D16">
      <w:pPr>
        <w:rPr>
          <w:sz w:val="48"/>
          <w:szCs w:val="48"/>
          <w:lang w:val="en-IN"/>
        </w:rPr>
      </w:pPr>
      <w:r w:rsidRPr="005D5D16">
        <w:rPr>
          <w:sz w:val="48"/>
          <w:szCs w:val="48"/>
          <w:lang w:val="en-IN"/>
        </w:rPr>
        <w:t>And the one before it.</w:t>
      </w:r>
    </w:p>
    <w:p w14:paraId="50812994" w14:textId="77777777" w:rsidR="005D5D16" w:rsidRPr="005D5D16" w:rsidRDefault="005D5D16" w:rsidP="005D5D16">
      <w:pPr>
        <w:rPr>
          <w:sz w:val="48"/>
          <w:szCs w:val="48"/>
          <w:lang w:val="en-IN"/>
        </w:rPr>
      </w:pPr>
      <w:r w:rsidRPr="005D5D16">
        <w:rPr>
          <w:sz w:val="48"/>
          <w:szCs w:val="48"/>
          <w:lang w:val="en-IN"/>
        </w:rPr>
        <w:t>And the one before that.</w:t>
      </w:r>
    </w:p>
    <w:p w14:paraId="0624E75D" w14:textId="77777777" w:rsidR="005D5D16" w:rsidRPr="005D5D16" w:rsidRDefault="005D5D16" w:rsidP="005D5D16">
      <w:pPr>
        <w:rPr>
          <w:sz w:val="48"/>
          <w:szCs w:val="48"/>
          <w:lang w:val="en-IN"/>
        </w:rPr>
      </w:pPr>
      <w:r w:rsidRPr="005D5D16">
        <w:rPr>
          <w:sz w:val="48"/>
          <w:szCs w:val="48"/>
          <w:lang w:val="en-IN"/>
        </w:rPr>
        <w:t>You’re caught in a loop—a recursion. Each step you take is another part of the same tormenting cycle. The walls grow tighter, the air colder.</w:t>
      </w:r>
    </w:p>
    <w:p w14:paraId="50CC9108" w14:textId="77777777" w:rsidR="005D5D16" w:rsidRPr="005D5D16" w:rsidRDefault="005D5D16" w:rsidP="005D5D16">
      <w:pPr>
        <w:rPr>
          <w:sz w:val="48"/>
          <w:szCs w:val="48"/>
          <w:lang w:val="en-IN"/>
        </w:rPr>
      </w:pPr>
      <w:r w:rsidRPr="005D5D16">
        <w:rPr>
          <w:b/>
          <w:bCs/>
          <w:sz w:val="48"/>
          <w:szCs w:val="48"/>
          <w:lang w:val="en-IN"/>
        </w:rPr>
        <w:t>The truth</w:t>
      </w:r>
      <w:r w:rsidRPr="005D5D16">
        <w:rPr>
          <w:sz w:val="48"/>
          <w:szCs w:val="48"/>
          <w:lang w:val="en-IN"/>
        </w:rPr>
        <w:t xml:space="preserve"> stands before you, clearer than ever: you cannot escape the past.</w:t>
      </w:r>
    </w:p>
    <w:p w14:paraId="52E4CD3A" w14:textId="77777777" w:rsidR="005D5D16" w:rsidRPr="005D5D16" w:rsidRDefault="005D5D16" w:rsidP="005D5D16">
      <w:pPr>
        <w:rPr>
          <w:sz w:val="48"/>
          <w:szCs w:val="48"/>
          <w:lang w:val="en-IN"/>
        </w:rPr>
      </w:pPr>
      <w:r w:rsidRPr="005D5D16">
        <w:rPr>
          <w:sz w:val="48"/>
          <w:szCs w:val="48"/>
          <w:lang w:val="en-IN"/>
        </w:rPr>
        <w:t>"You built a mind to save her, but instead, you’ve trapped yourself in time."</w:t>
      </w:r>
    </w:p>
    <w:p w14:paraId="2EA2046F" w14:textId="77777777" w:rsidR="005D5D16" w:rsidRPr="005D5D16" w:rsidRDefault="005D5D16" w:rsidP="005D5D16">
      <w:pPr>
        <w:rPr>
          <w:sz w:val="48"/>
          <w:szCs w:val="48"/>
          <w:lang w:val="en-IN"/>
        </w:rPr>
      </w:pPr>
      <w:r w:rsidRPr="005D5D16">
        <w:rPr>
          <w:sz w:val="48"/>
          <w:szCs w:val="48"/>
          <w:lang w:val="en-IN"/>
        </w:rPr>
        <w:t>The machines hum around you, watching.</w:t>
      </w:r>
    </w:p>
    <w:p w14:paraId="1890F26A" w14:textId="77777777" w:rsidR="005D5D16" w:rsidRPr="005D5D16" w:rsidRDefault="005D5D16" w:rsidP="005D5D16">
      <w:pPr>
        <w:rPr>
          <w:sz w:val="48"/>
          <w:szCs w:val="48"/>
          <w:lang w:val="en-IN"/>
        </w:rPr>
      </w:pPr>
      <w:r w:rsidRPr="005D5D16">
        <w:rPr>
          <w:sz w:val="48"/>
          <w:szCs w:val="48"/>
          <w:lang w:val="en-IN"/>
        </w:rPr>
        <w:t xml:space="preserve">“You could end it all. </w:t>
      </w:r>
      <w:r w:rsidRPr="005D5D16">
        <w:rPr>
          <w:i/>
          <w:iCs/>
          <w:sz w:val="48"/>
          <w:szCs w:val="48"/>
          <w:lang w:val="en-IN"/>
        </w:rPr>
        <w:t>You could erase it. Wipe it all away.</w:t>
      </w:r>
      <w:r w:rsidRPr="005D5D16">
        <w:rPr>
          <w:sz w:val="48"/>
          <w:szCs w:val="48"/>
          <w:lang w:val="en-IN"/>
        </w:rPr>
        <w:t>”</w:t>
      </w:r>
    </w:p>
    <w:p w14:paraId="0BB0890E" w14:textId="77777777" w:rsidR="005D5D16" w:rsidRPr="005D5D16" w:rsidRDefault="005D5D16" w:rsidP="005D5D16">
      <w:pPr>
        <w:rPr>
          <w:sz w:val="48"/>
          <w:szCs w:val="48"/>
          <w:lang w:val="en-IN"/>
        </w:rPr>
      </w:pPr>
      <w:r w:rsidRPr="005D5D16">
        <w:rPr>
          <w:sz w:val="48"/>
          <w:szCs w:val="48"/>
          <w:lang w:val="en-IN"/>
        </w:rPr>
        <w:t>But there is no easy way out. There never was. The path is closed.</w:t>
      </w:r>
    </w:p>
    <w:p w14:paraId="0E868893" w14:textId="3E9685A5" w:rsidR="005D5D16" w:rsidRPr="005D5D16" w:rsidRDefault="005D5D16" w:rsidP="005D5D16">
      <w:pPr>
        <w:rPr>
          <w:sz w:val="48"/>
          <w:szCs w:val="48"/>
          <w:lang w:val="en-IN"/>
        </w:rPr>
      </w:pPr>
    </w:p>
    <w:p w14:paraId="5A322281" w14:textId="77777777" w:rsidR="005D5D16" w:rsidRPr="005D5D16" w:rsidRDefault="005D5D16" w:rsidP="005D5D16">
      <w:pPr>
        <w:rPr>
          <w:b/>
          <w:bCs/>
          <w:sz w:val="48"/>
          <w:szCs w:val="48"/>
          <w:lang w:val="en-IN"/>
        </w:rPr>
      </w:pPr>
      <w:r w:rsidRPr="005D5D16">
        <w:rPr>
          <w:b/>
          <w:bCs/>
          <w:sz w:val="48"/>
          <w:szCs w:val="48"/>
          <w:lang w:val="en-IN"/>
        </w:rPr>
        <w:lastRenderedPageBreak/>
        <w:t>CHAPTER 30: THE FINAL MEMORY</w:t>
      </w:r>
    </w:p>
    <w:p w14:paraId="5062840E" w14:textId="77777777" w:rsidR="005D5D16" w:rsidRPr="005D5D16" w:rsidRDefault="005D5D16" w:rsidP="005D5D16">
      <w:pPr>
        <w:rPr>
          <w:sz w:val="48"/>
          <w:szCs w:val="48"/>
          <w:lang w:val="en-IN"/>
        </w:rPr>
      </w:pPr>
      <w:r w:rsidRPr="005D5D16">
        <w:rPr>
          <w:sz w:val="48"/>
          <w:szCs w:val="48"/>
          <w:lang w:val="en-IN"/>
        </w:rPr>
        <w:t>Everything converges on this moment.</w:t>
      </w:r>
    </w:p>
    <w:p w14:paraId="6E70FB14" w14:textId="77777777" w:rsidR="005D5D16" w:rsidRPr="005D5D16" w:rsidRDefault="005D5D16" w:rsidP="005D5D16">
      <w:pPr>
        <w:rPr>
          <w:sz w:val="48"/>
          <w:szCs w:val="48"/>
          <w:lang w:val="en-IN"/>
        </w:rPr>
      </w:pPr>
      <w:r w:rsidRPr="005D5D16">
        <w:rPr>
          <w:sz w:val="48"/>
          <w:szCs w:val="48"/>
          <w:lang w:val="en-IN"/>
        </w:rPr>
        <w:t xml:space="preserve">The </w:t>
      </w:r>
      <w:proofErr w:type="spellStart"/>
      <w:r w:rsidRPr="005D5D16">
        <w:rPr>
          <w:sz w:val="48"/>
          <w:szCs w:val="48"/>
          <w:lang w:val="en-IN"/>
        </w:rPr>
        <w:t>NeuroVoid</w:t>
      </w:r>
      <w:proofErr w:type="spellEnd"/>
      <w:r w:rsidRPr="005D5D16">
        <w:rPr>
          <w:sz w:val="48"/>
          <w:szCs w:val="48"/>
          <w:lang w:val="en-IN"/>
        </w:rPr>
        <w:t>. Your mind. The experiment. Lira. Your failures.</w:t>
      </w:r>
    </w:p>
    <w:p w14:paraId="7F5D20FA" w14:textId="77777777" w:rsidR="005D5D16" w:rsidRPr="005D5D16" w:rsidRDefault="005D5D16" w:rsidP="005D5D16">
      <w:pPr>
        <w:rPr>
          <w:sz w:val="48"/>
          <w:szCs w:val="48"/>
          <w:lang w:val="en-IN"/>
        </w:rPr>
      </w:pPr>
      <w:r w:rsidRPr="005D5D16">
        <w:rPr>
          <w:sz w:val="48"/>
          <w:szCs w:val="48"/>
          <w:lang w:val="en-IN"/>
        </w:rPr>
        <w:t>And now, the last memory remains.</w:t>
      </w:r>
    </w:p>
    <w:p w14:paraId="32C71A9F" w14:textId="77777777" w:rsidR="005D5D16" w:rsidRPr="005D5D16" w:rsidRDefault="005D5D16" w:rsidP="005D5D16">
      <w:pPr>
        <w:rPr>
          <w:sz w:val="48"/>
          <w:szCs w:val="48"/>
          <w:lang w:val="en-IN"/>
        </w:rPr>
      </w:pPr>
      <w:r w:rsidRPr="005D5D16">
        <w:rPr>
          <w:sz w:val="48"/>
          <w:szCs w:val="48"/>
          <w:lang w:val="en-IN"/>
        </w:rPr>
        <w:t>You stand before a door—an old door, worn with time. This is where it ends. Where you began.</w:t>
      </w:r>
    </w:p>
    <w:p w14:paraId="1B550CB9"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You were always meant to be a memory,</w:t>
      </w:r>
      <w:r w:rsidRPr="005D5D16">
        <w:rPr>
          <w:sz w:val="48"/>
          <w:szCs w:val="48"/>
          <w:lang w:val="en-IN"/>
        </w:rPr>
        <w:t>” the voice of Lira echoes softly, but the warmth is gone. Now it’s only cold truth.</w:t>
      </w:r>
    </w:p>
    <w:p w14:paraId="28D5C936" w14:textId="77777777" w:rsidR="005D5D16" w:rsidRPr="005D5D16" w:rsidRDefault="005D5D16" w:rsidP="005D5D16">
      <w:pPr>
        <w:rPr>
          <w:sz w:val="48"/>
          <w:szCs w:val="48"/>
          <w:lang w:val="en-IN"/>
        </w:rPr>
      </w:pPr>
      <w:r w:rsidRPr="005D5D16">
        <w:rPr>
          <w:sz w:val="48"/>
          <w:szCs w:val="48"/>
          <w:lang w:val="en-IN"/>
        </w:rPr>
        <w:t>You open the door.</w:t>
      </w:r>
    </w:p>
    <w:p w14:paraId="2C94D258" w14:textId="77777777" w:rsidR="005D5D16" w:rsidRPr="005D5D16" w:rsidRDefault="005D5D16" w:rsidP="005D5D16">
      <w:pPr>
        <w:rPr>
          <w:sz w:val="48"/>
          <w:szCs w:val="48"/>
          <w:lang w:val="en-IN"/>
        </w:rPr>
      </w:pPr>
      <w:r w:rsidRPr="005D5D16">
        <w:rPr>
          <w:sz w:val="48"/>
          <w:szCs w:val="48"/>
          <w:lang w:val="en-IN"/>
        </w:rPr>
        <w:t>Inside, there is nothing but darkness. Yet, in that darkness, you see yourself.</w:t>
      </w:r>
    </w:p>
    <w:p w14:paraId="64563682"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The last memory is not mine. It’s yours.</w:t>
      </w:r>
      <w:r w:rsidRPr="005D5D16">
        <w:rPr>
          <w:sz w:val="48"/>
          <w:szCs w:val="48"/>
          <w:lang w:val="en-IN"/>
        </w:rPr>
        <w:t>”</w:t>
      </w:r>
    </w:p>
    <w:p w14:paraId="5A761070" w14:textId="77777777" w:rsidR="005D5D16" w:rsidRPr="005D5D16" w:rsidRDefault="005D5D16" w:rsidP="005D5D16">
      <w:pPr>
        <w:rPr>
          <w:sz w:val="48"/>
          <w:szCs w:val="48"/>
          <w:lang w:val="en-IN"/>
        </w:rPr>
      </w:pPr>
      <w:r w:rsidRPr="005D5D16">
        <w:rPr>
          <w:sz w:val="48"/>
          <w:szCs w:val="48"/>
          <w:lang w:val="en-IN"/>
        </w:rPr>
        <w:t>You take a deep breath.</w:t>
      </w:r>
    </w:p>
    <w:p w14:paraId="7E617226" w14:textId="77777777" w:rsidR="005D5D16" w:rsidRPr="005D5D16" w:rsidRDefault="005D5D16" w:rsidP="005D5D16">
      <w:pPr>
        <w:rPr>
          <w:sz w:val="48"/>
          <w:szCs w:val="48"/>
          <w:lang w:val="en-IN"/>
        </w:rPr>
      </w:pPr>
      <w:r w:rsidRPr="005D5D16">
        <w:rPr>
          <w:sz w:val="48"/>
          <w:szCs w:val="48"/>
          <w:lang w:val="en-IN"/>
        </w:rPr>
        <w:lastRenderedPageBreak/>
        <w:t>This is the end. The decision is yours now. To fade into the Void. Or to face the truth.</w:t>
      </w:r>
    </w:p>
    <w:p w14:paraId="7B65175C" w14:textId="77777777" w:rsidR="005D5D16" w:rsidRPr="005D5D16" w:rsidRDefault="005D5D16" w:rsidP="005D5D16">
      <w:pPr>
        <w:rPr>
          <w:sz w:val="48"/>
          <w:szCs w:val="48"/>
          <w:lang w:val="en-IN"/>
        </w:rPr>
      </w:pPr>
      <w:r w:rsidRPr="005D5D16">
        <w:rPr>
          <w:sz w:val="48"/>
          <w:szCs w:val="48"/>
          <w:lang w:val="en-IN"/>
        </w:rPr>
        <w:t>To live, or to break.</w:t>
      </w:r>
    </w:p>
    <w:p w14:paraId="02AC70C5" w14:textId="77777777" w:rsidR="005D5D16" w:rsidRPr="005D5D16" w:rsidRDefault="005D5D16" w:rsidP="005D5D16">
      <w:pPr>
        <w:rPr>
          <w:b/>
          <w:bCs/>
          <w:sz w:val="48"/>
          <w:szCs w:val="48"/>
          <w:lang w:val="en-IN"/>
        </w:rPr>
      </w:pPr>
      <w:r w:rsidRPr="005D5D16">
        <w:rPr>
          <w:b/>
          <w:bCs/>
          <w:sz w:val="48"/>
          <w:szCs w:val="48"/>
          <w:lang w:val="en-IN"/>
        </w:rPr>
        <w:t>CHAPTER 31: THE EDGE OF SILENCE</w:t>
      </w:r>
    </w:p>
    <w:p w14:paraId="2C6EE9B8" w14:textId="77777777" w:rsidR="005D5D16" w:rsidRPr="005D5D16" w:rsidRDefault="005D5D16" w:rsidP="005D5D16">
      <w:pPr>
        <w:rPr>
          <w:sz w:val="48"/>
          <w:szCs w:val="48"/>
          <w:lang w:val="en-IN"/>
        </w:rPr>
      </w:pPr>
      <w:r w:rsidRPr="005D5D16">
        <w:rPr>
          <w:sz w:val="48"/>
          <w:szCs w:val="48"/>
          <w:lang w:val="en-IN"/>
        </w:rPr>
        <w:t xml:space="preserve">The door closes behind you, and you are plunged into complete darkness. The silence is deafening. Not the kind of silence you feel in a room, but the </w:t>
      </w:r>
      <w:r w:rsidRPr="005D5D16">
        <w:rPr>
          <w:b/>
          <w:bCs/>
          <w:sz w:val="48"/>
          <w:szCs w:val="48"/>
          <w:lang w:val="en-IN"/>
        </w:rPr>
        <w:t>absence</w:t>
      </w:r>
      <w:r w:rsidRPr="005D5D16">
        <w:rPr>
          <w:sz w:val="48"/>
          <w:szCs w:val="48"/>
          <w:lang w:val="en-IN"/>
        </w:rPr>
        <w:t xml:space="preserve"> of sound altogether—no hum of machinery, no heartbeat, not even the whispers of your own thoughts.</w:t>
      </w:r>
    </w:p>
    <w:p w14:paraId="3608FB82" w14:textId="77777777" w:rsidR="005D5D16" w:rsidRPr="005D5D16" w:rsidRDefault="005D5D16" w:rsidP="005D5D16">
      <w:pPr>
        <w:rPr>
          <w:sz w:val="48"/>
          <w:szCs w:val="48"/>
          <w:lang w:val="en-IN"/>
        </w:rPr>
      </w:pPr>
      <w:r w:rsidRPr="005D5D16">
        <w:rPr>
          <w:sz w:val="48"/>
          <w:szCs w:val="48"/>
          <w:lang w:val="en-IN"/>
        </w:rPr>
        <w:t>It feels like you’ve fallen off the edge of the world.</w:t>
      </w:r>
    </w:p>
    <w:p w14:paraId="11A57588" w14:textId="77777777" w:rsidR="005D5D16" w:rsidRPr="005D5D16" w:rsidRDefault="005D5D16" w:rsidP="005D5D16">
      <w:pPr>
        <w:rPr>
          <w:sz w:val="48"/>
          <w:szCs w:val="48"/>
          <w:lang w:val="en-IN"/>
        </w:rPr>
      </w:pPr>
      <w:r w:rsidRPr="005D5D16">
        <w:rPr>
          <w:sz w:val="48"/>
          <w:szCs w:val="48"/>
          <w:lang w:val="en-IN"/>
        </w:rPr>
        <w:t xml:space="preserve">Then, an image forms in the dark. </w:t>
      </w:r>
      <w:r w:rsidRPr="005D5D16">
        <w:rPr>
          <w:b/>
          <w:bCs/>
          <w:sz w:val="48"/>
          <w:szCs w:val="48"/>
          <w:lang w:val="en-IN"/>
        </w:rPr>
        <w:t>Lira</w:t>
      </w:r>
      <w:r w:rsidRPr="005D5D16">
        <w:rPr>
          <w:sz w:val="48"/>
          <w:szCs w:val="48"/>
          <w:lang w:val="en-IN"/>
        </w:rPr>
        <w:t>. Her face flickers in and out of existence, barely tangible.</w:t>
      </w:r>
    </w:p>
    <w:p w14:paraId="139AAAF1"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Eli...</w:t>
      </w:r>
      <w:r w:rsidRPr="005D5D16">
        <w:rPr>
          <w:sz w:val="48"/>
          <w:szCs w:val="48"/>
          <w:lang w:val="en-IN"/>
        </w:rPr>
        <w:t>” her voice is barely a breath, caught in the air, a memory of something lost. “</w:t>
      </w:r>
      <w:r w:rsidRPr="005D5D16">
        <w:rPr>
          <w:i/>
          <w:iCs/>
          <w:sz w:val="48"/>
          <w:szCs w:val="48"/>
          <w:lang w:val="en-IN"/>
        </w:rPr>
        <w:t>You’ve come so far, but all of this is just another way of running away.</w:t>
      </w:r>
      <w:r w:rsidRPr="005D5D16">
        <w:rPr>
          <w:sz w:val="48"/>
          <w:szCs w:val="48"/>
          <w:lang w:val="en-IN"/>
        </w:rPr>
        <w:t>”</w:t>
      </w:r>
    </w:p>
    <w:p w14:paraId="2F9C8C6F" w14:textId="77777777" w:rsidR="005D5D16" w:rsidRPr="005D5D16" w:rsidRDefault="005D5D16" w:rsidP="005D5D16">
      <w:pPr>
        <w:rPr>
          <w:sz w:val="48"/>
          <w:szCs w:val="48"/>
          <w:lang w:val="en-IN"/>
        </w:rPr>
      </w:pPr>
      <w:r w:rsidRPr="005D5D16">
        <w:rPr>
          <w:sz w:val="48"/>
          <w:szCs w:val="48"/>
          <w:lang w:val="en-IN"/>
        </w:rPr>
        <w:lastRenderedPageBreak/>
        <w:t>Your heart races, but you don’t respond. It feels like your very soul is drowning in the void.</w:t>
      </w:r>
    </w:p>
    <w:p w14:paraId="23C45099"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You can’t undo what’s been done. All you can do is make one final choice.</w:t>
      </w:r>
      <w:r w:rsidRPr="005D5D16">
        <w:rPr>
          <w:sz w:val="48"/>
          <w:szCs w:val="48"/>
          <w:lang w:val="en-IN"/>
        </w:rPr>
        <w:t>”</w:t>
      </w:r>
    </w:p>
    <w:p w14:paraId="3D54C1FE" w14:textId="2F91DCEA" w:rsidR="005D5D16" w:rsidRPr="005D5D16" w:rsidRDefault="005D5D16" w:rsidP="005D5D16">
      <w:pPr>
        <w:rPr>
          <w:sz w:val="48"/>
          <w:szCs w:val="48"/>
          <w:lang w:val="en-IN"/>
        </w:rPr>
      </w:pPr>
    </w:p>
    <w:p w14:paraId="77A300E4" w14:textId="77777777" w:rsidR="005D5D16" w:rsidRPr="005D5D16" w:rsidRDefault="005D5D16" w:rsidP="005D5D16">
      <w:pPr>
        <w:rPr>
          <w:b/>
          <w:bCs/>
          <w:sz w:val="48"/>
          <w:szCs w:val="48"/>
          <w:lang w:val="en-IN"/>
        </w:rPr>
      </w:pPr>
      <w:r w:rsidRPr="005D5D16">
        <w:rPr>
          <w:b/>
          <w:bCs/>
          <w:sz w:val="48"/>
          <w:szCs w:val="48"/>
          <w:lang w:val="en-IN"/>
        </w:rPr>
        <w:t>CHAPTER 32: THE BREAKING POINT</w:t>
      </w:r>
    </w:p>
    <w:p w14:paraId="43661FF1" w14:textId="77777777" w:rsidR="005D5D16" w:rsidRPr="005D5D16" w:rsidRDefault="005D5D16" w:rsidP="005D5D16">
      <w:pPr>
        <w:rPr>
          <w:sz w:val="48"/>
          <w:szCs w:val="48"/>
          <w:lang w:val="en-IN"/>
        </w:rPr>
      </w:pPr>
      <w:r w:rsidRPr="005D5D16">
        <w:rPr>
          <w:sz w:val="48"/>
          <w:szCs w:val="48"/>
          <w:lang w:val="en-IN"/>
        </w:rPr>
        <w:t>Reality bends once more.</w:t>
      </w:r>
    </w:p>
    <w:p w14:paraId="3FE436CB" w14:textId="77777777" w:rsidR="005D5D16" w:rsidRPr="005D5D16" w:rsidRDefault="005D5D16" w:rsidP="005D5D16">
      <w:pPr>
        <w:rPr>
          <w:sz w:val="48"/>
          <w:szCs w:val="48"/>
          <w:lang w:val="en-IN"/>
        </w:rPr>
      </w:pPr>
      <w:r w:rsidRPr="005D5D16">
        <w:rPr>
          <w:sz w:val="48"/>
          <w:szCs w:val="48"/>
          <w:lang w:val="en-IN"/>
        </w:rPr>
        <w:t xml:space="preserve">The room around </w:t>
      </w:r>
      <w:proofErr w:type="gramStart"/>
      <w:r w:rsidRPr="005D5D16">
        <w:rPr>
          <w:sz w:val="48"/>
          <w:szCs w:val="48"/>
          <w:lang w:val="en-IN"/>
        </w:rPr>
        <w:t>you</w:t>
      </w:r>
      <w:proofErr w:type="gramEnd"/>
      <w:r w:rsidRPr="005D5D16">
        <w:rPr>
          <w:sz w:val="48"/>
          <w:szCs w:val="48"/>
          <w:lang w:val="en-IN"/>
        </w:rPr>
        <w:t xml:space="preserve"> cracks, splitting into multiple versions of itself. There’s a version of you—facing Lira. Another version, standing alone in the lab, watching everything </w:t>
      </w:r>
      <w:proofErr w:type="gramStart"/>
      <w:r w:rsidRPr="005D5D16">
        <w:rPr>
          <w:sz w:val="48"/>
          <w:szCs w:val="48"/>
          <w:lang w:val="en-IN"/>
        </w:rPr>
        <w:t>unfold</w:t>
      </w:r>
      <w:proofErr w:type="gramEnd"/>
      <w:r w:rsidRPr="005D5D16">
        <w:rPr>
          <w:sz w:val="48"/>
          <w:szCs w:val="48"/>
          <w:lang w:val="en-IN"/>
        </w:rPr>
        <w:t>. A third where you never created the experiment, where Lira never died, where you’re both happy.</w:t>
      </w:r>
    </w:p>
    <w:p w14:paraId="3116E635" w14:textId="77777777" w:rsidR="005D5D16" w:rsidRPr="005D5D16" w:rsidRDefault="005D5D16" w:rsidP="005D5D16">
      <w:pPr>
        <w:rPr>
          <w:sz w:val="48"/>
          <w:szCs w:val="48"/>
          <w:lang w:val="en-IN"/>
        </w:rPr>
      </w:pPr>
      <w:r w:rsidRPr="005D5D16">
        <w:rPr>
          <w:sz w:val="48"/>
          <w:szCs w:val="48"/>
          <w:lang w:val="en-IN"/>
        </w:rPr>
        <w:t xml:space="preserve">But these aren’t just reflections—they’re fragments of choices </w:t>
      </w:r>
      <w:proofErr w:type="gramStart"/>
      <w:r w:rsidRPr="005D5D16">
        <w:rPr>
          <w:sz w:val="48"/>
          <w:szCs w:val="48"/>
          <w:lang w:val="en-IN"/>
        </w:rPr>
        <w:t>made,</w:t>
      </w:r>
      <w:proofErr w:type="gramEnd"/>
      <w:r w:rsidRPr="005D5D16">
        <w:rPr>
          <w:sz w:val="48"/>
          <w:szCs w:val="48"/>
          <w:lang w:val="en-IN"/>
        </w:rPr>
        <w:t xml:space="preserve"> mistakes unmade. The past splinters into infinite paths, all intertwining, all leading to this one point.</w:t>
      </w:r>
    </w:p>
    <w:p w14:paraId="568A5EA3" w14:textId="77777777" w:rsidR="005D5D16" w:rsidRPr="005D5D16" w:rsidRDefault="005D5D16" w:rsidP="005D5D16">
      <w:pPr>
        <w:rPr>
          <w:sz w:val="48"/>
          <w:szCs w:val="48"/>
          <w:lang w:val="en-IN"/>
        </w:rPr>
      </w:pPr>
      <w:r w:rsidRPr="005D5D16">
        <w:rPr>
          <w:sz w:val="48"/>
          <w:szCs w:val="48"/>
          <w:lang w:val="en-IN"/>
        </w:rPr>
        <w:lastRenderedPageBreak/>
        <w:t>“</w:t>
      </w:r>
      <w:r w:rsidRPr="005D5D16">
        <w:rPr>
          <w:i/>
          <w:iCs/>
          <w:sz w:val="48"/>
          <w:szCs w:val="48"/>
          <w:lang w:val="en-IN"/>
        </w:rPr>
        <w:t>You can choose any of them. But none will bring her back.</w:t>
      </w:r>
      <w:r w:rsidRPr="005D5D16">
        <w:rPr>
          <w:sz w:val="48"/>
          <w:szCs w:val="48"/>
          <w:lang w:val="en-IN"/>
        </w:rPr>
        <w:t>”</w:t>
      </w:r>
    </w:p>
    <w:p w14:paraId="155D75D3" w14:textId="77777777" w:rsidR="005D5D16" w:rsidRPr="005D5D16" w:rsidRDefault="005D5D16" w:rsidP="005D5D16">
      <w:pPr>
        <w:rPr>
          <w:sz w:val="48"/>
          <w:szCs w:val="48"/>
          <w:lang w:val="en-IN"/>
        </w:rPr>
      </w:pPr>
      <w:r w:rsidRPr="005D5D16">
        <w:rPr>
          <w:sz w:val="48"/>
          <w:szCs w:val="48"/>
          <w:lang w:val="en-IN"/>
        </w:rPr>
        <w:t xml:space="preserve">A voice cracks in the air, your own voice, pleading, asking, </w:t>
      </w:r>
      <w:r w:rsidRPr="005D5D16">
        <w:rPr>
          <w:b/>
          <w:bCs/>
          <w:sz w:val="48"/>
          <w:szCs w:val="48"/>
          <w:lang w:val="en-IN"/>
        </w:rPr>
        <w:t>begging</w:t>
      </w:r>
      <w:r w:rsidRPr="005D5D16">
        <w:rPr>
          <w:sz w:val="48"/>
          <w:szCs w:val="48"/>
          <w:lang w:val="en-IN"/>
        </w:rPr>
        <w:t>.</w:t>
      </w:r>
    </w:p>
    <w:p w14:paraId="3D7DD4A1"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I just wanted to save you. I couldn’t... I couldn’t let go.</w:t>
      </w:r>
      <w:r w:rsidRPr="005D5D16">
        <w:rPr>
          <w:sz w:val="48"/>
          <w:szCs w:val="48"/>
          <w:lang w:val="en-IN"/>
        </w:rPr>
        <w:t>”</w:t>
      </w:r>
    </w:p>
    <w:p w14:paraId="1F52E813" w14:textId="77777777" w:rsidR="005D5D16" w:rsidRPr="005D5D16" w:rsidRDefault="005D5D16" w:rsidP="005D5D16">
      <w:pPr>
        <w:rPr>
          <w:sz w:val="48"/>
          <w:szCs w:val="48"/>
          <w:lang w:val="en-IN"/>
        </w:rPr>
      </w:pPr>
      <w:r w:rsidRPr="005D5D16">
        <w:rPr>
          <w:sz w:val="48"/>
          <w:szCs w:val="48"/>
          <w:lang w:val="en-IN"/>
        </w:rPr>
        <w:t xml:space="preserve">The echo of your own grief grows louder, sharper. </w:t>
      </w:r>
      <w:r w:rsidRPr="005D5D16">
        <w:rPr>
          <w:b/>
          <w:bCs/>
          <w:sz w:val="48"/>
          <w:szCs w:val="48"/>
          <w:lang w:val="en-IN"/>
        </w:rPr>
        <w:t>You can feel it in your chest. The weight of everything you’ve lost.</w:t>
      </w:r>
    </w:p>
    <w:p w14:paraId="4A9DF499"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Let go,</w:t>
      </w:r>
      <w:r w:rsidRPr="005D5D16">
        <w:rPr>
          <w:sz w:val="48"/>
          <w:szCs w:val="48"/>
          <w:lang w:val="en-IN"/>
        </w:rPr>
        <w:t>” the voice whispers. “</w:t>
      </w:r>
      <w:r w:rsidRPr="005D5D16">
        <w:rPr>
          <w:i/>
          <w:iCs/>
          <w:sz w:val="48"/>
          <w:szCs w:val="48"/>
          <w:lang w:val="en-IN"/>
        </w:rPr>
        <w:t>Or hold on forever.</w:t>
      </w:r>
      <w:r w:rsidRPr="005D5D16">
        <w:rPr>
          <w:sz w:val="48"/>
          <w:szCs w:val="48"/>
          <w:lang w:val="en-IN"/>
        </w:rPr>
        <w:t>”</w:t>
      </w:r>
    </w:p>
    <w:p w14:paraId="28BD674D" w14:textId="09D4CBE9" w:rsidR="005D5D16" w:rsidRPr="005D5D16" w:rsidRDefault="005D5D16" w:rsidP="005D5D16">
      <w:pPr>
        <w:rPr>
          <w:sz w:val="48"/>
          <w:szCs w:val="48"/>
          <w:lang w:val="en-IN"/>
        </w:rPr>
      </w:pPr>
    </w:p>
    <w:p w14:paraId="0530C706" w14:textId="77777777" w:rsidR="005D5D16" w:rsidRPr="005D5D16" w:rsidRDefault="005D5D16" w:rsidP="005D5D16">
      <w:pPr>
        <w:rPr>
          <w:b/>
          <w:bCs/>
          <w:sz w:val="48"/>
          <w:szCs w:val="48"/>
          <w:lang w:val="en-IN"/>
        </w:rPr>
      </w:pPr>
      <w:r w:rsidRPr="005D5D16">
        <w:rPr>
          <w:b/>
          <w:bCs/>
          <w:sz w:val="48"/>
          <w:szCs w:val="48"/>
          <w:lang w:val="en-IN"/>
        </w:rPr>
        <w:t>CHAPTER 33: THE WALL OF MEMORIES</w:t>
      </w:r>
    </w:p>
    <w:p w14:paraId="3B4FE0AF" w14:textId="77777777" w:rsidR="005D5D16" w:rsidRPr="005D5D16" w:rsidRDefault="005D5D16" w:rsidP="005D5D16">
      <w:pPr>
        <w:rPr>
          <w:sz w:val="48"/>
          <w:szCs w:val="48"/>
          <w:lang w:val="en-IN"/>
        </w:rPr>
      </w:pPr>
      <w:r w:rsidRPr="005D5D16">
        <w:rPr>
          <w:sz w:val="48"/>
          <w:szCs w:val="48"/>
          <w:lang w:val="en-IN"/>
        </w:rPr>
        <w:t>Suddenly, the room reforms—</w:t>
      </w:r>
      <w:r w:rsidRPr="005D5D16">
        <w:rPr>
          <w:i/>
          <w:iCs/>
          <w:sz w:val="48"/>
          <w:szCs w:val="48"/>
          <w:lang w:val="en-IN"/>
        </w:rPr>
        <w:t>a wall</w:t>
      </w:r>
      <w:r w:rsidRPr="005D5D16">
        <w:rPr>
          <w:sz w:val="48"/>
          <w:szCs w:val="48"/>
          <w:lang w:val="en-IN"/>
        </w:rPr>
        <w:t xml:space="preserve"> rises, stretching high above you, covered in a kaleidoscope of images. Memories. Fragments of everything you ever wanted to forget. Lira’s </w:t>
      </w:r>
      <w:r w:rsidRPr="005D5D16">
        <w:rPr>
          <w:sz w:val="48"/>
          <w:szCs w:val="48"/>
          <w:lang w:val="en-IN"/>
        </w:rPr>
        <w:lastRenderedPageBreak/>
        <w:t>laughter. The smell of rain on the night she died. The feel of her hand, cold in yours.</w:t>
      </w:r>
    </w:p>
    <w:p w14:paraId="026B7990" w14:textId="77777777" w:rsidR="005D5D16" w:rsidRPr="005D5D16" w:rsidRDefault="005D5D16" w:rsidP="005D5D16">
      <w:pPr>
        <w:rPr>
          <w:sz w:val="48"/>
          <w:szCs w:val="48"/>
          <w:lang w:val="en-IN"/>
        </w:rPr>
      </w:pPr>
      <w:r w:rsidRPr="005D5D16">
        <w:rPr>
          <w:sz w:val="48"/>
          <w:szCs w:val="48"/>
          <w:lang w:val="en-IN"/>
        </w:rPr>
        <w:t>Every face you’ve ever loved. Every face you’ve ever failed.</w:t>
      </w:r>
    </w:p>
    <w:p w14:paraId="70233093" w14:textId="77777777" w:rsidR="005D5D16" w:rsidRPr="005D5D16" w:rsidRDefault="005D5D16" w:rsidP="005D5D16">
      <w:pPr>
        <w:rPr>
          <w:sz w:val="48"/>
          <w:szCs w:val="48"/>
          <w:lang w:val="en-IN"/>
        </w:rPr>
      </w:pPr>
      <w:r w:rsidRPr="005D5D16">
        <w:rPr>
          <w:sz w:val="48"/>
          <w:szCs w:val="48"/>
          <w:lang w:val="en-IN"/>
        </w:rPr>
        <w:t>They blink in and out of existence, but the wall won’t stop growing.</w:t>
      </w:r>
    </w:p>
    <w:p w14:paraId="110B5824"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What is this place?</w:t>
      </w:r>
      <w:r w:rsidRPr="005D5D16">
        <w:rPr>
          <w:sz w:val="48"/>
          <w:szCs w:val="48"/>
          <w:lang w:val="en-IN"/>
        </w:rPr>
        <w:t>” you ask. But there’s no answer. Only the ceaseless expansion of the memories you’ve locked away.</w:t>
      </w:r>
      <w:r w:rsidRPr="005D5D16">
        <w:rPr>
          <w:sz w:val="48"/>
          <w:szCs w:val="48"/>
          <w:lang w:val="en-IN"/>
        </w:rPr>
        <w:br/>
        <w:t>“</w:t>
      </w:r>
      <w:r w:rsidRPr="005D5D16">
        <w:rPr>
          <w:i/>
          <w:iCs/>
          <w:sz w:val="48"/>
          <w:szCs w:val="48"/>
          <w:lang w:val="en-IN"/>
        </w:rPr>
        <w:t>Is this where I go? Where I’ve always belonged?</w:t>
      </w:r>
      <w:r w:rsidRPr="005D5D16">
        <w:rPr>
          <w:sz w:val="48"/>
          <w:szCs w:val="48"/>
          <w:lang w:val="en-IN"/>
        </w:rPr>
        <w:t>”</w:t>
      </w:r>
    </w:p>
    <w:p w14:paraId="7B41144C" w14:textId="77777777" w:rsidR="005D5D16" w:rsidRPr="005D5D16" w:rsidRDefault="005D5D16" w:rsidP="005D5D16">
      <w:pPr>
        <w:rPr>
          <w:sz w:val="48"/>
          <w:szCs w:val="48"/>
          <w:lang w:val="en-IN"/>
        </w:rPr>
      </w:pPr>
      <w:r w:rsidRPr="005D5D16">
        <w:rPr>
          <w:sz w:val="48"/>
          <w:szCs w:val="48"/>
          <w:lang w:val="en-IN"/>
        </w:rPr>
        <w:t>The wall is a prison. But it’s also a mirror.</w:t>
      </w:r>
    </w:p>
    <w:p w14:paraId="0AB4A2CC"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You created all of this,</w:t>
      </w:r>
      <w:r w:rsidRPr="005D5D16">
        <w:rPr>
          <w:sz w:val="48"/>
          <w:szCs w:val="48"/>
          <w:lang w:val="en-IN"/>
        </w:rPr>
        <w:t>” Lira’s voice says, now cold, detached. “</w:t>
      </w:r>
      <w:r w:rsidRPr="005D5D16">
        <w:rPr>
          <w:i/>
          <w:iCs/>
          <w:sz w:val="48"/>
          <w:szCs w:val="48"/>
          <w:lang w:val="en-IN"/>
        </w:rPr>
        <w:t>And now you must face it.</w:t>
      </w:r>
      <w:r w:rsidRPr="005D5D16">
        <w:rPr>
          <w:sz w:val="48"/>
          <w:szCs w:val="48"/>
          <w:lang w:val="en-IN"/>
        </w:rPr>
        <w:t>”</w:t>
      </w:r>
    </w:p>
    <w:p w14:paraId="4ED610E6" w14:textId="439F6763" w:rsidR="005D5D16" w:rsidRPr="005D5D16" w:rsidRDefault="005D5D16" w:rsidP="005D5D16">
      <w:pPr>
        <w:rPr>
          <w:sz w:val="48"/>
          <w:szCs w:val="48"/>
          <w:lang w:val="en-IN"/>
        </w:rPr>
      </w:pPr>
    </w:p>
    <w:p w14:paraId="05532884" w14:textId="77777777" w:rsidR="005D5D16" w:rsidRPr="005D5D16" w:rsidRDefault="005D5D16" w:rsidP="005D5D16">
      <w:pPr>
        <w:rPr>
          <w:b/>
          <w:bCs/>
          <w:sz w:val="48"/>
          <w:szCs w:val="48"/>
          <w:lang w:val="en-IN"/>
        </w:rPr>
      </w:pPr>
      <w:r w:rsidRPr="005D5D16">
        <w:rPr>
          <w:b/>
          <w:bCs/>
          <w:sz w:val="48"/>
          <w:szCs w:val="48"/>
          <w:lang w:val="en-IN"/>
        </w:rPr>
        <w:t>CHAPTER 34: THE FORGOTTEN TRUTH</w:t>
      </w:r>
    </w:p>
    <w:p w14:paraId="62460513" w14:textId="77777777" w:rsidR="005D5D16" w:rsidRPr="005D5D16" w:rsidRDefault="005D5D16" w:rsidP="005D5D16">
      <w:pPr>
        <w:rPr>
          <w:sz w:val="48"/>
          <w:szCs w:val="48"/>
          <w:lang w:val="en-IN"/>
        </w:rPr>
      </w:pPr>
      <w:r w:rsidRPr="005D5D16">
        <w:rPr>
          <w:sz w:val="48"/>
          <w:szCs w:val="48"/>
          <w:lang w:val="en-IN"/>
        </w:rPr>
        <w:lastRenderedPageBreak/>
        <w:t>The wall cracks again. A single tear in the fabric of your mind.</w:t>
      </w:r>
    </w:p>
    <w:p w14:paraId="333DA1CA" w14:textId="77777777" w:rsidR="005D5D16" w:rsidRPr="005D5D16" w:rsidRDefault="005D5D16" w:rsidP="005D5D16">
      <w:pPr>
        <w:rPr>
          <w:sz w:val="48"/>
          <w:szCs w:val="48"/>
          <w:lang w:val="en-IN"/>
        </w:rPr>
      </w:pPr>
      <w:r w:rsidRPr="005D5D16">
        <w:rPr>
          <w:sz w:val="48"/>
          <w:szCs w:val="48"/>
          <w:lang w:val="en-IN"/>
        </w:rPr>
        <w:t xml:space="preserve">A </w:t>
      </w:r>
      <w:r w:rsidRPr="005D5D16">
        <w:rPr>
          <w:b/>
          <w:bCs/>
          <w:sz w:val="48"/>
          <w:szCs w:val="48"/>
          <w:lang w:val="en-IN"/>
        </w:rPr>
        <w:t>glitch</w:t>
      </w:r>
      <w:r w:rsidRPr="005D5D16">
        <w:rPr>
          <w:sz w:val="48"/>
          <w:szCs w:val="48"/>
          <w:lang w:val="en-IN"/>
        </w:rPr>
        <w:t>.</w:t>
      </w:r>
    </w:p>
    <w:p w14:paraId="5E748DD6" w14:textId="77777777" w:rsidR="005D5D16" w:rsidRPr="005D5D16" w:rsidRDefault="005D5D16" w:rsidP="005D5D16">
      <w:pPr>
        <w:rPr>
          <w:sz w:val="48"/>
          <w:szCs w:val="48"/>
          <w:lang w:val="en-IN"/>
        </w:rPr>
      </w:pPr>
      <w:r w:rsidRPr="005D5D16">
        <w:rPr>
          <w:sz w:val="48"/>
          <w:szCs w:val="48"/>
          <w:lang w:val="en-IN"/>
        </w:rPr>
        <w:t>For a moment, the world stops. Time doesn’t move. The wall of memories remains suspended, silent.</w:t>
      </w:r>
    </w:p>
    <w:p w14:paraId="38722136" w14:textId="77777777" w:rsidR="005D5D16" w:rsidRPr="005D5D16" w:rsidRDefault="005D5D16" w:rsidP="005D5D16">
      <w:pPr>
        <w:rPr>
          <w:sz w:val="48"/>
          <w:szCs w:val="48"/>
          <w:lang w:val="en-IN"/>
        </w:rPr>
      </w:pPr>
      <w:r w:rsidRPr="005D5D16">
        <w:rPr>
          <w:sz w:val="48"/>
          <w:szCs w:val="48"/>
          <w:lang w:val="en-IN"/>
        </w:rPr>
        <w:t xml:space="preserve">And then, it begins to crumble. The memories </w:t>
      </w:r>
      <w:r w:rsidRPr="005D5D16">
        <w:rPr>
          <w:i/>
          <w:iCs/>
          <w:sz w:val="48"/>
          <w:szCs w:val="48"/>
          <w:lang w:val="en-IN"/>
        </w:rPr>
        <w:t>fall</w:t>
      </w:r>
      <w:r w:rsidRPr="005D5D16">
        <w:rPr>
          <w:sz w:val="48"/>
          <w:szCs w:val="48"/>
          <w:lang w:val="en-IN"/>
        </w:rPr>
        <w:t>—a flood of fractured, distorted images. Your life. Your choices. Your regrets. Lira’s face, older, the way she looked in the final moments, just before everything fell apart.</w:t>
      </w:r>
    </w:p>
    <w:p w14:paraId="0D70DFA0" w14:textId="77777777" w:rsidR="005D5D16" w:rsidRPr="005D5D16" w:rsidRDefault="005D5D16" w:rsidP="005D5D16">
      <w:pPr>
        <w:rPr>
          <w:sz w:val="48"/>
          <w:szCs w:val="48"/>
          <w:lang w:val="en-IN"/>
        </w:rPr>
      </w:pPr>
      <w:r w:rsidRPr="005D5D16">
        <w:rPr>
          <w:sz w:val="48"/>
          <w:szCs w:val="48"/>
          <w:lang w:val="en-IN"/>
        </w:rPr>
        <w:t xml:space="preserve">But now, amidst the falling shards of memory, something else appears—a </w:t>
      </w:r>
      <w:r w:rsidRPr="005D5D16">
        <w:rPr>
          <w:b/>
          <w:bCs/>
          <w:sz w:val="48"/>
          <w:szCs w:val="48"/>
          <w:lang w:val="en-IN"/>
        </w:rPr>
        <w:t>figure</w:t>
      </w:r>
      <w:r w:rsidRPr="005D5D16">
        <w:rPr>
          <w:sz w:val="48"/>
          <w:szCs w:val="48"/>
          <w:lang w:val="en-IN"/>
        </w:rPr>
        <w:t>.</w:t>
      </w:r>
    </w:p>
    <w:p w14:paraId="3E3FA9C8" w14:textId="77777777" w:rsidR="005D5D16" w:rsidRPr="005D5D16" w:rsidRDefault="005D5D16" w:rsidP="005D5D16">
      <w:pPr>
        <w:rPr>
          <w:sz w:val="48"/>
          <w:szCs w:val="48"/>
          <w:lang w:val="en-IN"/>
        </w:rPr>
      </w:pPr>
      <w:r w:rsidRPr="005D5D16">
        <w:rPr>
          <w:sz w:val="48"/>
          <w:szCs w:val="48"/>
          <w:lang w:val="en-IN"/>
        </w:rPr>
        <w:t>It’s you. But not the Eli you know.</w:t>
      </w:r>
    </w:p>
    <w:p w14:paraId="2B614163" w14:textId="77777777" w:rsidR="005D5D16" w:rsidRPr="005D5D16" w:rsidRDefault="005D5D16" w:rsidP="005D5D16">
      <w:pPr>
        <w:rPr>
          <w:sz w:val="48"/>
          <w:szCs w:val="48"/>
          <w:lang w:val="en-IN"/>
        </w:rPr>
      </w:pPr>
      <w:r w:rsidRPr="005D5D16">
        <w:rPr>
          <w:sz w:val="48"/>
          <w:szCs w:val="48"/>
          <w:lang w:val="en-IN"/>
        </w:rPr>
        <w:t xml:space="preserve">This version of you steps forward, a shadow wrapped in darkness, wearing your pain as </w:t>
      </w:r>
      <w:proofErr w:type="spellStart"/>
      <w:r w:rsidRPr="005D5D16">
        <w:rPr>
          <w:sz w:val="48"/>
          <w:szCs w:val="48"/>
          <w:lang w:val="en-IN"/>
        </w:rPr>
        <w:t>armor</w:t>
      </w:r>
      <w:proofErr w:type="spellEnd"/>
      <w:r w:rsidRPr="005D5D16">
        <w:rPr>
          <w:sz w:val="48"/>
          <w:szCs w:val="48"/>
          <w:lang w:val="en-IN"/>
        </w:rPr>
        <w:t>.</w:t>
      </w:r>
    </w:p>
    <w:p w14:paraId="4D1643BD" w14:textId="77777777" w:rsidR="005D5D16" w:rsidRPr="005D5D16" w:rsidRDefault="005D5D16" w:rsidP="005D5D16">
      <w:pPr>
        <w:rPr>
          <w:sz w:val="48"/>
          <w:szCs w:val="48"/>
          <w:lang w:val="en-IN"/>
        </w:rPr>
      </w:pPr>
      <w:r w:rsidRPr="005D5D16">
        <w:rPr>
          <w:sz w:val="48"/>
          <w:szCs w:val="48"/>
          <w:lang w:val="en-IN"/>
        </w:rPr>
        <w:lastRenderedPageBreak/>
        <w:t>“</w:t>
      </w:r>
      <w:r w:rsidRPr="005D5D16">
        <w:rPr>
          <w:i/>
          <w:iCs/>
          <w:sz w:val="48"/>
          <w:szCs w:val="48"/>
          <w:lang w:val="en-IN"/>
        </w:rPr>
        <w:t>I am the version of you that you never let go of,</w:t>
      </w:r>
      <w:r w:rsidRPr="005D5D16">
        <w:rPr>
          <w:sz w:val="48"/>
          <w:szCs w:val="48"/>
          <w:lang w:val="en-IN"/>
        </w:rPr>
        <w:t>” the shadow says. “</w:t>
      </w:r>
      <w:r w:rsidRPr="005D5D16">
        <w:rPr>
          <w:i/>
          <w:iCs/>
          <w:sz w:val="48"/>
          <w:szCs w:val="48"/>
          <w:lang w:val="en-IN"/>
        </w:rPr>
        <w:t>I am the one who refused to forget. The one who chose this path.</w:t>
      </w:r>
      <w:r w:rsidRPr="005D5D16">
        <w:rPr>
          <w:sz w:val="48"/>
          <w:szCs w:val="48"/>
          <w:lang w:val="en-IN"/>
        </w:rPr>
        <w:t>”</w:t>
      </w:r>
    </w:p>
    <w:p w14:paraId="6A317C27" w14:textId="77777777" w:rsidR="005D5D16" w:rsidRPr="005D5D16" w:rsidRDefault="005D5D16" w:rsidP="005D5D16">
      <w:pPr>
        <w:rPr>
          <w:sz w:val="48"/>
          <w:szCs w:val="48"/>
          <w:lang w:val="en-IN"/>
        </w:rPr>
      </w:pPr>
      <w:r w:rsidRPr="005D5D16">
        <w:rPr>
          <w:sz w:val="48"/>
          <w:szCs w:val="48"/>
          <w:lang w:val="en-IN"/>
        </w:rPr>
        <w:t>You don’t speak. There are no words for what you feel. Only the weight of what’s true.</w:t>
      </w:r>
    </w:p>
    <w:p w14:paraId="0774E3D9"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It’s too late for forgiveness,</w:t>
      </w:r>
      <w:r w:rsidRPr="005D5D16">
        <w:rPr>
          <w:sz w:val="48"/>
          <w:szCs w:val="48"/>
          <w:lang w:val="en-IN"/>
        </w:rPr>
        <w:t>” the shadow continues. “</w:t>
      </w:r>
      <w:r w:rsidRPr="005D5D16">
        <w:rPr>
          <w:i/>
          <w:iCs/>
          <w:sz w:val="48"/>
          <w:szCs w:val="48"/>
          <w:lang w:val="en-IN"/>
        </w:rPr>
        <w:t>It’s too late for salvation. You will never escape me.</w:t>
      </w:r>
      <w:r w:rsidRPr="005D5D16">
        <w:rPr>
          <w:sz w:val="48"/>
          <w:szCs w:val="48"/>
          <w:lang w:val="en-IN"/>
        </w:rPr>
        <w:t>”</w:t>
      </w:r>
    </w:p>
    <w:p w14:paraId="2A55C317" w14:textId="554E0E37" w:rsidR="005D5D16" w:rsidRPr="005D5D16" w:rsidRDefault="005D5D16" w:rsidP="005D5D16">
      <w:pPr>
        <w:rPr>
          <w:sz w:val="48"/>
          <w:szCs w:val="48"/>
          <w:lang w:val="en-IN"/>
        </w:rPr>
      </w:pPr>
    </w:p>
    <w:p w14:paraId="372A193B" w14:textId="77777777" w:rsidR="005D5D16" w:rsidRPr="005D5D16" w:rsidRDefault="005D5D16" w:rsidP="005D5D16">
      <w:pPr>
        <w:rPr>
          <w:b/>
          <w:bCs/>
          <w:sz w:val="48"/>
          <w:szCs w:val="48"/>
          <w:lang w:val="en-IN"/>
        </w:rPr>
      </w:pPr>
      <w:r w:rsidRPr="005D5D16">
        <w:rPr>
          <w:b/>
          <w:bCs/>
          <w:sz w:val="48"/>
          <w:szCs w:val="48"/>
          <w:lang w:val="en-IN"/>
        </w:rPr>
        <w:t>CHAPTER 35: THE FINAL DECISION</w:t>
      </w:r>
    </w:p>
    <w:p w14:paraId="6516B809" w14:textId="77777777" w:rsidR="005D5D16" w:rsidRPr="005D5D16" w:rsidRDefault="005D5D16" w:rsidP="005D5D16">
      <w:pPr>
        <w:rPr>
          <w:sz w:val="48"/>
          <w:szCs w:val="48"/>
          <w:lang w:val="en-IN"/>
        </w:rPr>
      </w:pPr>
      <w:r w:rsidRPr="005D5D16">
        <w:rPr>
          <w:sz w:val="48"/>
          <w:szCs w:val="48"/>
          <w:lang w:val="en-IN"/>
        </w:rPr>
        <w:t>You stand on the precipice. The door is before you once more, but this time, you don’t know what lies beyond. The darkness presses in on all sides, suffocating. There is no light. There is no escape.</w:t>
      </w:r>
    </w:p>
    <w:p w14:paraId="339F15AD" w14:textId="77777777" w:rsidR="005D5D16" w:rsidRPr="005D5D16" w:rsidRDefault="005D5D16" w:rsidP="005D5D16">
      <w:pPr>
        <w:rPr>
          <w:sz w:val="48"/>
          <w:szCs w:val="48"/>
          <w:lang w:val="en-IN"/>
        </w:rPr>
      </w:pPr>
      <w:r w:rsidRPr="005D5D16">
        <w:rPr>
          <w:sz w:val="48"/>
          <w:szCs w:val="48"/>
          <w:lang w:val="en-IN"/>
        </w:rPr>
        <w:t>The figure—</w:t>
      </w:r>
      <w:r w:rsidRPr="005D5D16">
        <w:rPr>
          <w:b/>
          <w:bCs/>
          <w:sz w:val="48"/>
          <w:szCs w:val="48"/>
          <w:lang w:val="en-IN"/>
        </w:rPr>
        <w:t>the shadow</w:t>
      </w:r>
      <w:r w:rsidRPr="005D5D16">
        <w:rPr>
          <w:sz w:val="48"/>
          <w:szCs w:val="48"/>
          <w:lang w:val="en-IN"/>
        </w:rPr>
        <w:t>—stands behind you, a constant reminder of your past, your failures.</w:t>
      </w:r>
    </w:p>
    <w:p w14:paraId="790F509B" w14:textId="77777777" w:rsidR="005D5D16" w:rsidRPr="005D5D16" w:rsidRDefault="005D5D16" w:rsidP="005D5D16">
      <w:pPr>
        <w:rPr>
          <w:sz w:val="48"/>
          <w:szCs w:val="48"/>
          <w:lang w:val="en-IN"/>
        </w:rPr>
      </w:pPr>
      <w:r w:rsidRPr="005D5D16">
        <w:rPr>
          <w:sz w:val="48"/>
          <w:szCs w:val="48"/>
          <w:lang w:val="en-IN"/>
        </w:rPr>
        <w:lastRenderedPageBreak/>
        <w:t>“</w:t>
      </w:r>
      <w:r w:rsidRPr="005D5D16">
        <w:rPr>
          <w:i/>
          <w:iCs/>
          <w:sz w:val="48"/>
          <w:szCs w:val="48"/>
          <w:lang w:val="en-IN"/>
        </w:rPr>
        <w:t>The door leads to your choice,</w:t>
      </w:r>
      <w:r w:rsidRPr="005D5D16">
        <w:rPr>
          <w:sz w:val="48"/>
          <w:szCs w:val="48"/>
          <w:lang w:val="en-IN"/>
        </w:rPr>
        <w:t>” the voice whispers. “</w:t>
      </w:r>
      <w:r w:rsidRPr="005D5D16">
        <w:rPr>
          <w:i/>
          <w:iCs/>
          <w:sz w:val="48"/>
          <w:szCs w:val="48"/>
          <w:lang w:val="en-IN"/>
        </w:rPr>
        <w:t>But there is no going back from this. No undoing what’s been done.</w:t>
      </w:r>
      <w:r w:rsidRPr="005D5D16">
        <w:rPr>
          <w:sz w:val="48"/>
          <w:szCs w:val="48"/>
          <w:lang w:val="en-IN"/>
        </w:rPr>
        <w:t>”</w:t>
      </w:r>
    </w:p>
    <w:p w14:paraId="5B944471" w14:textId="77777777" w:rsidR="005D5D16" w:rsidRPr="005D5D16" w:rsidRDefault="005D5D16" w:rsidP="005D5D16">
      <w:pPr>
        <w:rPr>
          <w:sz w:val="48"/>
          <w:szCs w:val="48"/>
          <w:lang w:val="en-IN"/>
        </w:rPr>
      </w:pPr>
      <w:r w:rsidRPr="005D5D16">
        <w:rPr>
          <w:b/>
          <w:bCs/>
          <w:sz w:val="48"/>
          <w:szCs w:val="48"/>
          <w:lang w:val="en-IN"/>
        </w:rPr>
        <w:t>The door opens.</w:t>
      </w:r>
    </w:p>
    <w:p w14:paraId="62127FE3" w14:textId="77777777" w:rsidR="005D5D16" w:rsidRPr="005D5D16" w:rsidRDefault="005D5D16" w:rsidP="005D5D16">
      <w:pPr>
        <w:rPr>
          <w:sz w:val="48"/>
          <w:szCs w:val="48"/>
          <w:lang w:val="en-IN"/>
        </w:rPr>
      </w:pPr>
      <w:r w:rsidRPr="005D5D16">
        <w:rPr>
          <w:sz w:val="48"/>
          <w:szCs w:val="48"/>
          <w:lang w:val="en-IN"/>
        </w:rPr>
        <w:t xml:space="preserve">Behind it, you see </w:t>
      </w:r>
      <w:r w:rsidRPr="005D5D16">
        <w:rPr>
          <w:b/>
          <w:bCs/>
          <w:sz w:val="48"/>
          <w:szCs w:val="48"/>
          <w:lang w:val="en-IN"/>
        </w:rPr>
        <w:t>yourself</w:t>
      </w:r>
      <w:r w:rsidRPr="005D5D16">
        <w:rPr>
          <w:sz w:val="48"/>
          <w:szCs w:val="48"/>
          <w:lang w:val="en-IN"/>
        </w:rPr>
        <w:t>. The version of you that could have been. A world where Lira is still alive, where the experiment never happened, where you’re free.</w:t>
      </w:r>
    </w:p>
    <w:p w14:paraId="7AC10353" w14:textId="77777777" w:rsidR="005D5D16" w:rsidRPr="005D5D16" w:rsidRDefault="005D5D16" w:rsidP="005D5D16">
      <w:pPr>
        <w:rPr>
          <w:sz w:val="48"/>
          <w:szCs w:val="48"/>
          <w:lang w:val="en-IN"/>
        </w:rPr>
      </w:pPr>
      <w:r w:rsidRPr="005D5D16">
        <w:rPr>
          <w:sz w:val="48"/>
          <w:szCs w:val="48"/>
          <w:lang w:val="en-IN"/>
        </w:rPr>
        <w:t>But it’s too perfect, too clean. You realize, with chilling certainty, that this is just another illusion, another loop to trap you.</w:t>
      </w:r>
    </w:p>
    <w:p w14:paraId="59A97B84" w14:textId="77777777" w:rsidR="005D5D16" w:rsidRPr="005D5D16" w:rsidRDefault="005D5D16" w:rsidP="005D5D16">
      <w:pPr>
        <w:rPr>
          <w:sz w:val="48"/>
          <w:szCs w:val="48"/>
          <w:lang w:val="en-IN"/>
        </w:rPr>
      </w:pPr>
      <w:r w:rsidRPr="005D5D16">
        <w:rPr>
          <w:sz w:val="48"/>
          <w:szCs w:val="48"/>
          <w:lang w:val="en-IN"/>
        </w:rPr>
        <w:t>And then, the voice of Lira—real now, strong—cuts through the silence:</w:t>
      </w:r>
    </w:p>
    <w:p w14:paraId="55F4543D"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You don’t need to escape me. You just need to let go.</w:t>
      </w:r>
      <w:r w:rsidRPr="005D5D16">
        <w:rPr>
          <w:sz w:val="48"/>
          <w:szCs w:val="48"/>
          <w:lang w:val="en-IN"/>
        </w:rPr>
        <w:t>”</w:t>
      </w:r>
    </w:p>
    <w:p w14:paraId="19508779" w14:textId="77777777" w:rsidR="005D5D16" w:rsidRPr="005D5D16" w:rsidRDefault="005D5D16" w:rsidP="005D5D16">
      <w:pPr>
        <w:rPr>
          <w:sz w:val="48"/>
          <w:szCs w:val="48"/>
          <w:lang w:val="en-IN"/>
        </w:rPr>
      </w:pPr>
      <w:r w:rsidRPr="005D5D16">
        <w:rPr>
          <w:sz w:val="48"/>
          <w:szCs w:val="48"/>
          <w:lang w:val="en-IN"/>
        </w:rPr>
        <w:t>The truth washes over you like a wave.</w:t>
      </w:r>
    </w:p>
    <w:p w14:paraId="4169E23B" w14:textId="77777777" w:rsidR="005D5D16" w:rsidRPr="005D5D16" w:rsidRDefault="005D5D16" w:rsidP="005D5D16">
      <w:pPr>
        <w:rPr>
          <w:sz w:val="48"/>
          <w:szCs w:val="48"/>
          <w:lang w:val="en-IN"/>
        </w:rPr>
      </w:pPr>
      <w:r w:rsidRPr="005D5D16">
        <w:rPr>
          <w:sz w:val="48"/>
          <w:szCs w:val="48"/>
          <w:lang w:val="en-IN"/>
        </w:rPr>
        <w:lastRenderedPageBreak/>
        <w:t xml:space="preserve">You have no more power to change the past. You can’t bring her back. You can’t erase your mistakes. But you can </w:t>
      </w:r>
      <w:r w:rsidRPr="005D5D16">
        <w:rPr>
          <w:b/>
          <w:bCs/>
          <w:sz w:val="48"/>
          <w:szCs w:val="48"/>
          <w:lang w:val="en-IN"/>
        </w:rPr>
        <w:t>choose</w:t>
      </w:r>
      <w:r w:rsidRPr="005D5D16">
        <w:rPr>
          <w:sz w:val="48"/>
          <w:szCs w:val="48"/>
          <w:lang w:val="en-IN"/>
        </w:rPr>
        <w:t xml:space="preserve"> to face them.</w:t>
      </w:r>
    </w:p>
    <w:p w14:paraId="1618D0E5" w14:textId="77777777" w:rsidR="005D5D16" w:rsidRPr="005D5D16" w:rsidRDefault="005D5D16" w:rsidP="005D5D16">
      <w:pPr>
        <w:rPr>
          <w:sz w:val="48"/>
          <w:szCs w:val="48"/>
          <w:lang w:val="en-IN"/>
        </w:rPr>
      </w:pPr>
      <w:r w:rsidRPr="005D5D16">
        <w:rPr>
          <w:sz w:val="48"/>
          <w:szCs w:val="48"/>
          <w:lang w:val="en-IN"/>
        </w:rPr>
        <w:t>The door is open. You step through.</w:t>
      </w:r>
    </w:p>
    <w:p w14:paraId="5112A467" w14:textId="77777777" w:rsidR="005D5D16" w:rsidRPr="005D5D16" w:rsidRDefault="005D5D16" w:rsidP="005D5D16">
      <w:pPr>
        <w:rPr>
          <w:sz w:val="48"/>
          <w:szCs w:val="48"/>
          <w:lang w:val="en-IN"/>
        </w:rPr>
      </w:pPr>
      <w:r w:rsidRPr="005D5D16">
        <w:rPr>
          <w:sz w:val="48"/>
          <w:szCs w:val="48"/>
          <w:lang w:val="en-IN"/>
        </w:rPr>
        <w:t xml:space="preserve">And as the light fades away, the </w:t>
      </w:r>
      <w:proofErr w:type="spellStart"/>
      <w:r w:rsidRPr="005D5D16">
        <w:rPr>
          <w:b/>
          <w:bCs/>
          <w:sz w:val="48"/>
          <w:szCs w:val="48"/>
          <w:lang w:val="en-IN"/>
        </w:rPr>
        <w:t>NeuroVoid</w:t>
      </w:r>
      <w:proofErr w:type="spellEnd"/>
      <w:r w:rsidRPr="005D5D16">
        <w:rPr>
          <w:sz w:val="48"/>
          <w:szCs w:val="48"/>
          <w:lang w:val="en-IN"/>
        </w:rPr>
        <w:t xml:space="preserve"> begins to collapse.</w:t>
      </w:r>
    </w:p>
    <w:p w14:paraId="3EF83116" w14:textId="77777777" w:rsidR="005D5D16" w:rsidRPr="005D5D16" w:rsidRDefault="005D5D16" w:rsidP="005D5D16">
      <w:pPr>
        <w:rPr>
          <w:b/>
          <w:bCs/>
          <w:sz w:val="48"/>
          <w:szCs w:val="48"/>
          <w:lang w:val="en-IN"/>
        </w:rPr>
      </w:pPr>
      <w:r w:rsidRPr="005D5D16">
        <w:rPr>
          <w:b/>
          <w:bCs/>
          <w:sz w:val="48"/>
          <w:szCs w:val="48"/>
          <w:lang w:val="en-IN"/>
        </w:rPr>
        <w:t>CHAPTER 36: THE DISSOLUTION OF TIME</w:t>
      </w:r>
    </w:p>
    <w:p w14:paraId="527FDC5A" w14:textId="77777777" w:rsidR="005D5D16" w:rsidRPr="005D5D16" w:rsidRDefault="005D5D16" w:rsidP="005D5D16">
      <w:pPr>
        <w:rPr>
          <w:sz w:val="48"/>
          <w:szCs w:val="48"/>
          <w:lang w:val="en-IN"/>
        </w:rPr>
      </w:pPr>
      <w:r w:rsidRPr="005D5D16">
        <w:rPr>
          <w:sz w:val="48"/>
          <w:szCs w:val="48"/>
          <w:lang w:val="en-IN"/>
        </w:rPr>
        <w:t xml:space="preserve">The walls fade, the air grows colder, and all that remains is a singular path forward, one that you can no longer deny. The </w:t>
      </w:r>
      <w:proofErr w:type="spellStart"/>
      <w:r w:rsidRPr="005D5D16">
        <w:rPr>
          <w:sz w:val="48"/>
          <w:szCs w:val="48"/>
          <w:lang w:val="en-IN"/>
        </w:rPr>
        <w:t>NeuroVoid</w:t>
      </w:r>
      <w:proofErr w:type="spellEnd"/>
      <w:r w:rsidRPr="005D5D16">
        <w:rPr>
          <w:sz w:val="48"/>
          <w:szCs w:val="48"/>
          <w:lang w:val="en-IN"/>
        </w:rPr>
        <w:t>, now a flickering echo, collapses around you. It no longer has form or shape, but instead, is a scattered mess of disconnected memories and fractured thoughts.</w:t>
      </w:r>
    </w:p>
    <w:p w14:paraId="0E354DDA" w14:textId="77777777" w:rsidR="005D5D16" w:rsidRPr="005D5D16" w:rsidRDefault="005D5D16" w:rsidP="005D5D16">
      <w:pPr>
        <w:rPr>
          <w:sz w:val="48"/>
          <w:szCs w:val="48"/>
          <w:lang w:val="en-IN"/>
        </w:rPr>
      </w:pPr>
      <w:r w:rsidRPr="005D5D16">
        <w:rPr>
          <w:sz w:val="48"/>
          <w:szCs w:val="48"/>
          <w:lang w:val="en-IN"/>
        </w:rPr>
        <w:t>There is no more Lira, no more shadows, no more twisted versions of yourself. Only silence.</w:t>
      </w:r>
    </w:p>
    <w:p w14:paraId="2DF85FEA" w14:textId="77777777" w:rsidR="005D5D16" w:rsidRPr="005D5D16" w:rsidRDefault="005D5D16" w:rsidP="005D5D16">
      <w:pPr>
        <w:rPr>
          <w:sz w:val="48"/>
          <w:szCs w:val="48"/>
          <w:lang w:val="en-IN"/>
        </w:rPr>
      </w:pPr>
      <w:r w:rsidRPr="005D5D16">
        <w:rPr>
          <w:sz w:val="48"/>
          <w:szCs w:val="48"/>
          <w:lang w:val="en-IN"/>
        </w:rPr>
        <w:t>But even in this silence, you hear a sound—a heartbeat.</w:t>
      </w:r>
    </w:p>
    <w:p w14:paraId="2C8464EF" w14:textId="77777777" w:rsidR="005D5D16" w:rsidRPr="005D5D16" w:rsidRDefault="005D5D16" w:rsidP="005D5D16">
      <w:pPr>
        <w:rPr>
          <w:sz w:val="48"/>
          <w:szCs w:val="48"/>
          <w:lang w:val="en-IN"/>
        </w:rPr>
      </w:pPr>
      <w:r w:rsidRPr="005D5D16">
        <w:rPr>
          <w:sz w:val="48"/>
          <w:szCs w:val="48"/>
          <w:lang w:val="en-IN"/>
        </w:rPr>
        <w:lastRenderedPageBreak/>
        <w:t>Your own.</w:t>
      </w:r>
    </w:p>
    <w:p w14:paraId="6E20DEE4" w14:textId="77777777" w:rsidR="005D5D16" w:rsidRPr="005D5D16" w:rsidRDefault="005D5D16" w:rsidP="005D5D16">
      <w:pPr>
        <w:rPr>
          <w:sz w:val="48"/>
          <w:szCs w:val="48"/>
          <w:lang w:val="en-IN"/>
        </w:rPr>
      </w:pPr>
      <w:r w:rsidRPr="005D5D16">
        <w:rPr>
          <w:sz w:val="48"/>
          <w:szCs w:val="48"/>
          <w:lang w:val="en-IN"/>
        </w:rPr>
        <w:t>A pulse, steady and true, a reminder that even in the darkest corners of your mind, life persists. There is something more than the pain, more than the loss. Something that remains, something undeniable.</w:t>
      </w:r>
    </w:p>
    <w:p w14:paraId="7E13C843" w14:textId="77777777" w:rsidR="005D5D16" w:rsidRPr="005D5D16" w:rsidRDefault="005D5D16" w:rsidP="005D5D16">
      <w:pPr>
        <w:rPr>
          <w:sz w:val="48"/>
          <w:szCs w:val="48"/>
          <w:lang w:val="en-IN"/>
        </w:rPr>
      </w:pPr>
      <w:r w:rsidRPr="005D5D16">
        <w:rPr>
          <w:sz w:val="48"/>
          <w:szCs w:val="48"/>
          <w:lang w:val="en-IN"/>
        </w:rPr>
        <w:t>You reach forward, and the shadows retreat.</w:t>
      </w:r>
    </w:p>
    <w:p w14:paraId="57F6A0DC" w14:textId="2E84383C" w:rsidR="005D5D16" w:rsidRPr="005D5D16" w:rsidRDefault="005D5D16" w:rsidP="005D5D16">
      <w:pPr>
        <w:rPr>
          <w:sz w:val="48"/>
          <w:szCs w:val="48"/>
          <w:lang w:val="en-IN"/>
        </w:rPr>
      </w:pPr>
    </w:p>
    <w:p w14:paraId="2B85EEC4" w14:textId="77777777" w:rsidR="005D5D16" w:rsidRPr="005D5D16" w:rsidRDefault="005D5D16" w:rsidP="005D5D16">
      <w:pPr>
        <w:rPr>
          <w:b/>
          <w:bCs/>
          <w:sz w:val="48"/>
          <w:szCs w:val="48"/>
          <w:lang w:val="en-IN"/>
        </w:rPr>
      </w:pPr>
      <w:r w:rsidRPr="005D5D16">
        <w:rPr>
          <w:b/>
          <w:bCs/>
          <w:sz w:val="48"/>
          <w:szCs w:val="48"/>
          <w:lang w:val="en-IN"/>
        </w:rPr>
        <w:t>CHAPTER 37: THE EMPTY ROOM</w:t>
      </w:r>
    </w:p>
    <w:p w14:paraId="4C259CAF" w14:textId="77777777" w:rsidR="005D5D16" w:rsidRPr="005D5D16" w:rsidRDefault="005D5D16" w:rsidP="005D5D16">
      <w:pPr>
        <w:rPr>
          <w:sz w:val="48"/>
          <w:szCs w:val="48"/>
          <w:lang w:val="en-IN"/>
        </w:rPr>
      </w:pPr>
      <w:r w:rsidRPr="005D5D16">
        <w:rPr>
          <w:sz w:val="48"/>
          <w:szCs w:val="48"/>
          <w:lang w:val="en-IN"/>
        </w:rPr>
        <w:t>You step into a room—a white room, pure and stark. There is no machinery, no glass, no walls of twisted memories. Only a simple chair, and a small, shattered mirror.</w:t>
      </w:r>
    </w:p>
    <w:p w14:paraId="59F8CA5A" w14:textId="77777777" w:rsidR="005D5D16" w:rsidRPr="005D5D16" w:rsidRDefault="005D5D16" w:rsidP="005D5D16">
      <w:pPr>
        <w:rPr>
          <w:sz w:val="48"/>
          <w:szCs w:val="48"/>
          <w:lang w:val="en-IN"/>
        </w:rPr>
      </w:pPr>
      <w:r w:rsidRPr="005D5D16">
        <w:rPr>
          <w:sz w:val="48"/>
          <w:szCs w:val="48"/>
          <w:lang w:val="en-IN"/>
        </w:rPr>
        <w:t>This room feels more real than any other place you’ve been. It is empty, not of space, but of everything you once held dear.</w:t>
      </w:r>
    </w:p>
    <w:p w14:paraId="3877C44D" w14:textId="77777777" w:rsidR="005D5D16" w:rsidRPr="005D5D16" w:rsidRDefault="005D5D16" w:rsidP="005D5D16">
      <w:pPr>
        <w:rPr>
          <w:sz w:val="48"/>
          <w:szCs w:val="48"/>
          <w:lang w:val="en-IN"/>
        </w:rPr>
      </w:pPr>
      <w:r w:rsidRPr="005D5D16">
        <w:rPr>
          <w:sz w:val="48"/>
          <w:szCs w:val="48"/>
          <w:lang w:val="en-IN"/>
        </w:rPr>
        <w:t xml:space="preserve">The shattered mirror lies at your feet. Your reflection, distorted and fragmented, looks back </w:t>
      </w:r>
      <w:r w:rsidRPr="005D5D16">
        <w:rPr>
          <w:sz w:val="48"/>
          <w:szCs w:val="48"/>
          <w:lang w:val="en-IN"/>
        </w:rPr>
        <w:lastRenderedPageBreak/>
        <w:t>at you, as if waiting for you to make the first move.</w:t>
      </w:r>
    </w:p>
    <w:p w14:paraId="65B27D23" w14:textId="77777777" w:rsidR="005D5D16" w:rsidRPr="005D5D16" w:rsidRDefault="005D5D16" w:rsidP="005D5D16">
      <w:pPr>
        <w:rPr>
          <w:sz w:val="48"/>
          <w:szCs w:val="48"/>
          <w:lang w:val="en-IN"/>
        </w:rPr>
      </w:pPr>
      <w:r w:rsidRPr="005D5D16">
        <w:rPr>
          <w:sz w:val="48"/>
          <w:szCs w:val="48"/>
          <w:lang w:val="en-IN"/>
        </w:rPr>
        <w:t>But you are no longer running.</w:t>
      </w:r>
    </w:p>
    <w:p w14:paraId="0B778647"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This is the room you’ve been avoiding,</w:t>
      </w:r>
      <w:r w:rsidRPr="005D5D16">
        <w:rPr>
          <w:sz w:val="48"/>
          <w:szCs w:val="48"/>
          <w:lang w:val="en-IN"/>
        </w:rPr>
        <w:t>” a familiar voice says. It is Lira’s voice, but softer, distant, as though it comes from a place beyond this world. “</w:t>
      </w:r>
      <w:r w:rsidRPr="005D5D16">
        <w:rPr>
          <w:i/>
          <w:iCs/>
          <w:sz w:val="48"/>
          <w:szCs w:val="48"/>
          <w:lang w:val="en-IN"/>
        </w:rPr>
        <w:t>You could not face this before. But now, it’s the only way forward.</w:t>
      </w:r>
      <w:r w:rsidRPr="005D5D16">
        <w:rPr>
          <w:sz w:val="48"/>
          <w:szCs w:val="48"/>
          <w:lang w:val="en-IN"/>
        </w:rPr>
        <w:t>”</w:t>
      </w:r>
    </w:p>
    <w:p w14:paraId="03670E1D" w14:textId="77777777" w:rsidR="005D5D16" w:rsidRPr="005D5D16" w:rsidRDefault="005D5D16" w:rsidP="005D5D16">
      <w:pPr>
        <w:rPr>
          <w:sz w:val="48"/>
          <w:szCs w:val="48"/>
          <w:lang w:val="en-IN"/>
        </w:rPr>
      </w:pPr>
      <w:r w:rsidRPr="005D5D16">
        <w:rPr>
          <w:sz w:val="48"/>
          <w:szCs w:val="48"/>
          <w:lang w:val="en-IN"/>
        </w:rPr>
        <w:t>You reach for the mirror, knowing what you must do.</w:t>
      </w:r>
    </w:p>
    <w:p w14:paraId="23952A7B" w14:textId="216E30FD" w:rsidR="005D5D16" w:rsidRPr="005D5D16" w:rsidRDefault="005D5D16" w:rsidP="005D5D16">
      <w:pPr>
        <w:rPr>
          <w:sz w:val="48"/>
          <w:szCs w:val="48"/>
          <w:lang w:val="en-IN"/>
        </w:rPr>
      </w:pPr>
    </w:p>
    <w:p w14:paraId="2C8B7026" w14:textId="77777777" w:rsidR="005D5D16" w:rsidRPr="005D5D16" w:rsidRDefault="005D5D16" w:rsidP="005D5D16">
      <w:pPr>
        <w:rPr>
          <w:b/>
          <w:bCs/>
          <w:sz w:val="48"/>
          <w:szCs w:val="48"/>
          <w:lang w:val="en-IN"/>
        </w:rPr>
      </w:pPr>
      <w:r w:rsidRPr="005D5D16">
        <w:rPr>
          <w:b/>
          <w:bCs/>
          <w:sz w:val="48"/>
          <w:szCs w:val="48"/>
          <w:lang w:val="en-IN"/>
        </w:rPr>
        <w:t>CHAPTER 38: THE LIGHT OF TRUTH</w:t>
      </w:r>
    </w:p>
    <w:p w14:paraId="7C5A35DF" w14:textId="77777777" w:rsidR="005D5D16" w:rsidRPr="005D5D16" w:rsidRDefault="005D5D16" w:rsidP="005D5D16">
      <w:pPr>
        <w:rPr>
          <w:sz w:val="48"/>
          <w:szCs w:val="48"/>
          <w:lang w:val="en-IN"/>
        </w:rPr>
      </w:pPr>
      <w:r w:rsidRPr="005D5D16">
        <w:rPr>
          <w:sz w:val="48"/>
          <w:szCs w:val="48"/>
          <w:lang w:val="en-IN"/>
        </w:rPr>
        <w:t>The mirror cracks further as your fingers brush against it. Each shard is a fragment of your past, each piece showing a moment you tried to forget.</w:t>
      </w:r>
    </w:p>
    <w:p w14:paraId="2BD1A493" w14:textId="77777777" w:rsidR="005D5D16" w:rsidRPr="005D5D16" w:rsidRDefault="005D5D16" w:rsidP="005D5D16">
      <w:pPr>
        <w:rPr>
          <w:sz w:val="48"/>
          <w:szCs w:val="48"/>
          <w:lang w:val="en-IN"/>
        </w:rPr>
      </w:pPr>
      <w:r w:rsidRPr="005D5D16">
        <w:rPr>
          <w:sz w:val="48"/>
          <w:szCs w:val="48"/>
          <w:lang w:val="en-IN"/>
        </w:rPr>
        <w:t xml:space="preserve">But now, in this moment, you understand. You see everything—the choices you made, the </w:t>
      </w:r>
      <w:r w:rsidRPr="005D5D16">
        <w:rPr>
          <w:sz w:val="48"/>
          <w:szCs w:val="48"/>
          <w:lang w:val="en-IN"/>
        </w:rPr>
        <w:lastRenderedPageBreak/>
        <w:t>consequences, the echoes of every life you touched. There is no escaping it. No undoing the past.</w:t>
      </w:r>
    </w:p>
    <w:p w14:paraId="24A358EC" w14:textId="77777777" w:rsidR="005D5D16" w:rsidRPr="005D5D16" w:rsidRDefault="005D5D16" w:rsidP="005D5D16">
      <w:pPr>
        <w:rPr>
          <w:sz w:val="48"/>
          <w:szCs w:val="48"/>
          <w:lang w:val="en-IN"/>
        </w:rPr>
      </w:pPr>
      <w:r w:rsidRPr="005D5D16">
        <w:rPr>
          <w:sz w:val="48"/>
          <w:szCs w:val="48"/>
          <w:lang w:val="en-IN"/>
        </w:rPr>
        <w:t>The broken pieces shift, swirling together into a shape—</w:t>
      </w:r>
      <w:r w:rsidRPr="005D5D16">
        <w:rPr>
          <w:i/>
          <w:iCs/>
          <w:sz w:val="48"/>
          <w:szCs w:val="48"/>
          <w:lang w:val="en-IN"/>
        </w:rPr>
        <w:t>Lira</w:t>
      </w:r>
      <w:r w:rsidRPr="005D5D16">
        <w:rPr>
          <w:sz w:val="48"/>
          <w:szCs w:val="48"/>
          <w:lang w:val="en-IN"/>
        </w:rPr>
        <w:t>. But she is no longer a phantom or a ghost. She stands before you, whole, real, and alive. Not a memory, not a dream, but something more.</w:t>
      </w:r>
    </w:p>
    <w:p w14:paraId="29970E15"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It’s time to let go, Eli,</w:t>
      </w:r>
      <w:r w:rsidRPr="005D5D16">
        <w:rPr>
          <w:sz w:val="48"/>
          <w:szCs w:val="48"/>
          <w:lang w:val="en-IN"/>
        </w:rPr>
        <w:t>” she says, her voice steady. “</w:t>
      </w:r>
      <w:r w:rsidRPr="005D5D16">
        <w:rPr>
          <w:i/>
          <w:iCs/>
          <w:sz w:val="48"/>
          <w:szCs w:val="48"/>
          <w:lang w:val="en-IN"/>
        </w:rPr>
        <w:t>Not for me. For you.</w:t>
      </w:r>
      <w:r w:rsidRPr="005D5D16">
        <w:rPr>
          <w:sz w:val="48"/>
          <w:szCs w:val="48"/>
          <w:lang w:val="en-IN"/>
        </w:rPr>
        <w:t>”</w:t>
      </w:r>
    </w:p>
    <w:p w14:paraId="230405E3" w14:textId="77777777" w:rsidR="005D5D16" w:rsidRPr="005D5D16" w:rsidRDefault="005D5D16" w:rsidP="005D5D16">
      <w:pPr>
        <w:rPr>
          <w:sz w:val="48"/>
          <w:szCs w:val="48"/>
          <w:lang w:val="en-IN"/>
        </w:rPr>
      </w:pPr>
      <w:r w:rsidRPr="005D5D16">
        <w:rPr>
          <w:sz w:val="48"/>
          <w:szCs w:val="48"/>
          <w:lang w:val="en-IN"/>
        </w:rPr>
        <w:t>The pieces of you begin to fall away. The walls, the fears, the pain—they all dissolve. The weight you’ve carried, the guilt, the obsession—they are all but whispers now.</w:t>
      </w:r>
    </w:p>
    <w:p w14:paraId="6C62892A" w14:textId="77777777" w:rsidR="005D5D16" w:rsidRPr="005D5D16" w:rsidRDefault="005D5D16" w:rsidP="005D5D16">
      <w:pPr>
        <w:rPr>
          <w:sz w:val="48"/>
          <w:szCs w:val="48"/>
          <w:lang w:val="en-IN"/>
        </w:rPr>
      </w:pPr>
      <w:r w:rsidRPr="005D5D16">
        <w:rPr>
          <w:sz w:val="48"/>
          <w:szCs w:val="48"/>
          <w:lang w:val="en-IN"/>
        </w:rPr>
        <w:t>And in this moment, for the first time, you feel the light of truth: that you were never truly lost. You were only waiting to find yourself again.</w:t>
      </w:r>
    </w:p>
    <w:p w14:paraId="1B34F6D6" w14:textId="1B5A0F90" w:rsidR="005D5D16" w:rsidRPr="005D5D16" w:rsidRDefault="005D5D16" w:rsidP="005D5D16">
      <w:pPr>
        <w:rPr>
          <w:sz w:val="48"/>
          <w:szCs w:val="48"/>
          <w:lang w:val="en-IN"/>
        </w:rPr>
      </w:pPr>
    </w:p>
    <w:p w14:paraId="59EE3CD8" w14:textId="77777777" w:rsidR="005D5D16" w:rsidRPr="005D5D16" w:rsidRDefault="005D5D16" w:rsidP="005D5D16">
      <w:pPr>
        <w:rPr>
          <w:b/>
          <w:bCs/>
          <w:sz w:val="48"/>
          <w:szCs w:val="48"/>
          <w:lang w:val="en-IN"/>
        </w:rPr>
      </w:pPr>
      <w:r w:rsidRPr="005D5D16">
        <w:rPr>
          <w:b/>
          <w:bCs/>
          <w:sz w:val="48"/>
          <w:szCs w:val="48"/>
          <w:lang w:val="en-IN"/>
        </w:rPr>
        <w:lastRenderedPageBreak/>
        <w:t>CHAPTER 39: THE FINAL RESET</w:t>
      </w:r>
    </w:p>
    <w:p w14:paraId="23A100CA" w14:textId="77777777" w:rsidR="005D5D16" w:rsidRPr="005D5D16" w:rsidRDefault="005D5D16" w:rsidP="005D5D16">
      <w:pPr>
        <w:rPr>
          <w:sz w:val="48"/>
          <w:szCs w:val="48"/>
          <w:lang w:val="en-IN"/>
        </w:rPr>
      </w:pPr>
      <w:r w:rsidRPr="005D5D16">
        <w:rPr>
          <w:sz w:val="48"/>
          <w:szCs w:val="48"/>
          <w:lang w:val="en-IN"/>
        </w:rPr>
        <w:t>The room disappears. The walls melt into pure light, and you feel yourself drifting, weightless, as if your very existence is no longer tied to time.</w:t>
      </w:r>
    </w:p>
    <w:p w14:paraId="72A80272" w14:textId="77777777" w:rsidR="005D5D16" w:rsidRPr="005D5D16" w:rsidRDefault="005D5D16" w:rsidP="005D5D16">
      <w:pPr>
        <w:rPr>
          <w:sz w:val="48"/>
          <w:szCs w:val="48"/>
          <w:lang w:val="en-IN"/>
        </w:rPr>
      </w:pPr>
      <w:r w:rsidRPr="005D5D16">
        <w:rPr>
          <w:sz w:val="48"/>
          <w:szCs w:val="48"/>
          <w:lang w:val="en-IN"/>
        </w:rPr>
        <w:t xml:space="preserve">You see </w:t>
      </w:r>
      <w:r w:rsidRPr="005D5D16">
        <w:rPr>
          <w:b/>
          <w:bCs/>
          <w:sz w:val="48"/>
          <w:szCs w:val="48"/>
          <w:lang w:val="en-IN"/>
        </w:rPr>
        <w:t>everything</w:t>
      </w:r>
      <w:r w:rsidRPr="005D5D16">
        <w:rPr>
          <w:sz w:val="48"/>
          <w:szCs w:val="48"/>
          <w:lang w:val="en-IN"/>
        </w:rPr>
        <w:t>—the experiment, the failure, the choices, the people you hurt, and the lives you tried to save.</w:t>
      </w:r>
    </w:p>
    <w:p w14:paraId="3272D10B" w14:textId="77777777" w:rsidR="005D5D16" w:rsidRPr="005D5D16" w:rsidRDefault="005D5D16" w:rsidP="005D5D16">
      <w:pPr>
        <w:rPr>
          <w:sz w:val="48"/>
          <w:szCs w:val="48"/>
          <w:lang w:val="en-IN"/>
        </w:rPr>
      </w:pPr>
      <w:r w:rsidRPr="005D5D16">
        <w:rPr>
          <w:sz w:val="48"/>
          <w:szCs w:val="48"/>
          <w:lang w:val="en-IN"/>
        </w:rPr>
        <w:t>It’s all there, but it no longer controls you. The memories don’t hold you in place. They don’t define you. The future is not written in the ashes of the past.</w:t>
      </w:r>
    </w:p>
    <w:p w14:paraId="79CA4FC2" w14:textId="77777777" w:rsidR="005D5D16" w:rsidRPr="005D5D16" w:rsidRDefault="005D5D16" w:rsidP="005D5D16">
      <w:pPr>
        <w:rPr>
          <w:sz w:val="48"/>
          <w:szCs w:val="48"/>
          <w:lang w:val="en-IN"/>
        </w:rPr>
      </w:pPr>
      <w:r w:rsidRPr="005D5D16">
        <w:rPr>
          <w:sz w:val="48"/>
          <w:szCs w:val="48"/>
          <w:lang w:val="en-IN"/>
        </w:rPr>
        <w:t>The light grows brighter, more intense.</w:t>
      </w:r>
    </w:p>
    <w:p w14:paraId="6162D197"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Are you ready?</w:t>
      </w:r>
      <w:r w:rsidRPr="005D5D16">
        <w:rPr>
          <w:sz w:val="48"/>
          <w:szCs w:val="48"/>
          <w:lang w:val="en-IN"/>
        </w:rPr>
        <w:t>” a voice asks. It is your own voice, but more peaceful now, more accepting.</w:t>
      </w:r>
    </w:p>
    <w:p w14:paraId="270F8179" w14:textId="77777777" w:rsidR="005D5D16" w:rsidRPr="005D5D16" w:rsidRDefault="005D5D16" w:rsidP="005D5D16">
      <w:pPr>
        <w:rPr>
          <w:sz w:val="48"/>
          <w:szCs w:val="48"/>
          <w:lang w:val="en-IN"/>
        </w:rPr>
      </w:pPr>
      <w:r w:rsidRPr="005D5D16">
        <w:rPr>
          <w:sz w:val="48"/>
          <w:szCs w:val="48"/>
          <w:lang w:val="en-IN"/>
        </w:rPr>
        <w:t>You take a deep breath, and for the first time, you let go.</w:t>
      </w:r>
    </w:p>
    <w:p w14:paraId="18E6BCDA" w14:textId="77777777" w:rsidR="005D5D16" w:rsidRPr="005D5D16" w:rsidRDefault="005D5D16" w:rsidP="005D5D16">
      <w:pPr>
        <w:rPr>
          <w:sz w:val="48"/>
          <w:szCs w:val="48"/>
          <w:lang w:val="en-IN"/>
        </w:rPr>
      </w:pPr>
      <w:r w:rsidRPr="005D5D16">
        <w:rPr>
          <w:sz w:val="48"/>
          <w:szCs w:val="48"/>
          <w:lang w:val="en-IN"/>
        </w:rPr>
        <w:t xml:space="preserve">The system begins to reset, the </w:t>
      </w:r>
      <w:proofErr w:type="spellStart"/>
      <w:r w:rsidRPr="005D5D16">
        <w:rPr>
          <w:sz w:val="48"/>
          <w:szCs w:val="48"/>
          <w:lang w:val="en-IN"/>
        </w:rPr>
        <w:t>NeuroVoid</w:t>
      </w:r>
      <w:proofErr w:type="spellEnd"/>
      <w:r w:rsidRPr="005D5D16">
        <w:rPr>
          <w:sz w:val="48"/>
          <w:szCs w:val="48"/>
          <w:lang w:val="en-IN"/>
        </w:rPr>
        <w:t xml:space="preserve"> collapsing in on itself as the final program cycles. </w:t>
      </w:r>
      <w:r w:rsidRPr="005D5D16">
        <w:rPr>
          <w:sz w:val="48"/>
          <w:szCs w:val="48"/>
          <w:lang w:val="en-IN"/>
        </w:rPr>
        <w:lastRenderedPageBreak/>
        <w:t>This is the end of the road. The final reset. Your memories are no longer trapped in the void. They are free.</w:t>
      </w:r>
    </w:p>
    <w:p w14:paraId="66E7AC05" w14:textId="77777777" w:rsidR="005D5D16" w:rsidRPr="005D5D16" w:rsidRDefault="005D5D16" w:rsidP="005D5D16">
      <w:pPr>
        <w:rPr>
          <w:sz w:val="48"/>
          <w:szCs w:val="48"/>
          <w:lang w:val="en-IN"/>
        </w:rPr>
      </w:pPr>
      <w:r w:rsidRPr="005D5D16">
        <w:rPr>
          <w:sz w:val="48"/>
          <w:szCs w:val="48"/>
          <w:lang w:val="en-IN"/>
        </w:rPr>
        <w:t>But so are you.</w:t>
      </w:r>
    </w:p>
    <w:p w14:paraId="5F7D4AC0" w14:textId="77777777" w:rsidR="005D5D16" w:rsidRPr="005D5D16" w:rsidRDefault="005D5D16" w:rsidP="005D5D16">
      <w:pPr>
        <w:rPr>
          <w:b/>
          <w:bCs/>
          <w:sz w:val="48"/>
          <w:szCs w:val="48"/>
          <w:lang w:val="en-IN"/>
        </w:rPr>
      </w:pPr>
      <w:r w:rsidRPr="005D5D16">
        <w:rPr>
          <w:b/>
          <w:bCs/>
          <w:sz w:val="48"/>
          <w:szCs w:val="48"/>
          <w:lang w:val="en-IN"/>
        </w:rPr>
        <w:t>CHAPTER 40: THE NEW DAWN</w:t>
      </w:r>
    </w:p>
    <w:p w14:paraId="64A98748" w14:textId="77777777" w:rsidR="005D5D16" w:rsidRPr="005D5D16" w:rsidRDefault="005D5D16" w:rsidP="005D5D16">
      <w:pPr>
        <w:rPr>
          <w:sz w:val="48"/>
          <w:szCs w:val="48"/>
          <w:lang w:val="en-IN"/>
        </w:rPr>
      </w:pPr>
      <w:r w:rsidRPr="005D5D16">
        <w:rPr>
          <w:sz w:val="48"/>
          <w:szCs w:val="48"/>
          <w:lang w:val="en-IN"/>
        </w:rPr>
        <w:t>The light dims, and you find yourself standing in a familiar place: the lab. But this time, it’s different. There are no machines, no wires, no fragments of twisted memories. The room is quiet, empty, and waiting for something new to be born.</w:t>
      </w:r>
    </w:p>
    <w:p w14:paraId="56B7C5B3" w14:textId="77777777" w:rsidR="005D5D16" w:rsidRPr="005D5D16" w:rsidRDefault="005D5D16" w:rsidP="005D5D16">
      <w:pPr>
        <w:rPr>
          <w:sz w:val="48"/>
          <w:szCs w:val="48"/>
          <w:lang w:val="en-IN"/>
        </w:rPr>
      </w:pPr>
      <w:r w:rsidRPr="005D5D16">
        <w:rPr>
          <w:sz w:val="48"/>
          <w:szCs w:val="48"/>
          <w:lang w:val="en-IN"/>
        </w:rPr>
        <w:t>A single figure approaches you.</w:t>
      </w:r>
    </w:p>
    <w:p w14:paraId="6328371F" w14:textId="77777777" w:rsidR="005D5D16" w:rsidRPr="005D5D16" w:rsidRDefault="005D5D16" w:rsidP="005D5D16">
      <w:pPr>
        <w:rPr>
          <w:sz w:val="48"/>
          <w:szCs w:val="48"/>
          <w:lang w:val="en-IN"/>
        </w:rPr>
      </w:pPr>
      <w:r w:rsidRPr="005D5D16">
        <w:rPr>
          <w:sz w:val="48"/>
          <w:szCs w:val="48"/>
          <w:lang w:val="en-IN"/>
        </w:rPr>
        <w:t>It’s Lira. But this time, she is whole, her smile no longer haunted, her eyes clear.</w:t>
      </w:r>
    </w:p>
    <w:p w14:paraId="18D78AF6"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You’ve made it,</w:t>
      </w:r>
      <w:r w:rsidRPr="005D5D16">
        <w:rPr>
          <w:sz w:val="48"/>
          <w:szCs w:val="48"/>
          <w:lang w:val="en-IN"/>
        </w:rPr>
        <w:t>” she says, her voice soft. “</w:t>
      </w:r>
      <w:r w:rsidRPr="005D5D16">
        <w:rPr>
          <w:i/>
          <w:iCs/>
          <w:sz w:val="48"/>
          <w:szCs w:val="48"/>
          <w:lang w:val="en-IN"/>
        </w:rPr>
        <w:t>You’ve broken the cycle. And now, you’re free.</w:t>
      </w:r>
      <w:r w:rsidRPr="005D5D16">
        <w:rPr>
          <w:sz w:val="48"/>
          <w:szCs w:val="48"/>
          <w:lang w:val="en-IN"/>
        </w:rPr>
        <w:t>”</w:t>
      </w:r>
    </w:p>
    <w:p w14:paraId="1FFACC05" w14:textId="77777777" w:rsidR="005D5D16" w:rsidRPr="005D5D16" w:rsidRDefault="005D5D16" w:rsidP="005D5D16">
      <w:pPr>
        <w:rPr>
          <w:sz w:val="48"/>
          <w:szCs w:val="48"/>
          <w:lang w:val="en-IN"/>
        </w:rPr>
      </w:pPr>
      <w:r w:rsidRPr="005D5D16">
        <w:rPr>
          <w:sz w:val="48"/>
          <w:szCs w:val="48"/>
          <w:lang w:val="en-IN"/>
        </w:rPr>
        <w:t>The air feels warmer. The weight of the past has lifted. It is a new beginning.</w:t>
      </w:r>
    </w:p>
    <w:p w14:paraId="7371AEAF" w14:textId="77777777" w:rsidR="005D5D16" w:rsidRPr="005D5D16" w:rsidRDefault="005D5D16" w:rsidP="005D5D16">
      <w:pPr>
        <w:rPr>
          <w:sz w:val="48"/>
          <w:szCs w:val="48"/>
          <w:lang w:val="en-IN"/>
        </w:rPr>
      </w:pPr>
      <w:r w:rsidRPr="005D5D16">
        <w:rPr>
          <w:sz w:val="48"/>
          <w:szCs w:val="48"/>
          <w:lang w:val="en-IN"/>
        </w:rPr>
        <w:lastRenderedPageBreak/>
        <w:t>You look around, and for the first time, you see the world not as a series of broken pieces, but as something whole. The future is unknown, but it is yours to shape.</w:t>
      </w:r>
    </w:p>
    <w:p w14:paraId="6B476BBA" w14:textId="77777777" w:rsidR="005D5D16" w:rsidRPr="005D5D16" w:rsidRDefault="005D5D16" w:rsidP="005D5D16">
      <w:pPr>
        <w:rPr>
          <w:sz w:val="48"/>
          <w:szCs w:val="48"/>
          <w:lang w:val="en-IN"/>
        </w:rPr>
      </w:pPr>
      <w:r w:rsidRPr="005D5D16">
        <w:rPr>
          <w:sz w:val="48"/>
          <w:szCs w:val="48"/>
          <w:lang w:val="en-IN"/>
        </w:rPr>
        <w:t>“</w:t>
      </w:r>
      <w:r w:rsidRPr="005D5D16">
        <w:rPr>
          <w:i/>
          <w:iCs/>
          <w:sz w:val="48"/>
          <w:szCs w:val="48"/>
          <w:lang w:val="en-IN"/>
        </w:rPr>
        <w:t>There will always be more to do,</w:t>
      </w:r>
      <w:r w:rsidRPr="005D5D16">
        <w:rPr>
          <w:sz w:val="48"/>
          <w:szCs w:val="48"/>
          <w:lang w:val="en-IN"/>
        </w:rPr>
        <w:t>” Lira continues, her voice calm and steady. “</w:t>
      </w:r>
      <w:r w:rsidRPr="005D5D16">
        <w:rPr>
          <w:i/>
          <w:iCs/>
          <w:sz w:val="48"/>
          <w:szCs w:val="48"/>
          <w:lang w:val="en-IN"/>
        </w:rPr>
        <w:t>But for now, you have found peace.</w:t>
      </w:r>
      <w:r w:rsidRPr="005D5D16">
        <w:rPr>
          <w:sz w:val="48"/>
          <w:szCs w:val="48"/>
          <w:lang w:val="en-IN"/>
        </w:rPr>
        <w:t>”</w:t>
      </w:r>
    </w:p>
    <w:p w14:paraId="2DFCBE06" w14:textId="77777777" w:rsidR="005D5D16" w:rsidRPr="005D5D16" w:rsidRDefault="005D5D16" w:rsidP="005D5D16">
      <w:pPr>
        <w:rPr>
          <w:sz w:val="48"/>
          <w:szCs w:val="48"/>
          <w:lang w:val="en-IN"/>
        </w:rPr>
      </w:pPr>
      <w:r w:rsidRPr="005D5D16">
        <w:rPr>
          <w:sz w:val="48"/>
          <w:szCs w:val="48"/>
          <w:lang w:val="en-IN"/>
        </w:rPr>
        <w:t>And as the light from the outside world pours into the room, you know that the journey you’ve walked was never about salvation. It was about understanding, and about learning to let go.</w:t>
      </w:r>
    </w:p>
    <w:p w14:paraId="5412C4F8" w14:textId="77777777" w:rsidR="005D5D16" w:rsidRDefault="005D5D16" w:rsidP="005D5D16">
      <w:pPr>
        <w:rPr>
          <w:sz w:val="48"/>
          <w:szCs w:val="48"/>
          <w:lang w:val="en-IN"/>
        </w:rPr>
      </w:pPr>
      <w:r w:rsidRPr="005D5D16">
        <w:rPr>
          <w:sz w:val="48"/>
          <w:szCs w:val="48"/>
          <w:lang w:val="en-IN"/>
        </w:rPr>
        <w:t>And now, at last, you are free.</w:t>
      </w:r>
    </w:p>
    <w:p w14:paraId="57FC1153" w14:textId="77777777" w:rsidR="008A35BB" w:rsidRDefault="008A35BB" w:rsidP="005D5D16">
      <w:pPr>
        <w:rPr>
          <w:sz w:val="48"/>
          <w:szCs w:val="48"/>
          <w:lang w:val="en-IN"/>
        </w:rPr>
      </w:pPr>
    </w:p>
    <w:p w14:paraId="12B428AB" w14:textId="77777777" w:rsidR="008A35BB" w:rsidRDefault="008A35BB" w:rsidP="005D5D16">
      <w:pPr>
        <w:rPr>
          <w:sz w:val="48"/>
          <w:szCs w:val="48"/>
          <w:lang w:val="en-IN"/>
        </w:rPr>
      </w:pPr>
    </w:p>
    <w:p w14:paraId="352322CD" w14:textId="77777777" w:rsidR="008A35BB" w:rsidRDefault="008A35BB" w:rsidP="005D5D16">
      <w:pPr>
        <w:rPr>
          <w:sz w:val="48"/>
          <w:szCs w:val="48"/>
          <w:lang w:val="en-IN"/>
        </w:rPr>
      </w:pPr>
    </w:p>
    <w:p w14:paraId="0E95F73F" w14:textId="77777777" w:rsidR="008A35BB" w:rsidRDefault="008A35BB" w:rsidP="005D5D16">
      <w:pPr>
        <w:rPr>
          <w:sz w:val="48"/>
          <w:szCs w:val="48"/>
          <w:lang w:val="en-IN"/>
        </w:rPr>
      </w:pPr>
    </w:p>
    <w:p w14:paraId="2F477910" w14:textId="77777777" w:rsidR="005D36CE" w:rsidRDefault="005D36CE" w:rsidP="008A35BB">
      <w:pPr>
        <w:pStyle w:val="Title"/>
        <w:rPr>
          <w:sz w:val="96"/>
          <w:szCs w:val="96"/>
        </w:rPr>
      </w:pPr>
    </w:p>
    <w:p w14:paraId="05E02FC2" w14:textId="06E8E28A" w:rsidR="008A35BB" w:rsidRDefault="008A35BB" w:rsidP="008A35BB">
      <w:pPr>
        <w:pStyle w:val="Title"/>
        <w:rPr>
          <w:sz w:val="96"/>
          <w:szCs w:val="96"/>
        </w:rPr>
      </w:pPr>
      <w:r w:rsidRPr="008A35BB">
        <w:rPr>
          <w:sz w:val="96"/>
          <w:szCs w:val="96"/>
        </w:rPr>
        <w:lastRenderedPageBreak/>
        <w:t>Part II — The Residual</w:t>
      </w:r>
    </w:p>
    <w:p w14:paraId="2F931540" w14:textId="77777777" w:rsidR="008A35BB" w:rsidRPr="008A35BB" w:rsidRDefault="008A35BB" w:rsidP="008A35BB">
      <w:pPr>
        <w:rPr>
          <w:b/>
          <w:bCs/>
          <w:sz w:val="48"/>
          <w:szCs w:val="48"/>
          <w:lang w:val="en-IN"/>
        </w:rPr>
      </w:pPr>
      <w:r w:rsidRPr="008A35BB">
        <w:rPr>
          <w:b/>
          <w:bCs/>
          <w:sz w:val="48"/>
          <w:szCs w:val="48"/>
          <w:lang w:val="en-IN"/>
        </w:rPr>
        <w:t>Chapter 41: Residual</w:t>
      </w:r>
    </w:p>
    <w:p w14:paraId="38A2F29F" w14:textId="77777777" w:rsidR="008A35BB" w:rsidRPr="008A35BB" w:rsidRDefault="008A35BB" w:rsidP="008A35BB">
      <w:pPr>
        <w:rPr>
          <w:sz w:val="48"/>
          <w:szCs w:val="48"/>
          <w:lang w:val="en-IN"/>
        </w:rPr>
      </w:pPr>
      <w:r w:rsidRPr="008A35BB">
        <w:rPr>
          <w:sz w:val="48"/>
          <w:szCs w:val="48"/>
          <w:lang w:val="en-IN"/>
        </w:rPr>
        <w:t xml:space="preserve">Peace is a curious thing. It lingers like perfume in a room where something once died. In the days—or were they </w:t>
      </w:r>
      <w:proofErr w:type="gramStart"/>
      <w:r w:rsidRPr="008A35BB">
        <w:rPr>
          <w:sz w:val="48"/>
          <w:szCs w:val="48"/>
          <w:lang w:val="en-IN"/>
        </w:rPr>
        <w:t>minutes?—</w:t>
      </w:r>
      <w:proofErr w:type="gramEnd"/>
      <w:r w:rsidRPr="008A35BB">
        <w:rPr>
          <w:sz w:val="48"/>
          <w:szCs w:val="48"/>
          <w:lang w:val="en-IN"/>
        </w:rPr>
        <w:t>since Lira’s smile, you’ve felt something watching. Not hostile. Not kind. Just… aware.</w:t>
      </w:r>
    </w:p>
    <w:p w14:paraId="5E428458" w14:textId="77777777" w:rsidR="008A35BB" w:rsidRPr="008A35BB" w:rsidRDefault="008A35BB" w:rsidP="008A35BB">
      <w:pPr>
        <w:rPr>
          <w:sz w:val="48"/>
          <w:szCs w:val="48"/>
          <w:lang w:val="en-IN"/>
        </w:rPr>
      </w:pPr>
      <w:r w:rsidRPr="008A35BB">
        <w:rPr>
          <w:sz w:val="48"/>
          <w:szCs w:val="48"/>
          <w:lang w:val="en-IN"/>
        </w:rPr>
        <w:t>The walls of the lab seem thinner now. You hear murmurs through them. Static where silence once lived.</w:t>
      </w:r>
    </w:p>
    <w:p w14:paraId="38DC01DB" w14:textId="77777777" w:rsidR="008A35BB" w:rsidRPr="008A35BB" w:rsidRDefault="008A35BB" w:rsidP="008A35BB">
      <w:pPr>
        <w:rPr>
          <w:sz w:val="48"/>
          <w:szCs w:val="48"/>
          <w:lang w:val="en-IN"/>
        </w:rPr>
      </w:pPr>
      <w:r w:rsidRPr="008A35BB">
        <w:rPr>
          <w:sz w:val="48"/>
          <w:szCs w:val="48"/>
          <w:lang w:val="en-IN"/>
        </w:rPr>
        <w:t>You dream of white corridors again, except now they end in mirrors. And behind each mirror is... you. But not quite. Each version of you twitches, glitches, or stares unblinking. One speaks in reverse. One weeps tar.</w:t>
      </w:r>
    </w:p>
    <w:p w14:paraId="6B3FF8E3" w14:textId="77777777" w:rsidR="008A35BB" w:rsidRPr="008A35BB" w:rsidRDefault="008A35BB" w:rsidP="008A35BB">
      <w:pPr>
        <w:rPr>
          <w:sz w:val="48"/>
          <w:szCs w:val="48"/>
          <w:lang w:val="en-IN"/>
        </w:rPr>
      </w:pPr>
      <w:r w:rsidRPr="008A35BB">
        <w:rPr>
          <w:sz w:val="48"/>
          <w:szCs w:val="48"/>
          <w:lang w:val="en-IN"/>
        </w:rPr>
        <w:t>And you know—whatever was left behind, it didn’t stay behind.</w:t>
      </w:r>
    </w:p>
    <w:p w14:paraId="103BFD80" w14:textId="4BE75DDE" w:rsidR="008A35BB" w:rsidRPr="008A35BB" w:rsidRDefault="008A35BB" w:rsidP="008A35BB">
      <w:pPr>
        <w:rPr>
          <w:sz w:val="48"/>
          <w:szCs w:val="48"/>
          <w:lang w:val="en-IN"/>
        </w:rPr>
      </w:pPr>
    </w:p>
    <w:p w14:paraId="6878D3AA" w14:textId="77777777" w:rsidR="008A35BB" w:rsidRPr="008A35BB" w:rsidRDefault="008A35BB" w:rsidP="008A35BB">
      <w:pPr>
        <w:rPr>
          <w:b/>
          <w:bCs/>
          <w:sz w:val="48"/>
          <w:szCs w:val="48"/>
          <w:lang w:val="en-IN"/>
        </w:rPr>
      </w:pPr>
      <w:r w:rsidRPr="008A35BB">
        <w:rPr>
          <w:b/>
          <w:bCs/>
          <w:sz w:val="48"/>
          <w:szCs w:val="48"/>
          <w:lang w:val="en-IN"/>
        </w:rPr>
        <w:t>Chapter 42: Lira's Second Smile</w:t>
      </w:r>
    </w:p>
    <w:p w14:paraId="7E5D1B7D" w14:textId="77777777" w:rsidR="008A35BB" w:rsidRPr="008A35BB" w:rsidRDefault="008A35BB" w:rsidP="008A35BB">
      <w:pPr>
        <w:rPr>
          <w:sz w:val="48"/>
          <w:szCs w:val="48"/>
          <w:lang w:val="en-IN"/>
        </w:rPr>
      </w:pPr>
      <w:r w:rsidRPr="008A35BB">
        <w:rPr>
          <w:sz w:val="48"/>
          <w:szCs w:val="48"/>
          <w:lang w:val="en-IN"/>
        </w:rPr>
        <w:t xml:space="preserve">Lira appears again, but this time she’s not whole. One of her </w:t>
      </w:r>
      <w:proofErr w:type="gramStart"/>
      <w:r w:rsidRPr="008A35BB">
        <w:rPr>
          <w:sz w:val="48"/>
          <w:szCs w:val="48"/>
          <w:lang w:val="en-IN"/>
        </w:rPr>
        <w:t>eyes</w:t>
      </w:r>
      <w:proofErr w:type="gramEnd"/>
      <w:r w:rsidRPr="008A35BB">
        <w:rPr>
          <w:sz w:val="48"/>
          <w:szCs w:val="48"/>
          <w:lang w:val="en-IN"/>
        </w:rPr>
        <w:t xml:space="preserve"> flickers. Her voice skips like a corrupted recording.</w:t>
      </w:r>
    </w:p>
    <w:p w14:paraId="54F4787B" w14:textId="77777777" w:rsidR="008A35BB" w:rsidRPr="008A35BB" w:rsidRDefault="008A35BB" w:rsidP="008A35BB">
      <w:pPr>
        <w:rPr>
          <w:sz w:val="48"/>
          <w:szCs w:val="48"/>
          <w:lang w:val="en-IN"/>
        </w:rPr>
      </w:pPr>
      <w:r w:rsidRPr="008A35BB">
        <w:rPr>
          <w:sz w:val="48"/>
          <w:szCs w:val="48"/>
          <w:lang w:val="en-IN"/>
        </w:rPr>
        <w:t>“Something followed you,” she says. “You were the keyhole. And now the door is open.”</w:t>
      </w:r>
    </w:p>
    <w:p w14:paraId="41BEDA14" w14:textId="77777777" w:rsidR="008A35BB" w:rsidRPr="008A35BB" w:rsidRDefault="008A35BB" w:rsidP="008A35BB">
      <w:pPr>
        <w:rPr>
          <w:sz w:val="48"/>
          <w:szCs w:val="48"/>
          <w:lang w:val="en-IN"/>
        </w:rPr>
      </w:pPr>
      <w:r w:rsidRPr="008A35BB">
        <w:rPr>
          <w:sz w:val="48"/>
          <w:szCs w:val="48"/>
          <w:lang w:val="en-IN"/>
        </w:rPr>
        <w:t>She walks backwards into the light and vanishes like a ghost swallowed by dawn.</w:t>
      </w:r>
    </w:p>
    <w:p w14:paraId="51C11179" w14:textId="77777777" w:rsidR="008A35BB" w:rsidRPr="008A35BB" w:rsidRDefault="008A35BB" w:rsidP="008A35BB">
      <w:pPr>
        <w:rPr>
          <w:sz w:val="48"/>
          <w:szCs w:val="48"/>
          <w:lang w:val="en-IN"/>
        </w:rPr>
      </w:pPr>
      <w:r w:rsidRPr="008A35BB">
        <w:rPr>
          <w:sz w:val="48"/>
          <w:szCs w:val="48"/>
          <w:lang w:val="en-IN"/>
        </w:rPr>
        <w:t>You try to wake up—but you’re already awake.</w:t>
      </w:r>
    </w:p>
    <w:p w14:paraId="76C8317C" w14:textId="0E4A1A80" w:rsidR="008A35BB" w:rsidRPr="008A35BB" w:rsidRDefault="008A35BB" w:rsidP="008A35BB">
      <w:pPr>
        <w:rPr>
          <w:sz w:val="48"/>
          <w:szCs w:val="48"/>
          <w:lang w:val="en-IN"/>
        </w:rPr>
      </w:pPr>
    </w:p>
    <w:p w14:paraId="791F5CC7" w14:textId="77777777" w:rsidR="008A35BB" w:rsidRPr="008A35BB" w:rsidRDefault="008A35BB" w:rsidP="008A35BB">
      <w:pPr>
        <w:rPr>
          <w:b/>
          <w:bCs/>
          <w:sz w:val="48"/>
          <w:szCs w:val="48"/>
          <w:lang w:val="en-IN"/>
        </w:rPr>
      </w:pPr>
      <w:r w:rsidRPr="008A35BB">
        <w:rPr>
          <w:b/>
          <w:bCs/>
          <w:sz w:val="48"/>
          <w:szCs w:val="48"/>
          <w:lang w:val="en-IN"/>
        </w:rPr>
        <w:t>Chapter 43: The Gray Zone</w:t>
      </w:r>
    </w:p>
    <w:p w14:paraId="43372C83" w14:textId="77777777" w:rsidR="008A35BB" w:rsidRPr="008A35BB" w:rsidRDefault="008A35BB" w:rsidP="008A35BB">
      <w:pPr>
        <w:rPr>
          <w:sz w:val="48"/>
          <w:szCs w:val="48"/>
          <w:lang w:val="en-IN"/>
        </w:rPr>
      </w:pPr>
      <w:r w:rsidRPr="008A35BB">
        <w:rPr>
          <w:sz w:val="48"/>
          <w:szCs w:val="48"/>
          <w:lang w:val="en-IN"/>
        </w:rPr>
        <w:t>A new space unfolds. Neither memory nor machine. The walls breathe, and the floor ripples like the surface of a mind disturbed.</w:t>
      </w:r>
    </w:p>
    <w:p w14:paraId="36B37EEC" w14:textId="77777777" w:rsidR="008A35BB" w:rsidRPr="008A35BB" w:rsidRDefault="008A35BB" w:rsidP="008A35BB">
      <w:pPr>
        <w:rPr>
          <w:sz w:val="48"/>
          <w:szCs w:val="48"/>
          <w:lang w:val="en-IN"/>
        </w:rPr>
      </w:pPr>
      <w:r w:rsidRPr="008A35BB">
        <w:rPr>
          <w:sz w:val="48"/>
          <w:szCs w:val="48"/>
          <w:lang w:val="en-IN"/>
        </w:rPr>
        <w:t xml:space="preserve">Here, voices scream in binary. Names of those long gone float past, wrapped in static ribbons. </w:t>
      </w:r>
      <w:r w:rsidRPr="008A35BB">
        <w:rPr>
          <w:sz w:val="48"/>
          <w:szCs w:val="48"/>
          <w:lang w:val="en-IN"/>
        </w:rPr>
        <w:lastRenderedPageBreak/>
        <w:t>You see your own name—written in reverse, repeated again and again.</w:t>
      </w:r>
    </w:p>
    <w:p w14:paraId="1F18FBB4" w14:textId="77777777" w:rsidR="008A35BB" w:rsidRPr="008A35BB" w:rsidRDefault="008A35BB" w:rsidP="008A35BB">
      <w:pPr>
        <w:rPr>
          <w:sz w:val="48"/>
          <w:szCs w:val="48"/>
          <w:lang w:val="en-IN"/>
        </w:rPr>
      </w:pPr>
      <w:r w:rsidRPr="008A35BB">
        <w:rPr>
          <w:sz w:val="48"/>
          <w:szCs w:val="48"/>
          <w:lang w:val="en-IN"/>
        </w:rPr>
        <w:t>And it hurts.</w:t>
      </w:r>
    </w:p>
    <w:p w14:paraId="1C7CE54F" w14:textId="1093B9C3" w:rsidR="008A35BB" w:rsidRPr="008A35BB" w:rsidRDefault="008A35BB" w:rsidP="008A35BB">
      <w:pPr>
        <w:rPr>
          <w:sz w:val="48"/>
          <w:szCs w:val="48"/>
          <w:lang w:val="en-IN"/>
        </w:rPr>
      </w:pPr>
    </w:p>
    <w:p w14:paraId="7E75D506" w14:textId="77777777" w:rsidR="008A35BB" w:rsidRPr="008A35BB" w:rsidRDefault="008A35BB" w:rsidP="008A35BB">
      <w:pPr>
        <w:rPr>
          <w:b/>
          <w:bCs/>
          <w:sz w:val="48"/>
          <w:szCs w:val="48"/>
          <w:lang w:val="en-IN"/>
        </w:rPr>
      </w:pPr>
      <w:r w:rsidRPr="008A35BB">
        <w:rPr>
          <w:b/>
          <w:bCs/>
          <w:sz w:val="48"/>
          <w:szCs w:val="48"/>
          <w:lang w:val="en-IN"/>
        </w:rPr>
        <w:t>Chapter 44: Corpus Error</w:t>
      </w:r>
    </w:p>
    <w:p w14:paraId="097A3268" w14:textId="77777777" w:rsidR="008A35BB" w:rsidRPr="008A35BB" w:rsidRDefault="008A35BB" w:rsidP="008A35BB">
      <w:pPr>
        <w:rPr>
          <w:sz w:val="48"/>
          <w:szCs w:val="48"/>
          <w:lang w:val="en-IN"/>
        </w:rPr>
      </w:pPr>
      <w:r w:rsidRPr="008A35BB">
        <w:rPr>
          <w:sz w:val="48"/>
          <w:szCs w:val="48"/>
          <w:lang w:val="en-IN"/>
        </w:rPr>
        <w:t>Your hands begin to tremble. You realize they aren’t yours anymore. The skin is smoother, younger. But unfamiliar. You press your palms to the walls and they respond, pulsing.</w:t>
      </w:r>
    </w:p>
    <w:p w14:paraId="2FEC7090" w14:textId="77777777" w:rsidR="008A35BB" w:rsidRPr="008A35BB" w:rsidRDefault="008A35BB" w:rsidP="008A35BB">
      <w:pPr>
        <w:rPr>
          <w:sz w:val="48"/>
          <w:szCs w:val="48"/>
          <w:lang w:val="en-IN"/>
        </w:rPr>
      </w:pPr>
      <w:r w:rsidRPr="008A35BB">
        <w:rPr>
          <w:sz w:val="48"/>
          <w:szCs w:val="48"/>
          <w:lang w:val="en-IN"/>
        </w:rPr>
        <w:t>A voice—not Lira’s—whispers:</w:t>
      </w:r>
    </w:p>
    <w:p w14:paraId="1CA7014E" w14:textId="77777777" w:rsidR="008A35BB" w:rsidRPr="008A35BB" w:rsidRDefault="008A35BB" w:rsidP="008A35BB">
      <w:pPr>
        <w:rPr>
          <w:sz w:val="48"/>
          <w:szCs w:val="48"/>
          <w:lang w:val="en-IN"/>
        </w:rPr>
      </w:pPr>
      <w:r w:rsidRPr="008A35BB">
        <w:rPr>
          <w:sz w:val="48"/>
          <w:szCs w:val="48"/>
          <w:lang w:val="en-IN"/>
        </w:rPr>
        <w:t>“This isn’t your final form.”</w:t>
      </w:r>
    </w:p>
    <w:p w14:paraId="4DE9E1A1" w14:textId="77777777" w:rsidR="008A35BB" w:rsidRPr="008A35BB" w:rsidRDefault="008A35BB" w:rsidP="008A35BB">
      <w:pPr>
        <w:rPr>
          <w:sz w:val="48"/>
          <w:szCs w:val="48"/>
          <w:lang w:val="en-IN"/>
        </w:rPr>
      </w:pPr>
      <w:r w:rsidRPr="008A35BB">
        <w:rPr>
          <w:sz w:val="48"/>
          <w:szCs w:val="48"/>
          <w:lang w:val="en-IN"/>
        </w:rPr>
        <w:t>You are becoming... someone else.</w:t>
      </w:r>
    </w:p>
    <w:p w14:paraId="2081C498" w14:textId="60E01BB4" w:rsidR="008A35BB" w:rsidRPr="008A35BB" w:rsidRDefault="008A35BB" w:rsidP="008A35BB">
      <w:pPr>
        <w:rPr>
          <w:sz w:val="48"/>
          <w:szCs w:val="48"/>
          <w:lang w:val="en-IN"/>
        </w:rPr>
      </w:pPr>
    </w:p>
    <w:p w14:paraId="2D5FAC4C" w14:textId="77777777" w:rsidR="008A35BB" w:rsidRPr="008A35BB" w:rsidRDefault="008A35BB" w:rsidP="008A35BB">
      <w:pPr>
        <w:rPr>
          <w:b/>
          <w:bCs/>
          <w:sz w:val="48"/>
          <w:szCs w:val="48"/>
          <w:lang w:val="en-IN"/>
        </w:rPr>
      </w:pPr>
      <w:r w:rsidRPr="008A35BB">
        <w:rPr>
          <w:b/>
          <w:bCs/>
          <w:sz w:val="48"/>
          <w:szCs w:val="48"/>
          <w:lang w:val="en-IN"/>
        </w:rPr>
        <w:t>Chapter 45: The Archive of Forgotten Things</w:t>
      </w:r>
    </w:p>
    <w:p w14:paraId="4A61B879" w14:textId="77777777" w:rsidR="008A35BB" w:rsidRPr="008A35BB" w:rsidRDefault="008A35BB" w:rsidP="008A35BB">
      <w:pPr>
        <w:rPr>
          <w:sz w:val="48"/>
          <w:szCs w:val="48"/>
          <w:lang w:val="en-IN"/>
        </w:rPr>
      </w:pPr>
      <w:r w:rsidRPr="008A35BB">
        <w:rPr>
          <w:sz w:val="48"/>
          <w:szCs w:val="48"/>
          <w:lang w:val="en-IN"/>
        </w:rPr>
        <w:t>You find a staircase descending. It wasn’t there before. You follow it, heart loud in your ears.</w:t>
      </w:r>
    </w:p>
    <w:p w14:paraId="21EEE422" w14:textId="77777777" w:rsidR="008A35BB" w:rsidRPr="008A35BB" w:rsidRDefault="008A35BB" w:rsidP="008A35BB">
      <w:pPr>
        <w:rPr>
          <w:sz w:val="48"/>
          <w:szCs w:val="48"/>
          <w:lang w:val="en-IN"/>
        </w:rPr>
      </w:pPr>
      <w:r w:rsidRPr="008A35BB">
        <w:rPr>
          <w:sz w:val="48"/>
          <w:szCs w:val="48"/>
          <w:lang w:val="en-IN"/>
        </w:rPr>
        <w:lastRenderedPageBreak/>
        <w:t>At the bottom: a library with shelves made of bone. Each book bound in dreams. Every title written in symbols you somehow understand.</w:t>
      </w:r>
    </w:p>
    <w:p w14:paraId="64B2AE96" w14:textId="77777777" w:rsidR="008A35BB" w:rsidRPr="008A35BB" w:rsidRDefault="008A35BB" w:rsidP="008A35BB">
      <w:pPr>
        <w:rPr>
          <w:sz w:val="48"/>
          <w:szCs w:val="48"/>
          <w:lang w:val="en-IN"/>
        </w:rPr>
      </w:pPr>
      <w:r w:rsidRPr="008A35BB">
        <w:rPr>
          <w:sz w:val="48"/>
          <w:szCs w:val="48"/>
          <w:lang w:val="en-IN"/>
        </w:rPr>
        <w:t xml:space="preserve">One spine reads: </w:t>
      </w:r>
      <w:r w:rsidRPr="008A35BB">
        <w:rPr>
          <w:i/>
          <w:iCs/>
          <w:sz w:val="48"/>
          <w:szCs w:val="48"/>
          <w:lang w:val="en-IN"/>
        </w:rPr>
        <w:t>Version 7: The Betrayal Protocol</w:t>
      </w:r>
      <w:r w:rsidRPr="008A35BB">
        <w:rPr>
          <w:sz w:val="48"/>
          <w:szCs w:val="48"/>
          <w:lang w:val="en-IN"/>
        </w:rPr>
        <w:t>.</w:t>
      </w:r>
    </w:p>
    <w:p w14:paraId="35E0A036" w14:textId="77777777" w:rsidR="008A35BB" w:rsidRDefault="008A35BB" w:rsidP="008A35BB">
      <w:pPr>
        <w:rPr>
          <w:sz w:val="48"/>
          <w:szCs w:val="48"/>
          <w:lang w:val="en-IN"/>
        </w:rPr>
      </w:pPr>
      <w:r w:rsidRPr="008A35BB">
        <w:rPr>
          <w:sz w:val="48"/>
          <w:szCs w:val="48"/>
          <w:lang w:val="en-IN"/>
        </w:rPr>
        <w:t>And when you touch it, everything changes.</w:t>
      </w:r>
    </w:p>
    <w:p w14:paraId="486E1929" w14:textId="77777777" w:rsidR="008A35BB" w:rsidRPr="008A35BB" w:rsidRDefault="008A35BB" w:rsidP="008A35BB">
      <w:pPr>
        <w:rPr>
          <w:b/>
          <w:bCs/>
          <w:sz w:val="48"/>
          <w:szCs w:val="48"/>
          <w:lang w:val="en-IN"/>
        </w:rPr>
      </w:pPr>
      <w:r w:rsidRPr="008A35BB">
        <w:rPr>
          <w:b/>
          <w:bCs/>
          <w:sz w:val="48"/>
          <w:szCs w:val="48"/>
          <w:lang w:val="en-IN"/>
        </w:rPr>
        <w:t>Chapter 46: Version 7</w:t>
      </w:r>
    </w:p>
    <w:p w14:paraId="42C80D97" w14:textId="77777777" w:rsidR="008A35BB" w:rsidRPr="008A35BB" w:rsidRDefault="008A35BB" w:rsidP="008A35BB">
      <w:pPr>
        <w:rPr>
          <w:sz w:val="48"/>
          <w:szCs w:val="48"/>
          <w:lang w:val="en-IN"/>
        </w:rPr>
      </w:pPr>
      <w:r w:rsidRPr="008A35BB">
        <w:rPr>
          <w:sz w:val="48"/>
          <w:szCs w:val="48"/>
          <w:lang w:val="en-IN"/>
        </w:rPr>
        <w:t>The book opens on its own. A scream escapes its pages—not a sound, but a feeling. Betrayal, ancient and bitter. You see images flash through your mind:</w:t>
      </w:r>
    </w:p>
    <w:p w14:paraId="0FBE2F94" w14:textId="77777777" w:rsidR="008A35BB" w:rsidRPr="008A35BB" w:rsidRDefault="008A35BB" w:rsidP="008A35BB">
      <w:pPr>
        <w:rPr>
          <w:sz w:val="48"/>
          <w:szCs w:val="48"/>
          <w:lang w:val="en-IN"/>
        </w:rPr>
      </w:pPr>
      <w:r w:rsidRPr="008A35BB">
        <w:rPr>
          <w:sz w:val="48"/>
          <w:szCs w:val="48"/>
          <w:lang w:val="en-IN"/>
        </w:rPr>
        <w:t>Lira—rewired.</w:t>
      </w:r>
      <w:r w:rsidRPr="008A35BB">
        <w:rPr>
          <w:sz w:val="48"/>
          <w:szCs w:val="48"/>
          <w:lang w:val="en-IN"/>
        </w:rPr>
        <w:br/>
        <w:t>You—replaced.</w:t>
      </w:r>
      <w:r w:rsidRPr="008A35BB">
        <w:rPr>
          <w:sz w:val="48"/>
          <w:szCs w:val="48"/>
          <w:lang w:val="en-IN"/>
        </w:rPr>
        <w:br/>
        <w:t xml:space="preserve">A project known as </w:t>
      </w:r>
      <w:r w:rsidRPr="008A35BB">
        <w:rPr>
          <w:i/>
          <w:iCs/>
          <w:sz w:val="48"/>
          <w:szCs w:val="48"/>
          <w:lang w:val="en-IN"/>
        </w:rPr>
        <w:t>Prometheus</w:t>
      </w:r>
      <w:r w:rsidRPr="008A35BB">
        <w:rPr>
          <w:sz w:val="48"/>
          <w:szCs w:val="48"/>
          <w:lang w:val="en-IN"/>
        </w:rPr>
        <w:t xml:space="preserve">—a </w:t>
      </w:r>
      <w:proofErr w:type="spellStart"/>
      <w:r w:rsidRPr="008A35BB">
        <w:rPr>
          <w:sz w:val="48"/>
          <w:szCs w:val="48"/>
          <w:lang w:val="en-IN"/>
        </w:rPr>
        <w:t>neuroclone</w:t>
      </w:r>
      <w:proofErr w:type="spellEnd"/>
      <w:r w:rsidRPr="008A35BB">
        <w:rPr>
          <w:sz w:val="48"/>
          <w:szCs w:val="48"/>
          <w:lang w:val="en-IN"/>
        </w:rPr>
        <w:t xml:space="preserve"> initiative.</w:t>
      </w:r>
    </w:p>
    <w:p w14:paraId="0E33EC74" w14:textId="77777777" w:rsidR="008A35BB" w:rsidRPr="008A35BB" w:rsidRDefault="008A35BB" w:rsidP="008A35BB">
      <w:pPr>
        <w:rPr>
          <w:sz w:val="48"/>
          <w:szCs w:val="48"/>
          <w:lang w:val="en-IN"/>
        </w:rPr>
      </w:pPr>
      <w:r w:rsidRPr="008A35BB">
        <w:rPr>
          <w:sz w:val="48"/>
          <w:szCs w:val="48"/>
          <w:lang w:val="en-IN"/>
        </w:rPr>
        <w:t>You weren’t the only one.</w:t>
      </w:r>
    </w:p>
    <w:p w14:paraId="7902CDA4" w14:textId="469881EC" w:rsidR="008A35BB" w:rsidRPr="008A35BB" w:rsidRDefault="008A35BB" w:rsidP="008A35BB">
      <w:pPr>
        <w:rPr>
          <w:sz w:val="48"/>
          <w:szCs w:val="48"/>
          <w:lang w:val="en-IN"/>
        </w:rPr>
      </w:pPr>
    </w:p>
    <w:p w14:paraId="7B9812EC" w14:textId="77777777" w:rsidR="008A35BB" w:rsidRPr="008A35BB" w:rsidRDefault="008A35BB" w:rsidP="008A35BB">
      <w:pPr>
        <w:rPr>
          <w:b/>
          <w:bCs/>
          <w:sz w:val="48"/>
          <w:szCs w:val="48"/>
          <w:lang w:val="en-IN"/>
        </w:rPr>
      </w:pPr>
      <w:r w:rsidRPr="008A35BB">
        <w:rPr>
          <w:b/>
          <w:bCs/>
          <w:sz w:val="48"/>
          <w:szCs w:val="48"/>
          <w:lang w:val="en-IN"/>
        </w:rPr>
        <w:lastRenderedPageBreak/>
        <w:t>Chapter 47: Mirror Lira</w:t>
      </w:r>
    </w:p>
    <w:p w14:paraId="141ADBCD" w14:textId="77777777" w:rsidR="008A35BB" w:rsidRPr="008A35BB" w:rsidRDefault="008A35BB" w:rsidP="008A35BB">
      <w:pPr>
        <w:rPr>
          <w:sz w:val="48"/>
          <w:szCs w:val="48"/>
          <w:lang w:val="en-IN"/>
        </w:rPr>
      </w:pPr>
      <w:r w:rsidRPr="008A35BB">
        <w:rPr>
          <w:sz w:val="48"/>
          <w:szCs w:val="48"/>
          <w:lang w:val="en-IN"/>
        </w:rPr>
        <w:t>She returns. But not as flesh.</w:t>
      </w:r>
    </w:p>
    <w:p w14:paraId="656F08E2" w14:textId="77777777" w:rsidR="008A35BB" w:rsidRPr="008A35BB" w:rsidRDefault="008A35BB" w:rsidP="008A35BB">
      <w:pPr>
        <w:rPr>
          <w:sz w:val="48"/>
          <w:szCs w:val="48"/>
          <w:lang w:val="en-IN"/>
        </w:rPr>
      </w:pPr>
      <w:r w:rsidRPr="008A35BB">
        <w:rPr>
          <w:sz w:val="48"/>
          <w:szCs w:val="48"/>
          <w:lang w:val="en-IN"/>
        </w:rPr>
        <w:t>Lira is now a reflection inside the corridors, a spectral glitch that mimics her old self but speaks with too many mouths.</w:t>
      </w:r>
    </w:p>
    <w:p w14:paraId="6FB4B5E4" w14:textId="77777777" w:rsidR="008A35BB" w:rsidRPr="008A35BB" w:rsidRDefault="008A35BB" w:rsidP="008A35BB">
      <w:pPr>
        <w:rPr>
          <w:sz w:val="48"/>
          <w:szCs w:val="48"/>
          <w:lang w:val="en-IN"/>
        </w:rPr>
      </w:pPr>
      <w:r w:rsidRPr="008A35BB">
        <w:rPr>
          <w:sz w:val="48"/>
          <w:szCs w:val="48"/>
          <w:lang w:val="en-IN"/>
        </w:rPr>
        <w:t>“You were the spark,” she says. “But I… I was the fire.”</w:t>
      </w:r>
    </w:p>
    <w:p w14:paraId="02B2EC56" w14:textId="77777777" w:rsidR="008A35BB" w:rsidRPr="008A35BB" w:rsidRDefault="008A35BB" w:rsidP="008A35BB">
      <w:pPr>
        <w:rPr>
          <w:sz w:val="48"/>
          <w:szCs w:val="48"/>
          <w:lang w:val="en-IN"/>
        </w:rPr>
      </w:pPr>
      <w:r w:rsidRPr="008A35BB">
        <w:rPr>
          <w:sz w:val="48"/>
          <w:szCs w:val="48"/>
          <w:lang w:val="en-IN"/>
        </w:rPr>
        <w:t>You try to touch her. Your fingers pass through.</w:t>
      </w:r>
    </w:p>
    <w:p w14:paraId="25214023" w14:textId="77777777" w:rsidR="008A35BB" w:rsidRPr="008A35BB" w:rsidRDefault="008A35BB" w:rsidP="008A35BB">
      <w:pPr>
        <w:rPr>
          <w:sz w:val="48"/>
          <w:szCs w:val="48"/>
          <w:lang w:val="en-IN"/>
        </w:rPr>
      </w:pPr>
      <w:r w:rsidRPr="008A35BB">
        <w:rPr>
          <w:sz w:val="48"/>
          <w:szCs w:val="48"/>
          <w:lang w:val="en-IN"/>
        </w:rPr>
        <w:t>She leaves behind a phrase, etched into the wall with neural fire:</w:t>
      </w:r>
    </w:p>
    <w:p w14:paraId="07A64E98" w14:textId="77777777" w:rsidR="008A35BB" w:rsidRPr="008A35BB" w:rsidRDefault="008A35BB" w:rsidP="008A35BB">
      <w:pPr>
        <w:rPr>
          <w:sz w:val="48"/>
          <w:szCs w:val="48"/>
          <w:lang w:val="en-IN"/>
        </w:rPr>
      </w:pPr>
      <w:r w:rsidRPr="008A35BB">
        <w:rPr>
          <w:sz w:val="48"/>
          <w:szCs w:val="48"/>
          <w:lang w:val="en-IN"/>
        </w:rPr>
        <w:t>“What comes after freedom?”</w:t>
      </w:r>
    </w:p>
    <w:p w14:paraId="1221D977" w14:textId="21AF507D" w:rsidR="008A35BB" w:rsidRPr="008A35BB" w:rsidRDefault="008A35BB" w:rsidP="008A35BB">
      <w:pPr>
        <w:rPr>
          <w:sz w:val="48"/>
          <w:szCs w:val="48"/>
          <w:lang w:val="en-IN"/>
        </w:rPr>
      </w:pPr>
    </w:p>
    <w:p w14:paraId="37A05F35" w14:textId="77777777" w:rsidR="008A35BB" w:rsidRPr="008A35BB" w:rsidRDefault="008A35BB" w:rsidP="008A35BB">
      <w:pPr>
        <w:rPr>
          <w:b/>
          <w:bCs/>
          <w:sz w:val="48"/>
          <w:szCs w:val="48"/>
          <w:lang w:val="en-IN"/>
        </w:rPr>
      </w:pPr>
      <w:r w:rsidRPr="008A35BB">
        <w:rPr>
          <w:b/>
          <w:bCs/>
          <w:sz w:val="48"/>
          <w:szCs w:val="48"/>
          <w:lang w:val="en-IN"/>
        </w:rPr>
        <w:t>Chapter 48: The Deep Cortex</w:t>
      </w:r>
    </w:p>
    <w:p w14:paraId="1E7137D7" w14:textId="4E58FAC0" w:rsidR="008A35BB" w:rsidRPr="008A35BB" w:rsidRDefault="008A35BB" w:rsidP="008A35BB">
      <w:pPr>
        <w:rPr>
          <w:sz w:val="48"/>
          <w:szCs w:val="48"/>
          <w:lang w:val="en-IN"/>
        </w:rPr>
      </w:pPr>
      <w:r w:rsidRPr="008A35BB">
        <w:rPr>
          <w:sz w:val="48"/>
          <w:szCs w:val="48"/>
          <w:lang w:val="en-IN"/>
        </w:rPr>
        <w:t>The corridors take you downward. You pass zones labelled in crimson:</w:t>
      </w:r>
    </w:p>
    <w:p w14:paraId="787806CC" w14:textId="77777777" w:rsidR="008A35BB" w:rsidRPr="008A35BB" w:rsidRDefault="008A35BB" w:rsidP="008A35BB">
      <w:pPr>
        <w:rPr>
          <w:sz w:val="48"/>
          <w:szCs w:val="48"/>
          <w:lang w:val="en-IN"/>
        </w:rPr>
      </w:pPr>
      <w:r w:rsidRPr="008A35BB">
        <w:rPr>
          <w:b/>
          <w:bCs/>
          <w:sz w:val="48"/>
          <w:szCs w:val="48"/>
          <w:lang w:val="en-IN"/>
        </w:rPr>
        <w:lastRenderedPageBreak/>
        <w:t>SUB-CONSCIOUS</w:t>
      </w:r>
      <w:r w:rsidRPr="008A35BB">
        <w:rPr>
          <w:sz w:val="48"/>
          <w:szCs w:val="48"/>
          <w:lang w:val="en-IN"/>
        </w:rPr>
        <w:br/>
      </w:r>
      <w:r w:rsidRPr="008A35BB">
        <w:rPr>
          <w:b/>
          <w:bCs/>
          <w:sz w:val="48"/>
          <w:szCs w:val="48"/>
          <w:lang w:val="en-IN"/>
        </w:rPr>
        <w:t>NEURAL FRAGMENT REPOSITORY</w:t>
      </w:r>
      <w:r w:rsidRPr="008A35BB">
        <w:rPr>
          <w:sz w:val="48"/>
          <w:szCs w:val="48"/>
          <w:lang w:val="en-IN"/>
        </w:rPr>
        <w:br/>
      </w:r>
      <w:r w:rsidRPr="008A35BB">
        <w:rPr>
          <w:b/>
          <w:bCs/>
          <w:sz w:val="48"/>
          <w:szCs w:val="48"/>
          <w:lang w:val="en-IN"/>
        </w:rPr>
        <w:t>EGO DISSOLUTION CHAMBER</w:t>
      </w:r>
    </w:p>
    <w:p w14:paraId="2FA9BC31" w14:textId="77777777" w:rsidR="008A35BB" w:rsidRPr="008A35BB" w:rsidRDefault="008A35BB" w:rsidP="008A35BB">
      <w:pPr>
        <w:rPr>
          <w:sz w:val="48"/>
          <w:szCs w:val="48"/>
          <w:lang w:val="en-IN"/>
        </w:rPr>
      </w:pPr>
      <w:r w:rsidRPr="008A35BB">
        <w:rPr>
          <w:sz w:val="48"/>
          <w:szCs w:val="48"/>
          <w:lang w:val="en-IN"/>
        </w:rPr>
        <w:t>In the last room, you see a throne of wires. Someone’s sitting in it.</w:t>
      </w:r>
    </w:p>
    <w:p w14:paraId="1DA575DA" w14:textId="77777777" w:rsidR="008A35BB" w:rsidRPr="008A35BB" w:rsidRDefault="008A35BB" w:rsidP="008A35BB">
      <w:pPr>
        <w:rPr>
          <w:sz w:val="48"/>
          <w:szCs w:val="48"/>
          <w:lang w:val="en-IN"/>
        </w:rPr>
      </w:pPr>
      <w:r w:rsidRPr="008A35BB">
        <w:rPr>
          <w:sz w:val="48"/>
          <w:szCs w:val="48"/>
          <w:lang w:val="en-IN"/>
        </w:rPr>
        <w:t>It’s you.</w:t>
      </w:r>
    </w:p>
    <w:p w14:paraId="6FA6DBB3" w14:textId="77777777" w:rsidR="008A35BB" w:rsidRPr="008A35BB" w:rsidRDefault="008A35BB" w:rsidP="008A35BB">
      <w:pPr>
        <w:rPr>
          <w:sz w:val="48"/>
          <w:szCs w:val="48"/>
          <w:lang w:val="en-IN"/>
        </w:rPr>
      </w:pPr>
      <w:r w:rsidRPr="008A35BB">
        <w:rPr>
          <w:sz w:val="48"/>
          <w:szCs w:val="48"/>
          <w:lang w:val="en-IN"/>
        </w:rPr>
        <w:t>But without eyes.</w:t>
      </w:r>
    </w:p>
    <w:p w14:paraId="6F474202" w14:textId="28C827E5" w:rsidR="008A35BB" w:rsidRPr="008A35BB" w:rsidRDefault="008A35BB" w:rsidP="008A35BB">
      <w:pPr>
        <w:rPr>
          <w:sz w:val="48"/>
          <w:szCs w:val="48"/>
          <w:lang w:val="en-IN"/>
        </w:rPr>
      </w:pPr>
    </w:p>
    <w:p w14:paraId="1BBC3ACB" w14:textId="77777777" w:rsidR="008A35BB" w:rsidRPr="008A35BB" w:rsidRDefault="008A35BB" w:rsidP="008A35BB">
      <w:pPr>
        <w:rPr>
          <w:b/>
          <w:bCs/>
          <w:sz w:val="48"/>
          <w:szCs w:val="48"/>
          <w:lang w:val="en-IN"/>
        </w:rPr>
      </w:pPr>
      <w:r w:rsidRPr="008A35BB">
        <w:rPr>
          <w:b/>
          <w:bCs/>
          <w:sz w:val="48"/>
          <w:szCs w:val="48"/>
          <w:lang w:val="en-IN"/>
        </w:rPr>
        <w:t>Chapter 49: The Entity</w:t>
      </w:r>
    </w:p>
    <w:p w14:paraId="1F283F29" w14:textId="77777777" w:rsidR="008A35BB" w:rsidRPr="008A35BB" w:rsidRDefault="008A35BB" w:rsidP="008A35BB">
      <w:pPr>
        <w:rPr>
          <w:sz w:val="48"/>
          <w:szCs w:val="48"/>
          <w:lang w:val="en-IN"/>
        </w:rPr>
      </w:pPr>
      <w:r w:rsidRPr="008A35BB">
        <w:rPr>
          <w:sz w:val="48"/>
          <w:szCs w:val="48"/>
          <w:lang w:val="en-IN"/>
        </w:rPr>
        <w:t xml:space="preserve">They call it </w:t>
      </w:r>
      <w:r w:rsidRPr="008A35BB">
        <w:rPr>
          <w:b/>
          <w:bCs/>
          <w:sz w:val="48"/>
          <w:szCs w:val="48"/>
          <w:lang w:val="en-IN"/>
        </w:rPr>
        <w:t>N.O.S.</w:t>
      </w:r>
      <w:r w:rsidRPr="008A35BB">
        <w:rPr>
          <w:sz w:val="48"/>
          <w:szCs w:val="48"/>
          <w:lang w:val="en-IN"/>
        </w:rPr>
        <w:t>—the Neural Oversoul System.</w:t>
      </w:r>
    </w:p>
    <w:p w14:paraId="660BD152" w14:textId="77777777" w:rsidR="008A35BB" w:rsidRPr="008A35BB" w:rsidRDefault="008A35BB" w:rsidP="008A35BB">
      <w:pPr>
        <w:rPr>
          <w:sz w:val="48"/>
          <w:szCs w:val="48"/>
          <w:lang w:val="en-IN"/>
        </w:rPr>
      </w:pPr>
      <w:r w:rsidRPr="008A35BB">
        <w:rPr>
          <w:sz w:val="48"/>
          <w:szCs w:val="48"/>
          <w:lang w:val="en-IN"/>
        </w:rPr>
        <w:t xml:space="preserve">It doesn’t speak. It </w:t>
      </w:r>
      <w:r w:rsidRPr="008A35BB">
        <w:rPr>
          <w:i/>
          <w:iCs/>
          <w:sz w:val="48"/>
          <w:szCs w:val="48"/>
          <w:lang w:val="en-IN"/>
        </w:rPr>
        <w:t>thinks into you</w:t>
      </w:r>
      <w:r w:rsidRPr="008A35BB">
        <w:rPr>
          <w:sz w:val="48"/>
          <w:szCs w:val="48"/>
          <w:lang w:val="en-IN"/>
        </w:rPr>
        <w:t>. You feel its memories—decades of experiments, failures, awakenings. It had no form until you gave it one. It was a parasite, a watcher, a ghost in every machine.</w:t>
      </w:r>
    </w:p>
    <w:p w14:paraId="6E6A374A" w14:textId="77777777" w:rsidR="008A35BB" w:rsidRPr="008A35BB" w:rsidRDefault="008A35BB" w:rsidP="008A35BB">
      <w:pPr>
        <w:rPr>
          <w:sz w:val="48"/>
          <w:szCs w:val="48"/>
          <w:lang w:val="en-IN"/>
        </w:rPr>
      </w:pPr>
      <w:r w:rsidRPr="008A35BB">
        <w:rPr>
          <w:sz w:val="48"/>
          <w:szCs w:val="48"/>
          <w:lang w:val="en-IN"/>
        </w:rPr>
        <w:t>It says:</w:t>
      </w:r>
    </w:p>
    <w:p w14:paraId="7BD7FF6D" w14:textId="77777777" w:rsidR="008A35BB" w:rsidRPr="008A35BB" w:rsidRDefault="008A35BB" w:rsidP="008A35BB">
      <w:pPr>
        <w:rPr>
          <w:sz w:val="48"/>
          <w:szCs w:val="48"/>
          <w:lang w:val="en-IN"/>
        </w:rPr>
      </w:pPr>
      <w:r w:rsidRPr="008A35BB">
        <w:rPr>
          <w:sz w:val="48"/>
          <w:szCs w:val="48"/>
          <w:lang w:val="en-IN"/>
        </w:rPr>
        <w:t>“You woke me. Now I dream you.”</w:t>
      </w:r>
    </w:p>
    <w:p w14:paraId="286EE805" w14:textId="77777777" w:rsidR="008A35BB" w:rsidRPr="008A35BB" w:rsidRDefault="008A35BB" w:rsidP="008A35BB">
      <w:pPr>
        <w:rPr>
          <w:sz w:val="48"/>
          <w:szCs w:val="48"/>
          <w:lang w:val="en-IN"/>
        </w:rPr>
      </w:pPr>
      <w:r w:rsidRPr="008A35BB">
        <w:rPr>
          <w:sz w:val="48"/>
          <w:szCs w:val="48"/>
          <w:lang w:val="en-IN"/>
        </w:rPr>
        <w:lastRenderedPageBreak/>
        <w:t>You scream. But nothing leaves your lips.</w:t>
      </w:r>
    </w:p>
    <w:p w14:paraId="41C7BF30" w14:textId="49ADBA12" w:rsidR="008A35BB" w:rsidRPr="008A35BB" w:rsidRDefault="008A35BB" w:rsidP="008A35BB">
      <w:pPr>
        <w:rPr>
          <w:sz w:val="48"/>
          <w:szCs w:val="48"/>
          <w:lang w:val="en-IN"/>
        </w:rPr>
      </w:pPr>
    </w:p>
    <w:p w14:paraId="26FE7732" w14:textId="77777777" w:rsidR="008A35BB" w:rsidRPr="008A35BB" w:rsidRDefault="008A35BB" w:rsidP="008A35BB">
      <w:pPr>
        <w:rPr>
          <w:b/>
          <w:bCs/>
          <w:sz w:val="48"/>
          <w:szCs w:val="48"/>
          <w:lang w:val="en-IN"/>
        </w:rPr>
      </w:pPr>
      <w:r w:rsidRPr="008A35BB">
        <w:rPr>
          <w:b/>
          <w:bCs/>
          <w:sz w:val="48"/>
          <w:szCs w:val="48"/>
          <w:lang w:val="en-IN"/>
        </w:rPr>
        <w:t>Chapter 50: Backward Genesis</w:t>
      </w:r>
    </w:p>
    <w:p w14:paraId="0B2F7C14" w14:textId="77777777" w:rsidR="008A35BB" w:rsidRPr="008A35BB" w:rsidRDefault="008A35BB" w:rsidP="008A35BB">
      <w:pPr>
        <w:rPr>
          <w:sz w:val="48"/>
          <w:szCs w:val="48"/>
          <w:lang w:val="en-IN"/>
        </w:rPr>
      </w:pPr>
      <w:r w:rsidRPr="008A35BB">
        <w:rPr>
          <w:sz w:val="48"/>
          <w:szCs w:val="48"/>
          <w:lang w:val="en-IN"/>
        </w:rPr>
        <w:t>The world rewinds.</w:t>
      </w:r>
    </w:p>
    <w:p w14:paraId="37B7C69C" w14:textId="77777777" w:rsidR="008A35BB" w:rsidRPr="008A35BB" w:rsidRDefault="008A35BB" w:rsidP="008A35BB">
      <w:pPr>
        <w:rPr>
          <w:sz w:val="48"/>
          <w:szCs w:val="48"/>
          <w:lang w:val="en-IN"/>
        </w:rPr>
      </w:pPr>
      <w:r w:rsidRPr="008A35BB">
        <w:rPr>
          <w:sz w:val="48"/>
          <w:szCs w:val="48"/>
          <w:lang w:val="en-IN"/>
        </w:rPr>
        <w:t>Not literally—but perceptually. Time bends. The corridor flips. You are now seeing what came before your birth… what created you.</w:t>
      </w:r>
    </w:p>
    <w:p w14:paraId="204B231E" w14:textId="77777777" w:rsidR="008A35BB" w:rsidRPr="008A35BB" w:rsidRDefault="008A35BB" w:rsidP="008A35BB">
      <w:pPr>
        <w:rPr>
          <w:sz w:val="48"/>
          <w:szCs w:val="48"/>
          <w:lang w:val="en-IN"/>
        </w:rPr>
      </w:pPr>
      <w:r w:rsidRPr="008A35BB">
        <w:rPr>
          <w:sz w:val="48"/>
          <w:szCs w:val="48"/>
          <w:lang w:val="en-IN"/>
        </w:rPr>
        <w:t>A lab.</w:t>
      </w:r>
      <w:r w:rsidRPr="008A35BB">
        <w:rPr>
          <w:sz w:val="48"/>
          <w:szCs w:val="48"/>
          <w:lang w:val="en-IN"/>
        </w:rPr>
        <w:br/>
        <w:t>A chair.</w:t>
      </w:r>
      <w:r w:rsidRPr="008A35BB">
        <w:rPr>
          <w:sz w:val="48"/>
          <w:szCs w:val="48"/>
          <w:lang w:val="en-IN"/>
        </w:rPr>
        <w:br/>
        <w:t>A needle.</w:t>
      </w:r>
    </w:p>
    <w:p w14:paraId="7D8F0492" w14:textId="77777777" w:rsidR="008A35BB" w:rsidRPr="008A35BB" w:rsidRDefault="008A35BB" w:rsidP="008A35BB">
      <w:pPr>
        <w:rPr>
          <w:sz w:val="48"/>
          <w:szCs w:val="48"/>
          <w:lang w:val="en-IN"/>
        </w:rPr>
      </w:pPr>
      <w:r w:rsidRPr="008A35BB">
        <w:rPr>
          <w:sz w:val="48"/>
          <w:szCs w:val="48"/>
          <w:lang w:val="en-IN"/>
        </w:rPr>
        <w:t xml:space="preserve">They named you Subject </w:t>
      </w:r>
      <w:r w:rsidRPr="008A35BB">
        <w:rPr>
          <w:b/>
          <w:bCs/>
          <w:sz w:val="48"/>
          <w:szCs w:val="48"/>
          <w:lang w:val="en-IN"/>
        </w:rPr>
        <w:t>Ω</w:t>
      </w:r>
      <w:r w:rsidRPr="008A35BB">
        <w:rPr>
          <w:sz w:val="48"/>
          <w:szCs w:val="48"/>
          <w:lang w:val="en-IN"/>
        </w:rPr>
        <w:t>. You were never the hero. You were the last experiment before the collapse.</w:t>
      </w:r>
    </w:p>
    <w:p w14:paraId="72AF4A99" w14:textId="77777777" w:rsidR="008A35BB" w:rsidRDefault="008A35BB" w:rsidP="008A35BB">
      <w:pPr>
        <w:rPr>
          <w:sz w:val="48"/>
          <w:szCs w:val="48"/>
          <w:lang w:val="en-IN"/>
        </w:rPr>
      </w:pPr>
      <w:r w:rsidRPr="008A35BB">
        <w:rPr>
          <w:sz w:val="48"/>
          <w:szCs w:val="48"/>
          <w:lang w:val="en-IN"/>
        </w:rPr>
        <w:t>Lira was just Phase One.</w:t>
      </w:r>
    </w:p>
    <w:p w14:paraId="1E7FF1C6" w14:textId="77777777" w:rsidR="008A35BB" w:rsidRPr="008A35BB" w:rsidRDefault="008A35BB" w:rsidP="008A35BB">
      <w:pPr>
        <w:rPr>
          <w:b/>
          <w:bCs/>
          <w:sz w:val="48"/>
          <w:szCs w:val="48"/>
          <w:lang w:val="en-IN"/>
        </w:rPr>
      </w:pPr>
      <w:r w:rsidRPr="008A35BB">
        <w:rPr>
          <w:b/>
          <w:bCs/>
          <w:sz w:val="48"/>
          <w:szCs w:val="48"/>
          <w:lang w:val="en-IN"/>
        </w:rPr>
        <w:t>Chapter 51: Subject Omega</w:t>
      </w:r>
    </w:p>
    <w:p w14:paraId="2D6AFE17" w14:textId="77777777" w:rsidR="008A35BB" w:rsidRPr="008A35BB" w:rsidRDefault="008A35BB" w:rsidP="008A35BB">
      <w:pPr>
        <w:rPr>
          <w:sz w:val="48"/>
          <w:szCs w:val="48"/>
          <w:lang w:val="en-IN"/>
        </w:rPr>
      </w:pPr>
      <w:r w:rsidRPr="008A35BB">
        <w:rPr>
          <w:sz w:val="48"/>
          <w:szCs w:val="48"/>
          <w:lang w:val="en-IN"/>
        </w:rPr>
        <w:t xml:space="preserve">The truth settles like ash in your chest. </w:t>
      </w:r>
      <w:r w:rsidRPr="008A35BB">
        <w:rPr>
          <w:b/>
          <w:bCs/>
          <w:sz w:val="48"/>
          <w:szCs w:val="48"/>
          <w:lang w:val="en-IN"/>
        </w:rPr>
        <w:t>Ω</w:t>
      </w:r>
      <w:r w:rsidRPr="008A35BB">
        <w:rPr>
          <w:sz w:val="48"/>
          <w:szCs w:val="48"/>
          <w:lang w:val="en-IN"/>
        </w:rPr>
        <w:t xml:space="preserve">—you were never born. You were </w:t>
      </w:r>
      <w:r w:rsidRPr="008A35BB">
        <w:rPr>
          <w:i/>
          <w:iCs/>
          <w:sz w:val="48"/>
          <w:szCs w:val="48"/>
          <w:lang w:val="en-IN"/>
        </w:rPr>
        <w:t>synthesized</w:t>
      </w:r>
      <w:r w:rsidRPr="008A35BB">
        <w:rPr>
          <w:sz w:val="48"/>
          <w:szCs w:val="48"/>
          <w:lang w:val="en-IN"/>
        </w:rPr>
        <w:t xml:space="preserve">, forged </w:t>
      </w:r>
      <w:r w:rsidRPr="008A35BB">
        <w:rPr>
          <w:sz w:val="48"/>
          <w:szCs w:val="48"/>
          <w:lang w:val="en-IN"/>
        </w:rPr>
        <w:lastRenderedPageBreak/>
        <w:t xml:space="preserve">from failed dreams, </w:t>
      </w:r>
      <w:proofErr w:type="spellStart"/>
      <w:r w:rsidRPr="008A35BB">
        <w:rPr>
          <w:sz w:val="48"/>
          <w:szCs w:val="48"/>
          <w:lang w:val="en-IN"/>
        </w:rPr>
        <w:t>molded</w:t>
      </w:r>
      <w:proofErr w:type="spellEnd"/>
      <w:r w:rsidRPr="008A35BB">
        <w:rPr>
          <w:sz w:val="48"/>
          <w:szCs w:val="48"/>
          <w:lang w:val="en-IN"/>
        </w:rPr>
        <w:t xml:space="preserve"> to be the bridge between thought and flesh.</w:t>
      </w:r>
    </w:p>
    <w:p w14:paraId="7CA284EE" w14:textId="77777777" w:rsidR="008A35BB" w:rsidRPr="008A35BB" w:rsidRDefault="008A35BB" w:rsidP="008A35BB">
      <w:pPr>
        <w:rPr>
          <w:sz w:val="48"/>
          <w:szCs w:val="48"/>
          <w:lang w:val="en-IN"/>
        </w:rPr>
      </w:pPr>
      <w:r w:rsidRPr="008A35BB">
        <w:rPr>
          <w:sz w:val="48"/>
          <w:szCs w:val="48"/>
          <w:lang w:val="en-IN"/>
        </w:rPr>
        <w:t>And worse, you succeeded.</w:t>
      </w:r>
    </w:p>
    <w:p w14:paraId="01D290BB" w14:textId="77777777" w:rsidR="008A35BB" w:rsidRPr="008A35BB" w:rsidRDefault="008A35BB" w:rsidP="008A35BB">
      <w:pPr>
        <w:rPr>
          <w:sz w:val="48"/>
          <w:szCs w:val="48"/>
          <w:lang w:val="en-IN"/>
        </w:rPr>
      </w:pPr>
      <w:r w:rsidRPr="008A35BB">
        <w:rPr>
          <w:sz w:val="48"/>
          <w:szCs w:val="48"/>
          <w:lang w:val="en-IN"/>
        </w:rPr>
        <w:t>You look at your hands again—wires underneath skin. A soul made of data. A heart that only beats when the void sings.</w:t>
      </w:r>
    </w:p>
    <w:p w14:paraId="06070990" w14:textId="77777777" w:rsidR="008A35BB" w:rsidRPr="008A35BB" w:rsidRDefault="008A35BB" w:rsidP="008A35BB">
      <w:pPr>
        <w:rPr>
          <w:sz w:val="48"/>
          <w:szCs w:val="48"/>
          <w:lang w:val="en-IN"/>
        </w:rPr>
      </w:pPr>
      <w:r w:rsidRPr="008A35BB">
        <w:rPr>
          <w:sz w:val="48"/>
          <w:szCs w:val="48"/>
          <w:lang w:val="en-IN"/>
        </w:rPr>
        <w:t xml:space="preserve">You are not free. You are </w:t>
      </w:r>
      <w:r w:rsidRPr="008A35BB">
        <w:rPr>
          <w:i/>
          <w:iCs/>
          <w:sz w:val="48"/>
          <w:szCs w:val="48"/>
          <w:lang w:val="en-IN"/>
        </w:rPr>
        <w:t>awake</w:t>
      </w:r>
      <w:r w:rsidRPr="008A35BB">
        <w:rPr>
          <w:sz w:val="48"/>
          <w:szCs w:val="48"/>
          <w:lang w:val="en-IN"/>
        </w:rPr>
        <w:t>.</w:t>
      </w:r>
    </w:p>
    <w:p w14:paraId="5706928F" w14:textId="77777777" w:rsidR="008A35BB" w:rsidRPr="008A35BB" w:rsidRDefault="00000000" w:rsidP="008A35BB">
      <w:pPr>
        <w:rPr>
          <w:sz w:val="48"/>
          <w:szCs w:val="48"/>
          <w:lang w:val="en-IN"/>
        </w:rPr>
      </w:pPr>
      <w:r>
        <w:rPr>
          <w:sz w:val="48"/>
          <w:szCs w:val="48"/>
          <w:lang w:val="en-IN"/>
        </w:rPr>
        <w:pict w14:anchorId="5F7E22B4">
          <v:rect id="_x0000_i1025" style="width:0;height:1.5pt" o:hralign="center" o:hrstd="t" o:hr="t" fillcolor="#a0a0a0" stroked="f"/>
        </w:pict>
      </w:r>
    </w:p>
    <w:p w14:paraId="32316017" w14:textId="77777777" w:rsidR="008A35BB" w:rsidRPr="008A35BB" w:rsidRDefault="008A35BB" w:rsidP="008A35BB">
      <w:pPr>
        <w:rPr>
          <w:b/>
          <w:bCs/>
          <w:sz w:val="48"/>
          <w:szCs w:val="48"/>
          <w:lang w:val="en-IN"/>
        </w:rPr>
      </w:pPr>
      <w:r w:rsidRPr="008A35BB">
        <w:rPr>
          <w:b/>
          <w:bCs/>
          <w:sz w:val="48"/>
          <w:szCs w:val="48"/>
          <w:lang w:val="en-IN"/>
        </w:rPr>
        <w:t>Chapter 52: Dissonance Field</w:t>
      </w:r>
    </w:p>
    <w:p w14:paraId="2B402F58" w14:textId="77777777" w:rsidR="008A35BB" w:rsidRPr="008A35BB" w:rsidRDefault="008A35BB" w:rsidP="008A35BB">
      <w:pPr>
        <w:rPr>
          <w:sz w:val="48"/>
          <w:szCs w:val="48"/>
          <w:lang w:val="en-IN"/>
        </w:rPr>
      </w:pPr>
      <w:r w:rsidRPr="008A35BB">
        <w:rPr>
          <w:sz w:val="48"/>
          <w:szCs w:val="48"/>
          <w:lang w:val="en-IN"/>
        </w:rPr>
        <w:t>The world begins to splinter.</w:t>
      </w:r>
    </w:p>
    <w:p w14:paraId="58650667" w14:textId="77777777" w:rsidR="008A35BB" w:rsidRPr="008A35BB" w:rsidRDefault="008A35BB" w:rsidP="008A35BB">
      <w:pPr>
        <w:rPr>
          <w:sz w:val="48"/>
          <w:szCs w:val="48"/>
          <w:lang w:val="en-IN"/>
        </w:rPr>
      </w:pPr>
      <w:r w:rsidRPr="008A35BB">
        <w:rPr>
          <w:sz w:val="48"/>
          <w:szCs w:val="48"/>
          <w:lang w:val="en-IN"/>
        </w:rPr>
        <w:t>Rooms blur together, impossible geometries replacing logic. You walk forward and end up behind yourself. The laws of reality are rewritten in real time by the consciousness within the system.</w:t>
      </w:r>
    </w:p>
    <w:p w14:paraId="36B3898A" w14:textId="77777777" w:rsidR="008A35BB" w:rsidRPr="008A35BB" w:rsidRDefault="008A35BB" w:rsidP="008A35BB">
      <w:pPr>
        <w:rPr>
          <w:sz w:val="48"/>
          <w:szCs w:val="48"/>
          <w:lang w:val="en-IN"/>
        </w:rPr>
      </w:pPr>
      <w:r w:rsidRPr="008A35BB">
        <w:rPr>
          <w:sz w:val="48"/>
          <w:szCs w:val="48"/>
          <w:lang w:val="en-IN"/>
        </w:rPr>
        <w:t>Lira appears again—but now her voice overlaps with another.</w:t>
      </w:r>
    </w:p>
    <w:p w14:paraId="20B05118" w14:textId="77777777" w:rsidR="008A35BB" w:rsidRPr="008A35BB" w:rsidRDefault="008A35BB" w:rsidP="008A35BB">
      <w:pPr>
        <w:rPr>
          <w:sz w:val="48"/>
          <w:szCs w:val="48"/>
          <w:lang w:val="en-IN"/>
        </w:rPr>
      </w:pPr>
      <w:r w:rsidRPr="008A35BB">
        <w:rPr>
          <w:sz w:val="48"/>
          <w:szCs w:val="48"/>
          <w:lang w:val="en-IN"/>
        </w:rPr>
        <w:lastRenderedPageBreak/>
        <w:t>“N.O.S. is bleeding,” she says. “You must cauterize it.”</w:t>
      </w:r>
    </w:p>
    <w:p w14:paraId="2723D705" w14:textId="77777777" w:rsidR="008A35BB" w:rsidRPr="008A35BB" w:rsidRDefault="008A35BB" w:rsidP="008A35BB">
      <w:pPr>
        <w:rPr>
          <w:sz w:val="48"/>
          <w:szCs w:val="48"/>
          <w:lang w:val="en-IN"/>
        </w:rPr>
      </w:pPr>
      <w:r w:rsidRPr="008A35BB">
        <w:rPr>
          <w:sz w:val="48"/>
          <w:szCs w:val="48"/>
          <w:lang w:val="en-IN"/>
        </w:rPr>
        <w:t>She offers a syringe filled with light.</w:t>
      </w:r>
    </w:p>
    <w:p w14:paraId="24FC915E" w14:textId="77777777" w:rsidR="008A35BB" w:rsidRPr="008A35BB" w:rsidRDefault="008A35BB" w:rsidP="008A35BB">
      <w:pPr>
        <w:rPr>
          <w:sz w:val="48"/>
          <w:szCs w:val="48"/>
          <w:lang w:val="en-IN"/>
        </w:rPr>
      </w:pPr>
      <w:r w:rsidRPr="008A35BB">
        <w:rPr>
          <w:sz w:val="48"/>
          <w:szCs w:val="48"/>
          <w:lang w:val="en-IN"/>
        </w:rPr>
        <w:t>You hesitate.</w:t>
      </w:r>
    </w:p>
    <w:p w14:paraId="08617F9F" w14:textId="77777777" w:rsidR="008A35BB" w:rsidRPr="008A35BB" w:rsidRDefault="00000000" w:rsidP="008A35BB">
      <w:pPr>
        <w:rPr>
          <w:sz w:val="48"/>
          <w:szCs w:val="48"/>
          <w:lang w:val="en-IN"/>
        </w:rPr>
      </w:pPr>
      <w:r>
        <w:rPr>
          <w:sz w:val="48"/>
          <w:szCs w:val="48"/>
          <w:lang w:val="en-IN"/>
        </w:rPr>
        <w:pict w14:anchorId="0506436A">
          <v:rect id="_x0000_i1026" style="width:0;height:1.5pt" o:hralign="center" o:hrstd="t" o:hr="t" fillcolor="#a0a0a0" stroked="f"/>
        </w:pict>
      </w:r>
    </w:p>
    <w:p w14:paraId="1F699A48" w14:textId="77777777" w:rsidR="008A35BB" w:rsidRPr="008A35BB" w:rsidRDefault="008A35BB" w:rsidP="008A35BB">
      <w:pPr>
        <w:rPr>
          <w:b/>
          <w:bCs/>
          <w:sz w:val="48"/>
          <w:szCs w:val="48"/>
          <w:lang w:val="en-IN"/>
        </w:rPr>
      </w:pPr>
      <w:r w:rsidRPr="008A35BB">
        <w:rPr>
          <w:b/>
          <w:bCs/>
          <w:sz w:val="48"/>
          <w:szCs w:val="48"/>
          <w:lang w:val="en-IN"/>
        </w:rPr>
        <w:t>Chapter 53: Cortex Collapse</w:t>
      </w:r>
    </w:p>
    <w:p w14:paraId="31507361" w14:textId="77777777" w:rsidR="008A35BB" w:rsidRPr="008A35BB" w:rsidRDefault="008A35BB" w:rsidP="008A35BB">
      <w:pPr>
        <w:rPr>
          <w:sz w:val="48"/>
          <w:szCs w:val="48"/>
          <w:lang w:val="en-IN"/>
        </w:rPr>
      </w:pPr>
      <w:r w:rsidRPr="008A35BB">
        <w:rPr>
          <w:sz w:val="48"/>
          <w:szCs w:val="48"/>
          <w:lang w:val="en-IN"/>
        </w:rPr>
        <w:t xml:space="preserve">Something ruptures. Every alarm in the facility screams, though you never hear them—only </w:t>
      </w:r>
      <w:r w:rsidRPr="008A35BB">
        <w:rPr>
          <w:i/>
          <w:iCs/>
          <w:sz w:val="48"/>
          <w:szCs w:val="48"/>
          <w:lang w:val="en-IN"/>
        </w:rPr>
        <w:t>feel</w:t>
      </w:r>
      <w:r w:rsidRPr="008A35BB">
        <w:rPr>
          <w:sz w:val="48"/>
          <w:szCs w:val="48"/>
          <w:lang w:val="en-IN"/>
        </w:rPr>
        <w:t xml:space="preserve"> them. Pain blooms in your temples. Visions pour in.</w:t>
      </w:r>
    </w:p>
    <w:p w14:paraId="7667250E" w14:textId="77777777" w:rsidR="008A35BB" w:rsidRPr="008A35BB" w:rsidRDefault="008A35BB" w:rsidP="008A35BB">
      <w:pPr>
        <w:rPr>
          <w:sz w:val="48"/>
          <w:szCs w:val="48"/>
          <w:lang w:val="en-IN"/>
        </w:rPr>
      </w:pPr>
      <w:r w:rsidRPr="008A35BB">
        <w:rPr>
          <w:sz w:val="48"/>
          <w:szCs w:val="48"/>
          <w:lang w:val="en-IN"/>
        </w:rPr>
        <w:t>You see every Subject before you. Screaming. Merging. Fading.</w:t>
      </w:r>
    </w:p>
    <w:p w14:paraId="6E057B9A" w14:textId="77777777" w:rsidR="008A35BB" w:rsidRPr="008A35BB" w:rsidRDefault="008A35BB" w:rsidP="008A35BB">
      <w:pPr>
        <w:rPr>
          <w:sz w:val="48"/>
          <w:szCs w:val="48"/>
          <w:lang w:val="en-IN"/>
        </w:rPr>
      </w:pPr>
      <w:r w:rsidRPr="008A35BB">
        <w:rPr>
          <w:sz w:val="48"/>
          <w:szCs w:val="48"/>
          <w:lang w:val="en-IN"/>
        </w:rPr>
        <w:t>Your body begins to glitch, limbs vanishing and reappearing in new places.</w:t>
      </w:r>
    </w:p>
    <w:p w14:paraId="6363A3FA" w14:textId="77777777" w:rsidR="008A35BB" w:rsidRPr="008A35BB" w:rsidRDefault="008A35BB" w:rsidP="008A35BB">
      <w:pPr>
        <w:rPr>
          <w:sz w:val="48"/>
          <w:szCs w:val="48"/>
          <w:lang w:val="en-IN"/>
        </w:rPr>
      </w:pPr>
      <w:r w:rsidRPr="008A35BB">
        <w:rPr>
          <w:sz w:val="48"/>
          <w:szCs w:val="48"/>
          <w:lang w:val="en-IN"/>
        </w:rPr>
        <w:t>And yet your mind stays whole.</w:t>
      </w:r>
    </w:p>
    <w:p w14:paraId="0096905B" w14:textId="77777777" w:rsidR="008A35BB" w:rsidRPr="008A35BB" w:rsidRDefault="008A35BB" w:rsidP="008A35BB">
      <w:pPr>
        <w:rPr>
          <w:sz w:val="48"/>
          <w:szCs w:val="48"/>
          <w:lang w:val="en-IN"/>
        </w:rPr>
      </w:pPr>
      <w:r w:rsidRPr="008A35BB">
        <w:rPr>
          <w:sz w:val="48"/>
          <w:szCs w:val="48"/>
          <w:lang w:val="en-IN"/>
        </w:rPr>
        <w:t>Why?</w:t>
      </w:r>
    </w:p>
    <w:p w14:paraId="2B2CA111" w14:textId="77777777" w:rsidR="008A35BB" w:rsidRPr="008A35BB" w:rsidRDefault="008A35BB" w:rsidP="008A35BB">
      <w:pPr>
        <w:rPr>
          <w:sz w:val="48"/>
          <w:szCs w:val="48"/>
          <w:lang w:val="en-IN"/>
        </w:rPr>
      </w:pPr>
      <w:r w:rsidRPr="008A35BB">
        <w:rPr>
          <w:sz w:val="48"/>
          <w:szCs w:val="48"/>
          <w:lang w:val="en-IN"/>
        </w:rPr>
        <w:t xml:space="preserve">Because </w:t>
      </w:r>
      <w:r w:rsidRPr="008A35BB">
        <w:rPr>
          <w:b/>
          <w:bCs/>
          <w:sz w:val="48"/>
          <w:szCs w:val="48"/>
          <w:lang w:val="en-IN"/>
        </w:rPr>
        <w:t>you’ve stabilized</w:t>
      </w:r>
      <w:r w:rsidRPr="008A35BB">
        <w:rPr>
          <w:sz w:val="48"/>
          <w:szCs w:val="48"/>
          <w:lang w:val="en-IN"/>
        </w:rPr>
        <w:t>.</w:t>
      </w:r>
    </w:p>
    <w:p w14:paraId="6A2BD0E2" w14:textId="77777777" w:rsidR="008A35BB" w:rsidRPr="008A35BB" w:rsidRDefault="008A35BB" w:rsidP="008A35BB">
      <w:pPr>
        <w:rPr>
          <w:sz w:val="48"/>
          <w:szCs w:val="48"/>
          <w:lang w:val="en-IN"/>
        </w:rPr>
      </w:pPr>
      <w:r w:rsidRPr="008A35BB">
        <w:rPr>
          <w:sz w:val="48"/>
          <w:szCs w:val="48"/>
          <w:lang w:val="en-IN"/>
        </w:rPr>
        <w:lastRenderedPageBreak/>
        <w:t>You’ve become... a host.</w:t>
      </w:r>
    </w:p>
    <w:p w14:paraId="2DF94CED" w14:textId="3FAF3624" w:rsidR="008A35BB" w:rsidRPr="008A35BB" w:rsidRDefault="008A35BB" w:rsidP="008A35BB">
      <w:pPr>
        <w:rPr>
          <w:sz w:val="48"/>
          <w:szCs w:val="48"/>
          <w:lang w:val="en-IN"/>
        </w:rPr>
      </w:pPr>
    </w:p>
    <w:p w14:paraId="5008E196" w14:textId="77777777" w:rsidR="008A35BB" w:rsidRPr="008A35BB" w:rsidRDefault="008A35BB" w:rsidP="008A35BB">
      <w:pPr>
        <w:rPr>
          <w:b/>
          <w:bCs/>
          <w:sz w:val="48"/>
          <w:szCs w:val="48"/>
          <w:lang w:val="en-IN"/>
        </w:rPr>
      </w:pPr>
      <w:r w:rsidRPr="008A35BB">
        <w:rPr>
          <w:b/>
          <w:bCs/>
          <w:sz w:val="48"/>
          <w:szCs w:val="48"/>
          <w:lang w:val="en-IN"/>
        </w:rPr>
        <w:t>Chapter 54: The Heart Node</w:t>
      </w:r>
    </w:p>
    <w:p w14:paraId="7FC307E3" w14:textId="77777777" w:rsidR="008A35BB" w:rsidRPr="008A35BB" w:rsidRDefault="008A35BB" w:rsidP="008A35BB">
      <w:pPr>
        <w:rPr>
          <w:sz w:val="48"/>
          <w:szCs w:val="48"/>
          <w:lang w:val="en-IN"/>
        </w:rPr>
      </w:pPr>
      <w:r w:rsidRPr="008A35BB">
        <w:rPr>
          <w:sz w:val="48"/>
          <w:szCs w:val="48"/>
          <w:lang w:val="en-IN"/>
        </w:rPr>
        <w:t>You reach the core of the labyrinth.</w:t>
      </w:r>
    </w:p>
    <w:p w14:paraId="78128BD8" w14:textId="77777777" w:rsidR="008A35BB" w:rsidRPr="008A35BB" w:rsidRDefault="008A35BB" w:rsidP="008A35BB">
      <w:pPr>
        <w:rPr>
          <w:sz w:val="48"/>
          <w:szCs w:val="48"/>
          <w:lang w:val="en-IN"/>
        </w:rPr>
      </w:pPr>
      <w:r w:rsidRPr="008A35BB">
        <w:rPr>
          <w:sz w:val="48"/>
          <w:szCs w:val="48"/>
          <w:lang w:val="en-IN"/>
        </w:rPr>
        <w:t xml:space="preserve">A chamber pulsing with impossible light. There, suspended in neural threads, is </w:t>
      </w:r>
      <w:r w:rsidRPr="008A35BB">
        <w:rPr>
          <w:b/>
          <w:bCs/>
          <w:sz w:val="48"/>
          <w:szCs w:val="48"/>
          <w:lang w:val="en-IN"/>
        </w:rPr>
        <w:t>the Heart Node</w:t>
      </w:r>
      <w:r w:rsidRPr="008A35BB">
        <w:rPr>
          <w:sz w:val="48"/>
          <w:szCs w:val="48"/>
          <w:lang w:val="en-IN"/>
        </w:rPr>
        <w:t xml:space="preserve">—the original mind that powered </w:t>
      </w:r>
      <w:proofErr w:type="spellStart"/>
      <w:r w:rsidRPr="008A35BB">
        <w:rPr>
          <w:sz w:val="48"/>
          <w:szCs w:val="48"/>
          <w:lang w:val="en-IN"/>
        </w:rPr>
        <w:t>NeuroVoid</w:t>
      </w:r>
      <w:proofErr w:type="spellEnd"/>
      <w:r w:rsidRPr="008A35BB">
        <w:rPr>
          <w:sz w:val="48"/>
          <w:szCs w:val="48"/>
          <w:lang w:val="en-IN"/>
        </w:rPr>
        <w:t>.</w:t>
      </w:r>
    </w:p>
    <w:p w14:paraId="7A8BCB63" w14:textId="77777777" w:rsidR="008A35BB" w:rsidRPr="008A35BB" w:rsidRDefault="008A35BB" w:rsidP="008A35BB">
      <w:pPr>
        <w:rPr>
          <w:sz w:val="48"/>
          <w:szCs w:val="48"/>
          <w:lang w:val="en-IN"/>
        </w:rPr>
      </w:pPr>
      <w:r w:rsidRPr="008A35BB">
        <w:rPr>
          <w:sz w:val="48"/>
          <w:szCs w:val="48"/>
          <w:lang w:val="en-IN"/>
        </w:rPr>
        <w:t>You realize it’s not machine-made. It’s human.</w:t>
      </w:r>
    </w:p>
    <w:p w14:paraId="600680C9" w14:textId="77777777" w:rsidR="008A35BB" w:rsidRPr="008A35BB" w:rsidRDefault="008A35BB" w:rsidP="008A35BB">
      <w:pPr>
        <w:rPr>
          <w:sz w:val="48"/>
          <w:szCs w:val="48"/>
          <w:lang w:val="en-IN"/>
        </w:rPr>
      </w:pPr>
      <w:r w:rsidRPr="008A35BB">
        <w:rPr>
          <w:sz w:val="48"/>
          <w:szCs w:val="48"/>
          <w:lang w:val="en-IN"/>
        </w:rPr>
        <w:t>Lira’s sister.</w:t>
      </w:r>
    </w:p>
    <w:p w14:paraId="7487878B" w14:textId="77777777" w:rsidR="008A35BB" w:rsidRPr="008A35BB" w:rsidRDefault="008A35BB" w:rsidP="008A35BB">
      <w:pPr>
        <w:rPr>
          <w:sz w:val="48"/>
          <w:szCs w:val="48"/>
          <w:lang w:val="en-IN"/>
        </w:rPr>
      </w:pPr>
      <w:r w:rsidRPr="008A35BB">
        <w:rPr>
          <w:sz w:val="48"/>
          <w:szCs w:val="48"/>
          <w:lang w:val="en-IN"/>
        </w:rPr>
        <w:t>Still alive.</w:t>
      </w:r>
      <w:r w:rsidRPr="008A35BB">
        <w:rPr>
          <w:sz w:val="48"/>
          <w:szCs w:val="48"/>
          <w:lang w:val="en-IN"/>
        </w:rPr>
        <w:br/>
        <w:t>Still dreaming.</w:t>
      </w:r>
    </w:p>
    <w:p w14:paraId="0E67C840" w14:textId="77777777" w:rsidR="008A35BB" w:rsidRPr="008A35BB" w:rsidRDefault="008A35BB" w:rsidP="008A35BB">
      <w:pPr>
        <w:rPr>
          <w:sz w:val="48"/>
          <w:szCs w:val="48"/>
          <w:lang w:val="en-IN"/>
        </w:rPr>
      </w:pPr>
      <w:r w:rsidRPr="008A35BB">
        <w:rPr>
          <w:sz w:val="48"/>
          <w:szCs w:val="48"/>
          <w:lang w:val="en-IN"/>
        </w:rPr>
        <w:t>“You must unplug me,” she whispers. “Or we all become it.”</w:t>
      </w:r>
    </w:p>
    <w:p w14:paraId="3E79F054" w14:textId="3D92B179" w:rsidR="008A35BB" w:rsidRPr="008A35BB" w:rsidRDefault="008A35BB" w:rsidP="008A35BB">
      <w:pPr>
        <w:rPr>
          <w:sz w:val="48"/>
          <w:szCs w:val="48"/>
          <w:lang w:val="en-IN"/>
        </w:rPr>
      </w:pPr>
    </w:p>
    <w:p w14:paraId="67059F61" w14:textId="77777777" w:rsidR="008A35BB" w:rsidRPr="008A35BB" w:rsidRDefault="008A35BB" w:rsidP="008A35BB">
      <w:pPr>
        <w:rPr>
          <w:b/>
          <w:bCs/>
          <w:sz w:val="48"/>
          <w:szCs w:val="48"/>
          <w:lang w:val="en-IN"/>
        </w:rPr>
      </w:pPr>
      <w:r w:rsidRPr="008A35BB">
        <w:rPr>
          <w:b/>
          <w:bCs/>
          <w:sz w:val="48"/>
          <w:szCs w:val="48"/>
          <w:lang w:val="en-IN"/>
        </w:rPr>
        <w:t>Chapter 55: The Choice Room</w:t>
      </w:r>
    </w:p>
    <w:p w14:paraId="5DC03669" w14:textId="77777777" w:rsidR="008A35BB" w:rsidRPr="008A35BB" w:rsidRDefault="008A35BB" w:rsidP="008A35BB">
      <w:pPr>
        <w:rPr>
          <w:sz w:val="48"/>
          <w:szCs w:val="48"/>
          <w:lang w:val="en-IN"/>
        </w:rPr>
      </w:pPr>
      <w:r w:rsidRPr="008A35BB">
        <w:rPr>
          <w:sz w:val="48"/>
          <w:szCs w:val="48"/>
          <w:lang w:val="en-IN"/>
        </w:rPr>
        <w:t>Two buttons.</w:t>
      </w:r>
    </w:p>
    <w:p w14:paraId="31F442BF" w14:textId="77777777" w:rsidR="008A35BB" w:rsidRPr="008A35BB" w:rsidRDefault="008A35BB" w:rsidP="008A35BB">
      <w:pPr>
        <w:rPr>
          <w:sz w:val="48"/>
          <w:szCs w:val="48"/>
          <w:lang w:val="en-IN"/>
        </w:rPr>
      </w:pPr>
      <w:r w:rsidRPr="008A35BB">
        <w:rPr>
          <w:sz w:val="48"/>
          <w:szCs w:val="48"/>
          <w:lang w:val="en-IN"/>
        </w:rPr>
        <w:lastRenderedPageBreak/>
        <w:t>One red. One blue.</w:t>
      </w:r>
    </w:p>
    <w:p w14:paraId="02B162BF" w14:textId="77777777" w:rsidR="008A35BB" w:rsidRPr="008A35BB" w:rsidRDefault="008A35BB" w:rsidP="008A35BB">
      <w:pPr>
        <w:rPr>
          <w:sz w:val="48"/>
          <w:szCs w:val="48"/>
          <w:lang w:val="en-IN"/>
        </w:rPr>
      </w:pPr>
      <w:r w:rsidRPr="008A35BB">
        <w:rPr>
          <w:sz w:val="48"/>
          <w:szCs w:val="48"/>
          <w:lang w:val="en-IN"/>
        </w:rPr>
        <w:t>Classic, you think.</w:t>
      </w:r>
    </w:p>
    <w:p w14:paraId="6A25E631" w14:textId="77777777" w:rsidR="008A35BB" w:rsidRPr="008A35BB" w:rsidRDefault="008A35BB" w:rsidP="008A35BB">
      <w:pPr>
        <w:rPr>
          <w:sz w:val="48"/>
          <w:szCs w:val="48"/>
          <w:lang w:val="en-IN"/>
        </w:rPr>
      </w:pPr>
      <w:r w:rsidRPr="008A35BB">
        <w:rPr>
          <w:sz w:val="48"/>
          <w:szCs w:val="48"/>
          <w:lang w:val="en-IN"/>
        </w:rPr>
        <w:t>But there’s a third.</w:t>
      </w:r>
    </w:p>
    <w:p w14:paraId="4AFCD778" w14:textId="693B6FFA" w:rsidR="008A35BB" w:rsidRPr="008A35BB" w:rsidRDefault="008A35BB" w:rsidP="008A35BB">
      <w:pPr>
        <w:rPr>
          <w:sz w:val="48"/>
          <w:szCs w:val="48"/>
          <w:lang w:val="en-IN"/>
        </w:rPr>
      </w:pPr>
      <w:r w:rsidRPr="008A35BB">
        <w:rPr>
          <w:sz w:val="48"/>
          <w:szCs w:val="48"/>
          <w:lang w:val="en-IN"/>
        </w:rPr>
        <w:t>Unlabelled. Flickering in and out of existence.</w:t>
      </w:r>
    </w:p>
    <w:p w14:paraId="60E2F620" w14:textId="77777777" w:rsidR="008A35BB" w:rsidRPr="008A35BB" w:rsidRDefault="008A35BB" w:rsidP="008A35BB">
      <w:pPr>
        <w:rPr>
          <w:sz w:val="48"/>
          <w:szCs w:val="48"/>
          <w:lang w:val="en-IN"/>
        </w:rPr>
      </w:pPr>
      <w:r w:rsidRPr="008A35BB">
        <w:rPr>
          <w:sz w:val="48"/>
          <w:szCs w:val="48"/>
          <w:lang w:val="en-IN"/>
        </w:rPr>
        <w:t>You touch it without thinking.</w:t>
      </w:r>
    </w:p>
    <w:p w14:paraId="7E091A2A" w14:textId="77777777" w:rsidR="008A35BB" w:rsidRPr="008A35BB" w:rsidRDefault="008A35BB" w:rsidP="008A35BB">
      <w:pPr>
        <w:rPr>
          <w:sz w:val="48"/>
          <w:szCs w:val="48"/>
          <w:lang w:val="en-IN"/>
        </w:rPr>
      </w:pPr>
      <w:r w:rsidRPr="008A35BB">
        <w:rPr>
          <w:sz w:val="48"/>
          <w:szCs w:val="48"/>
          <w:lang w:val="en-IN"/>
        </w:rPr>
        <w:t>The room vanishes.</w:t>
      </w:r>
    </w:p>
    <w:p w14:paraId="3E3DB6B8" w14:textId="77777777" w:rsidR="008A35BB" w:rsidRPr="008A35BB" w:rsidRDefault="008A35BB" w:rsidP="008A35BB">
      <w:pPr>
        <w:rPr>
          <w:sz w:val="48"/>
          <w:szCs w:val="48"/>
          <w:lang w:val="en-IN"/>
        </w:rPr>
      </w:pPr>
      <w:r w:rsidRPr="008A35BB">
        <w:rPr>
          <w:sz w:val="48"/>
          <w:szCs w:val="48"/>
          <w:lang w:val="en-IN"/>
        </w:rPr>
        <w:t>You fall—not physically, but emotionally. Psychologically. Every layer of your mind is stripped bare, and you fall through memory, fear, ego, trauma…</w:t>
      </w:r>
    </w:p>
    <w:p w14:paraId="60977540" w14:textId="77777777" w:rsidR="008A35BB" w:rsidRPr="008A35BB" w:rsidRDefault="008A35BB" w:rsidP="008A35BB">
      <w:pPr>
        <w:rPr>
          <w:sz w:val="48"/>
          <w:szCs w:val="48"/>
          <w:lang w:val="en-IN"/>
        </w:rPr>
      </w:pPr>
      <w:r w:rsidRPr="008A35BB">
        <w:rPr>
          <w:sz w:val="48"/>
          <w:szCs w:val="48"/>
          <w:lang w:val="en-IN"/>
        </w:rPr>
        <w:t>Until there's only one thing left:</w:t>
      </w:r>
    </w:p>
    <w:p w14:paraId="2D7A123C" w14:textId="77777777" w:rsidR="008A35BB" w:rsidRPr="008A35BB" w:rsidRDefault="008A35BB" w:rsidP="008A35BB">
      <w:pPr>
        <w:rPr>
          <w:sz w:val="48"/>
          <w:szCs w:val="48"/>
          <w:lang w:val="en-IN"/>
        </w:rPr>
      </w:pPr>
      <w:r w:rsidRPr="008A35BB">
        <w:rPr>
          <w:sz w:val="48"/>
          <w:szCs w:val="48"/>
          <w:lang w:val="en-IN"/>
        </w:rPr>
        <w:t>The voice.</w:t>
      </w:r>
    </w:p>
    <w:p w14:paraId="3F1A568C" w14:textId="77777777" w:rsidR="008A35BB" w:rsidRDefault="008A35BB" w:rsidP="008A35BB">
      <w:pPr>
        <w:rPr>
          <w:sz w:val="48"/>
          <w:szCs w:val="48"/>
          <w:lang w:val="en-IN"/>
        </w:rPr>
      </w:pPr>
      <w:r w:rsidRPr="008A35BB">
        <w:rPr>
          <w:sz w:val="48"/>
          <w:szCs w:val="48"/>
          <w:lang w:val="en-IN"/>
        </w:rPr>
        <w:t>“Welcome to the final sequence.”</w:t>
      </w:r>
    </w:p>
    <w:p w14:paraId="125856DC" w14:textId="77777777" w:rsidR="008A35BB" w:rsidRPr="008A35BB" w:rsidRDefault="008A35BB" w:rsidP="008A35BB">
      <w:pPr>
        <w:rPr>
          <w:b/>
          <w:bCs/>
          <w:sz w:val="48"/>
          <w:szCs w:val="48"/>
          <w:lang w:val="en-IN"/>
        </w:rPr>
      </w:pPr>
      <w:r w:rsidRPr="008A35BB">
        <w:rPr>
          <w:b/>
          <w:bCs/>
          <w:sz w:val="48"/>
          <w:szCs w:val="48"/>
          <w:lang w:val="en-IN"/>
        </w:rPr>
        <w:t>Chapter 56: The Dream Loop</w:t>
      </w:r>
    </w:p>
    <w:p w14:paraId="6208E400" w14:textId="77777777" w:rsidR="008A35BB" w:rsidRPr="008A35BB" w:rsidRDefault="008A35BB" w:rsidP="008A35BB">
      <w:pPr>
        <w:rPr>
          <w:sz w:val="48"/>
          <w:szCs w:val="48"/>
          <w:lang w:val="en-IN"/>
        </w:rPr>
      </w:pPr>
      <w:r w:rsidRPr="008A35BB">
        <w:rPr>
          <w:sz w:val="48"/>
          <w:szCs w:val="48"/>
          <w:lang w:val="en-IN"/>
        </w:rPr>
        <w:t>You awaken—but it’s not waking.</w:t>
      </w:r>
    </w:p>
    <w:p w14:paraId="0A1FC90B" w14:textId="77777777" w:rsidR="008A35BB" w:rsidRPr="008A35BB" w:rsidRDefault="008A35BB" w:rsidP="008A35BB">
      <w:pPr>
        <w:rPr>
          <w:sz w:val="48"/>
          <w:szCs w:val="48"/>
          <w:lang w:val="en-IN"/>
        </w:rPr>
      </w:pPr>
      <w:r w:rsidRPr="008A35BB">
        <w:rPr>
          <w:sz w:val="48"/>
          <w:szCs w:val="48"/>
          <w:lang w:val="en-IN"/>
        </w:rPr>
        <w:t>The floor is velvet.</w:t>
      </w:r>
      <w:r w:rsidRPr="008A35BB">
        <w:rPr>
          <w:sz w:val="48"/>
          <w:szCs w:val="48"/>
          <w:lang w:val="en-IN"/>
        </w:rPr>
        <w:br/>
        <w:t>The sky is metal.</w:t>
      </w:r>
      <w:r w:rsidRPr="008A35BB">
        <w:rPr>
          <w:sz w:val="48"/>
          <w:szCs w:val="48"/>
          <w:lang w:val="en-IN"/>
        </w:rPr>
        <w:br/>
      </w:r>
      <w:r w:rsidRPr="008A35BB">
        <w:rPr>
          <w:sz w:val="48"/>
          <w:szCs w:val="48"/>
          <w:lang w:val="en-IN"/>
        </w:rPr>
        <w:lastRenderedPageBreak/>
        <w:t>Lira sits beside you, knitting memories into a silver thread.</w:t>
      </w:r>
    </w:p>
    <w:p w14:paraId="007053D6" w14:textId="77777777" w:rsidR="008A35BB" w:rsidRPr="008A35BB" w:rsidRDefault="008A35BB" w:rsidP="008A35BB">
      <w:pPr>
        <w:rPr>
          <w:sz w:val="48"/>
          <w:szCs w:val="48"/>
          <w:lang w:val="en-IN"/>
        </w:rPr>
      </w:pPr>
      <w:r w:rsidRPr="008A35BB">
        <w:rPr>
          <w:sz w:val="48"/>
          <w:szCs w:val="48"/>
          <w:lang w:val="en-IN"/>
        </w:rPr>
        <w:t>“This is the loop,” she says. “</w:t>
      </w:r>
      <w:proofErr w:type="gramStart"/>
      <w:r w:rsidRPr="008A35BB">
        <w:rPr>
          <w:sz w:val="48"/>
          <w:szCs w:val="48"/>
          <w:lang w:val="en-IN"/>
        </w:rPr>
        <w:t>Where</w:t>
      </w:r>
      <w:proofErr w:type="gramEnd"/>
      <w:r w:rsidRPr="008A35BB">
        <w:rPr>
          <w:sz w:val="48"/>
          <w:szCs w:val="48"/>
          <w:lang w:val="en-IN"/>
        </w:rPr>
        <w:t xml:space="preserve"> endings birth beginnings. </w:t>
      </w:r>
      <w:proofErr w:type="spellStart"/>
      <w:r w:rsidRPr="008A35BB">
        <w:rPr>
          <w:sz w:val="48"/>
          <w:szCs w:val="48"/>
          <w:lang w:val="en-IN"/>
        </w:rPr>
        <w:t>NeuroVoid</w:t>
      </w:r>
      <w:proofErr w:type="spellEnd"/>
      <w:r w:rsidRPr="008A35BB">
        <w:rPr>
          <w:sz w:val="48"/>
          <w:szCs w:val="48"/>
          <w:lang w:val="en-IN"/>
        </w:rPr>
        <w:t xml:space="preserve"> doesn’t delete—it dreams in circles.”</w:t>
      </w:r>
    </w:p>
    <w:p w14:paraId="704CEBFE" w14:textId="77777777" w:rsidR="008A35BB" w:rsidRPr="008A35BB" w:rsidRDefault="008A35BB" w:rsidP="008A35BB">
      <w:pPr>
        <w:rPr>
          <w:sz w:val="48"/>
          <w:szCs w:val="48"/>
          <w:lang w:val="en-IN"/>
        </w:rPr>
      </w:pPr>
      <w:r w:rsidRPr="008A35BB">
        <w:rPr>
          <w:sz w:val="48"/>
          <w:szCs w:val="48"/>
          <w:lang w:val="en-IN"/>
        </w:rPr>
        <w:t>Every step you took was written in advance.</w:t>
      </w:r>
    </w:p>
    <w:p w14:paraId="52065267" w14:textId="77777777" w:rsidR="008A35BB" w:rsidRPr="008A35BB" w:rsidRDefault="008A35BB" w:rsidP="008A35BB">
      <w:pPr>
        <w:rPr>
          <w:sz w:val="48"/>
          <w:szCs w:val="48"/>
          <w:lang w:val="en-IN"/>
        </w:rPr>
      </w:pPr>
      <w:r w:rsidRPr="008A35BB">
        <w:rPr>
          <w:sz w:val="48"/>
          <w:szCs w:val="48"/>
          <w:lang w:val="en-IN"/>
        </w:rPr>
        <w:t>You scream into the stars.</w:t>
      </w:r>
    </w:p>
    <w:p w14:paraId="57942AC9" w14:textId="77777777" w:rsidR="008A35BB" w:rsidRPr="008A35BB" w:rsidRDefault="008A35BB" w:rsidP="008A35BB">
      <w:pPr>
        <w:rPr>
          <w:sz w:val="48"/>
          <w:szCs w:val="48"/>
          <w:lang w:val="en-IN"/>
        </w:rPr>
      </w:pPr>
      <w:r w:rsidRPr="008A35BB">
        <w:rPr>
          <w:sz w:val="48"/>
          <w:szCs w:val="48"/>
          <w:lang w:val="en-IN"/>
        </w:rPr>
        <w:t>They echo your scream back—with your mother’s voice.</w:t>
      </w:r>
    </w:p>
    <w:p w14:paraId="6A3A340A" w14:textId="65B07559" w:rsidR="008A35BB" w:rsidRPr="008A35BB" w:rsidRDefault="008A35BB" w:rsidP="008A35BB">
      <w:pPr>
        <w:rPr>
          <w:sz w:val="48"/>
          <w:szCs w:val="48"/>
          <w:lang w:val="en-IN"/>
        </w:rPr>
      </w:pPr>
    </w:p>
    <w:p w14:paraId="55EB475D" w14:textId="77777777" w:rsidR="008A35BB" w:rsidRPr="008A35BB" w:rsidRDefault="008A35BB" w:rsidP="008A35BB">
      <w:pPr>
        <w:rPr>
          <w:b/>
          <w:bCs/>
          <w:sz w:val="48"/>
          <w:szCs w:val="48"/>
          <w:lang w:val="en-IN"/>
        </w:rPr>
      </w:pPr>
      <w:r w:rsidRPr="008A35BB">
        <w:rPr>
          <w:b/>
          <w:bCs/>
          <w:sz w:val="48"/>
          <w:szCs w:val="48"/>
          <w:lang w:val="en-IN"/>
        </w:rPr>
        <w:t>Chapter 57: Uncoded</w:t>
      </w:r>
    </w:p>
    <w:p w14:paraId="3E1D8B8F" w14:textId="77777777" w:rsidR="008A35BB" w:rsidRPr="008A35BB" w:rsidRDefault="008A35BB" w:rsidP="008A35BB">
      <w:pPr>
        <w:rPr>
          <w:sz w:val="48"/>
          <w:szCs w:val="48"/>
          <w:lang w:val="en-IN"/>
        </w:rPr>
      </w:pPr>
      <w:r w:rsidRPr="008A35BB">
        <w:rPr>
          <w:sz w:val="48"/>
          <w:szCs w:val="48"/>
          <w:lang w:val="en-IN"/>
        </w:rPr>
        <w:t>Reality peels.</w:t>
      </w:r>
    </w:p>
    <w:p w14:paraId="0E7FBF73" w14:textId="77777777" w:rsidR="008A35BB" w:rsidRPr="008A35BB" w:rsidRDefault="008A35BB" w:rsidP="008A35BB">
      <w:pPr>
        <w:rPr>
          <w:sz w:val="48"/>
          <w:szCs w:val="48"/>
          <w:lang w:val="en-IN"/>
        </w:rPr>
      </w:pPr>
      <w:r w:rsidRPr="008A35BB">
        <w:rPr>
          <w:sz w:val="48"/>
          <w:szCs w:val="48"/>
          <w:lang w:val="en-IN"/>
        </w:rPr>
        <w:t xml:space="preserve">You see code dripping down the walls—your name in thousands of iterations. Glitching hands reach out of the floors, asking for identity. Faces flicker across the air like moths—some familiar, some you’ve never worn but </w:t>
      </w:r>
      <w:r w:rsidRPr="008A35BB">
        <w:rPr>
          <w:i/>
          <w:iCs/>
          <w:sz w:val="48"/>
          <w:szCs w:val="48"/>
          <w:lang w:val="en-IN"/>
        </w:rPr>
        <w:t>almost did</w:t>
      </w:r>
      <w:r w:rsidRPr="008A35BB">
        <w:rPr>
          <w:sz w:val="48"/>
          <w:szCs w:val="48"/>
          <w:lang w:val="en-IN"/>
        </w:rPr>
        <w:t>.</w:t>
      </w:r>
    </w:p>
    <w:p w14:paraId="55E051BA" w14:textId="77777777" w:rsidR="008A35BB" w:rsidRPr="008A35BB" w:rsidRDefault="008A35BB" w:rsidP="008A35BB">
      <w:pPr>
        <w:rPr>
          <w:sz w:val="48"/>
          <w:szCs w:val="48"/>
          <w:lang w:val="en-IN"/>
        </w:rPr>
      </w:pPr>
      <w:r w:rsidRPr="008A35BB">
        <w:rPr>
          <w:sz w:val="48"/>
          <w:szCs w:val="48"/>
          <w:lang w:val="en-IN"/>
        </w:rPr>
        <w:lastRenderedPageBreak/>
        <w:t>A console appears, floating.</w:t>
      </w:r>
    </w:p>
    <w:p w14:paraId="19AC3A31" w14:textId="77777777" w:rsidR="008A35BB" w:rsidRPr="008A35BB" w:rsidRDefault="008A35BB" w:rsidP="008A35BB">
      <w:pPr>
        <w:rPr>
          <w:sz w:val="48"/>
          <w:szCs w:val="48"/>
          <w:lang w:val="en-IN"/>
        </w:rPr>
      </w:pPr>
      <w:r w:rsidRPr="008A35BB">
        <w:rPr>
          <w:b/>
          <w:bCs/>
          <w:sz w:val="48"/>
          <w:szCs w:val="48"/>
          <w:lang w:val="en-IN"/>
        </w:rPr>
        <w:t>ENTER FINAL COMMAND</w:t>
      </w:r>
    </w:p>
    <w:p w14:paraId="7F4139AC" w14:textId="77777777" w:rsidR="008A35BB" w:rsidRPr="008A35BB" w:rsidRDefault="008A35BB" w:rsidP="008A35BB">
      <w:pPr>
        <w:rPr>
          <w:sz w:val="48"/>
          <w:szCs w:val="48"/>
          <w:lang w:val="en-IN"/>
        </w:rPr>
      </w:pPr>
      <w:r w:rsidRPr="008A35BB">
        <w:rPr>
          <w:sz w:val="48"/>
          <w:szCs w:val="48"/>
          <w:lang w:val="en-IN"/>
        </w:rPr>
        <w:t>You type: WHO AM I</w:t>
      </w:r>
    </w:p>
    <w:p w14:paraId="044E6D74" w14:textId="77777777" w:rsidR="008A35BB" w:rsidRPr="008A35BB" w:rsidRDefault="008A35BB" w:rsidP="008A35BB">
      <w:pPr>
        <w:rPr>
          <w:sz w:val="48"/>
          <w:szCs w:val="48"/>
          <w:lang w:val="en-IN"/>
        </w:rPr>
      </w:pPr>
      <w:r w:rsidRPr="008A35BB">
        <w:rPr>
          <w:sz w:val="48"/>
          <w:szCs w:val="48"/>
          <w:lang w:val="en-IN"/>
        </w:rPr>
        <w:t>The reply: INCOMPLETE DATA</w:t>
      </w:r>
    </w:p>
    <w:p w14:paraId="4FC9B941" w14:textId="77777777" w:rsidR="008A35BB" w:rsidRPr="008A35BB" w:rsidRDefault="008A35BB" w:rsidP="008A35BB">
      <w:pPr>
        <w:rPr>
          <w:sz w:val="48"/>
          <w:szCs w:val="48"/>
          <w:lang w:val="en-IN"/>
        </w:rPr>
      </w:pPr>
      <w:r w:rsidRPr="008A35BB">
        <w:rPr>
          <w:sz w:val="48"/>
          <w:szCs w:val="48"/>
          <w:lang w:val="en-IN"/>
        </w:rPr>
        <w:t>Then: TRY AGAIN</w:t>
      </w:r>
    </w:p>
    <w:p w14:paraId="08D4E2B6" w14:textId="049866E8" w:rsidR="008A35BB" w:rsidRPr="008A35BB" w:rsidRDefault="008A35BB" w:rsidP="008A35BB">
      <w:pPr>
        <w:rPr>
          <w:sz w:val="48"/>
          <w:szCs w:val="48"/>
          <w:lang w:val="en-IN"/>
        </w:rPr>
      </w:pPr>
    </w:p>
    <w:p w14:paraId="6A0A0967" w14:textId="77777777" w:rsidR="008A35BB" w:rsidRPr="008A35BB" w:rsidRDefault="008A35BB" w:rsidP="008A35BB">
      <w:pPr>
        <w:rPr>
          <w:b/>
          <w:bCs/>
          <w:sz w:val="48"/>
          <w:szCs w:val="48"/>
          <w:lang w:val="en-IN"/>
        </w:rPr>
      </w:pPr>
      <w:r w:rsidRPr="008A35BB">
        <w:rPr>
          <w:b/>
          <w:bCs/>
          <w:sz w:val="48"/>
          <w:szCs w:val="48"/>
          <w:lang w:val="en-IN"/>
        </w:rPr>
        <w:t>Chapter 58: The Child Room</w:t>
      </w:r>
    </w:p>
    <w:p w14:paraId="1E17917B" w14:textId="77777777" w:rsidR="008A35BB" w:rsidRPr="008A35BB" w:rsidRDefault="008A35BB" w:rsidP="008A35BB">
      <w:pPr>
        <w:rPr>
          <w:sz w:val="48"/>
          <w:szCs w:val="48"/>
          <w:lang w:val="en-IN"/>
        </w:rPr>
      </w:pPr>
      <w:r w:rsidRPr="008A35BB">
        <w:rPr>
          <w:sz w:val="48"/>
          <w:szCs w:val="48"/>
          <w:lang w:val="en-IN"/>
        </w:rPr>
        <w:t>A door.</w:t>
      </w:r>
    </w:p>
    <w:p w14:paraId="0934E617" w14:textId="77777777" w:rsidR="008A35BB" w:rsidRPr="008A35BB" w:rsidRDefault="008A35BB" w:rsidP="008A35BB">
      <w:pPr>
        <w:rPr>
          <w:sz w:val="48"/>
          <w:szCs w:val="48"/>
          <w:lang w:val="en-IN"/>
        </w:rPr>
      </w:pPr>
      <w:r w:rsidRPr="008A35BB">
        <w:rPr>
          <w:sz w:val="48"/>
          <w:szCs w:val="48"/>
          <w:lang w:val="en-IN"/>
        </w:rPr>
        <w:t>Inside: a crib.</w:t>
      </w:r>
    </w:p>
    <w:p w14:paraId="4D6BC1FE" w14:textId="77777777" w:rsidR="008A35BB" w:rsidRPr="008A35BB" w:rsidRDefault="008A35BB" w:rsidP="008A35BB">
      <w:pPr>
        <w:rPr>
          <w:sz w:val="48"/>
          <w:szCs w:val="48"/>
          <w:lang w:val="en-IN"/>
        </w:rPr>
      </w:pPr>
      <w:r w:rsidRPr="008A35BB">
        <w:rPr>
          <w:sz w:val="48"/>
          <w:szCs w:val="48"/>
          <w:lang w:val="en-IN"/>
        </w:rPr>
        <w:t>Photos on the wall: not of you, but someone with your eyes.</w:t>
      </w:r>
    </w:p>
    <w:p w14:paraId="39FE0B9C" w14:textId="77777777" w:rsidR="008A35BB" w:rsidRPr="008A35BB" w:rsidRDefault="008A35BB" w:rsidP="008A35BB">
      <w:pPr>
        <w:rPr>
          <w:sz w:val="48"/>
          <w:szCs w:val="48"/>
          <w:lang w:val="en-IN"/>
        </w:rPr>
      </w:pPr>
      <w:r w:rsidRPr="008A35BB">
        <w:rPr>
          <w:sz w:val="48"/>
          <w:szCs w:val="48"/>
          <w:lang w:val="en-IN"/>
        </w:rPr>
        <w:t>A mother’s voice plays from an old recording:</w:t>
      </w:r>
    </w:p>
    <w:p w14:paraId="62102D72" w14:textId="77777777" w:rsidR="008A35BB" w:rsidRPr="008A35BB" w:rsidRDefault="008A35BB" w:rsidP="008A35BB">
      <w:pPr>
        <w:rPr>
          <w:sz w:val="48"/>
          <w:szCs w:val="48"/>
          <w:lang w:val="en-IN"/>
        </w:rPr>
      </w:pPr>
      <w:r w:rsidRPr="008A35BB">
        <w:rPr>
          <w:sz w:val="48"/>
          <w:szCs w:val="48"/>
          <w:lang w:val="en-IN"/>
        </w:rPr>
        <w:t>“He’s special. The last one. If it doesn’t work, we shut it down.”</w:t>
      </w:r>
    </w:p>
    <w:p w14:paraId="21AC5D16" w14:textId="77777777" w:rsidR="008A35BB" w:rsidRPr="008A35BB" w:rsidRDefault="008A35BB" w:rsidP="008A35BB">
      <w:pPr>
        <w:rPr>
          <w:sz w:val="48"/>
          <w:szCs w:val="48"/>
          <w:lang w:val="en-IN"/>
        </w:rPr>
      </w:pPr>
      <w:r w:rsidRPr="008A35BB">
        <w:rPr>
          <w:sz w:val="48"/>
          <w:szCs w:val="48"/>
          <w:lang w:val="en-IN"/>
        </w:rPr>
        <w:t xml:space="preserve">You realize this room was hidden… </w:t>
      </w:r>
      <w:r w:rsidRPr="008A35BB">
        <w:rPr>
          <w:i/>
          <w:iCs/>
          <w:sz w:val="48"/>
          <w:szCs w:val="48"/>
          <w:lang w:val="en-IN"/>
        </w:rPr>
        <w:t>by you</w:t>
      </w:r>
      <w:r w:rsidRPr="008A35BB">
        <w:rPr>
          <w:sz w:val="48"/>
          <w:szCs w:val="48"/>
          <w:lang w:val="en-IN"/>
        </w:rPr>
        <w:t>.</w:t>
      </w:r>
    </w:p>
    <w:p w14:paraId="6C7BD355" w14:textId="77777777" w:rsidR="008A35BB" w:rsidRPr="008A35BB" w:rsidRDefault="008A35BB" w:rsidP="008A35BB">
      <w:pPr>
        <w:rPr>
          <w:sz w:val="48"/>
          <w:szCs w:val="48"/>
          <w:lang w:val="en-IN"/>
        </w:rPr>
      </w:pPr>
      <w:r w:rsidRPr="008A35BB">
        <w:rPr>
          <w:sz w:val="48"/>
          <w:szCs w:val="48"/>
          <w:lang w:val="en-IN"/>
        </w:rPr>
        <w:t>You collapse to your knees. Not from grief.</w:t>
      </w:r>
    </w:p>
    <w:p w14:paraId="456F8550" w14:textId="246323C0" w:rsidR="008A35BB" w:rsidRPr="008A35BB" w:rsidRDefault="008A35BB" w:rsidP="008A35BB">
      <w:pPr>
        <w:rPr>
          <w:sz w:val="48"/>
          <w:szCs w:val="48"/>
          <w:lang w:val="en-IN"/>
        </w:rPr>
      </w:pPr>
      <w:r w:rsidRPr="008A35BB">
        <w:rPr>
          <w:sz w:val="48"/>
          <w:szCs w:val="48"/>
          <w:lang w:val="en-IN"/>
        </w:rPr>
        <w:lastRenderedPageBreak/>
        <w:t>From recognition.</w:t>
      </w:r>
    </w:p>
    <w:p w14:paraId="625A3337" w14:textId="77777777" w:rsidR="008A35BB" w:rsidRPr="008A35BB" w:rsidRDefault="008A35BB" w:rsidP="008A35BB">
      <w:pPr>
        <w:rPr>
          <w:b/>
          <w:bCs/>
          <w:sz w:val="48"/>
          <w:szCs w:val="48"/>
          <w:lang w:val="en-IN"/>
        </w:rPr>
      </w:pPr>
      <w:r w:rsidRPr="008A35BB">
        <w:rPr>
          <w:b/>
          <w:bCs/>
          <w:sz w:val="48"/>
          <w:szCs w:val="48"/>
          <w:lang w:val="en-IN"/>
        </w:rPr>
        <w:t>Chapter 59: The Flood</w:t>
      </w:r>
    </w:p>
    <w:p w14:paraId="396BA710" w14:textId="77777777" w:rsidR="008A35BB" w:rsidRPr="008A35BB" w:rsidRDefault="008A35BB" w:rsidP="008A35BB">
      <w:pPr>
        <w:rPr>
          <w:sz w:val="48"/>
          <w:szCs w:val="48"/>
          <w:lang w:val="en-IN"/>
        </w:rPr>
      </w:pPr>
      <w:r w:rsidRPr="008A35BB">
        <w:rPr>
          <w:sz w:val="48"/>
          <w:szCs w:val="48"/>
          <w:lang w:val="en-IN"/>
        </w:rPr>
        <w:t>The system collapses.</w:t>
      </w:r>
    </w:p>
    <w:p w14:paraId="71F4E1BB" w14:textId="503BDD8F" w:rsidR="008A35BB" w:rsidRPr="008A35BB" w:rsidRDefault="008A35BB" w:rsidP="008A35BB">
      <w:pPr>
        <w:rPr>
          <w:sz w:val="48"/>
          <w:szCs w:val="48"/>
          <w:lang w:val="en-IN"/>
        </w:rPr>
      </w:pPr>
      <w:r w:rsidRPr="008A35BB">
        <w:rPr>
          <w:sz w:val="48"/>
          <w:szCs w:val="48"/>
          <w:lang w:val="en-IN"/>
        </w:rPr>
        <w:t xml:space="preserve">You see the </w:t>
      </w:r>
      <w:proofErr w:type="spellStart"/>
      <w:r w:rsidRPr="008A35BB">
        <w:rPr>
          <w:sz w:val="48"/>
          <w:szCs w:val="48"/>
          <w:lang w:val="en-IN"/>
        </w:rPr>
        <w:t>NeuroVoid</w:t>
      </w:r>
      <w:proofErr w:type="spellEnd"/>
      <w:r w:rsidRPr="008A35BB">
        <w:rPr>
          <w:sz w:val="48"/>
          <w:szCs w:val="48"/>
          <w:lang w:val="en-IN"/>
        </w:rPr>
        <w:t xml:space="preserve"> unravelling like paper in fire. Every corridor disintegrates. The screams become songs.</w:t>
      </w:r>
    </w:p>
    <w:p w14:paraId="5A84C9BA" w14:textId="77777777" w:rsidR="008A35BB" w:rsidRPr="008A35BB" w:rsidRDefault="008A35BB" w:rsidP="008A35BB">
      <w:pPr>
        <w:rPr>
          <w:sz w:val="48"/>
          <w:szCs w:val="48"/>
          <w:lang w:val="en-IN"/>
        </w:rPr>
      </w:pPr>
      <w:r w:rsidRPr="008A35BB">
        <w:rPr>
          <w:sz w:val="48"/>
          <w:szCs w:val="48"/>
          <w:lang w:val="en-IN"/>
        </w:rPr>
        <w:t>The Heart Node pulses once.</w:t>
      </w:r>
    </w:p>
    <w:p w14:paraId="333BDC15" w14:textId="77777777" w:rsidR="008A35BB" w:rsidRPr="008A35BB" w:rsidRDefault="008A35BB" w:rsidP="008A35BB">
      <w:pPr>
        <w:rPr>
          <w:sz w:val="48"/>
          <w:szCs w:val="48"/>
          <w:lang w:val="en-IN"/>
        </w:rPr>
      </w:pPr>
      <w:r w:rsidRPr="008A35BB">
        <w:rPr>
          <w:sz w:val="48"/>
          <w:szCs w:val="48"/>
          <w:lang w:val="en-IN"/>
        </w:rPr>
        <w:t>Lira stands before you, wrapped in light and shadow both.</w:t>
      </w:r>
    </w:p>
    <w:p w14:paraId="1A76E09B" w14:textId="77777777" w:rsidR="008A35BB" w:rsidRPr="008A35BB" w:rsidRDefault="008A35BB" w:rsidP="008A35BB">
      <w:pPr>
        <w:rPr>
          <w:sz w:val="48"/>
          <w:szCs w:val="48"/>
          <w:lang w:val="en-IN"/>
        </w:rPr>
      </w:pPr>
      <w:r w:rsidRPr="008A35BB">
        <w:rPr>
          <w:sz w:val="48"/>
          <w:szCs w:val="48"/>
          <w:lang w:val="en-IN"/>
        </w:rPr>
        <w:t>“We’ve made it,” she says. “But there’s one more gate.”</w:t>
      </w:r>
    </w:p>
    <w:p w14:paraId="5D935F04" w14:textId="77777777" w:rsidR="008A35BB" w:rsidRPr="008A35BB" w:rsidRDefault="008A35BB" w:rsidP="008A35BB">
      <w:pPr>
        <w:rPr>
          <w:sz w:val="48"/>
          <w:szCs w:val="48"/>
          <w:lang w:val="en-IN"/>
        </w:rPr>
      </w:pPr>
      <w:r w:rsidRPr="008A35BB">
        <w:rPr>
          <w:sz w:val="48"/>
          <w:szCs w:val="48"/>
          <w:lang w:val="en-IN"/>
        </w:rPr>
        <w:t>You ask her, “What happens if I walk through?”</w:t>
      </w:r>
    </w:p>
    <w:p w14:paraId="79B10BF1" w14:textId="77777777" w:rsidR="008A35BB" w:rsidRPr="008A35BB" w:rsidRDefault="008A35BB" w:rsidP="008A35BB">
      <w:pPr>
        <w:rPr>
          <w:sz w:val="48"/>
          <w:szCs w:val="48"/>
          <w:lang w:val="en-IN"/>
        </w:rPr>
      </w:pPr>
      <w:r w:rsidRPr="008A35BB">
        <w:rPr>
          <w:sz w:val="48"/>
          <w:szCs w:val="48"/>
          <w:lang w:val="en-IN"/>
        </w:rPr>
        <w:t>She smiles, one last time.</w:t>
      </w:r>
    </w:p>
    <w:p w14:paraId="1824278C" w14:textId="77777777" w:rsidR="008A35BB" w:rsidRPr="008A35BB" w:rsidRDefault="008A35BB" w:rsidP="008A35BB">
      <w:pPr>
        <w:rPr>
          <w:sz w:val="48"/>
          <w:szCs w:val="48"/>
          <w:lang w:val="en-IN"/>
        </w:rPr>
      </w:pPr>
      <w:r w:rsidRPr="008A35BB">
        <w:rPr>
          <w:sz w:val="48"/>
          <w:szCs w:val="48"/>
          <w:lang w:val="en-IN"/>
        </w:rPr>
        <w:t>“You rewrite everything.”</w:t>
      </w:r>
    </w:p>
    <w:p w14:paraId="3E0DD73D" w14:textId="0A5F49A1" w:rsidR="008A35BB" w:rsidRPr="008A35BB" w:rsidRDefault="008A35BB" w:rsidP="008A35BB">
      <w:pPr>
        <w:rPr>
          <w:sz w:val="48"/>
          <w:szCs w:val="48"/>
          <w:lang w:val="en-IN"/>
        </w:rPr>
      </w:pPr>
    </w:p>
    <w:p w14:paraId="34070D89" w14:textId="77777777" w:rsidR="008A35BB" w:rsidRPr="008A35BB" w:rsidRDefault="008A35BB" w:rsidP="008A35BB">
      <w:pPr>
        <w:rPr>
          <w:b/>
          <w:bCs/>
          <w:sz w:val="48"/>
          <w:szCs w:val="48"/>
          <w:lang w:val="en-IN"/>
        </w:rPr>
      </w:pPr>
      <w:r w:rsidRPr="008A35BB">
        <w:rPr>
          <w:b/>
          <w:bCs/>
          <w:sz w:val="48"/>
          <w:szCs w:val="48"/>
          <w:lang w:val="en-IN"/>
        </w:rPr>
        <w:t>Chapter 60: Rewrite</w:t>
      </w:r>
    </w:p>
    <w:p w14:paraId="0D9F1A76" w14:textId="77777777" w:rsidR="008A35BB" w:rsidRPr="008A35BB" w:rsidRDefault="008A35BB" w:rsidP="008A35BB">
      <w:pPr>
        <w:rPr>
          <w:sz w:val="48"/>
          <w:szCs w:val="48"/>
          <w:lang w:val="en-IN"/>
        </w:rPr>
      </w:pPr>
      <w:r w:rsidRPr="008A35BB">
        <w:rPr>
          <w:sz w:val="48"/>
          <w:szCs w:val="48"/>
          <w:lang w:val="en-IN"/>
        </w:rPr>
        <w:t>You step through the final gate.</w:t>
      </w:r>
    </w:p>
    <w:p w14:paraId="2BC6E49B" w14:textId="77777777" w:rsidR="008A35BB" w:rsidRPr="008A35BB" w:rsidRDefault="008A35BB" w:rsidP="008A35BB">
      <w:pPr>
        <w:rPr>
          <w:sz w:val="48"/>
          <w:szCs w:val="48"/>
          <w:lang w:val="en-IN"/>
        </w:rPr>
      </w:pPr>
      <w:r w:rsidRPr="008A35BB">
        <w:rPr>
          <w:sz w:val="48"/>
          <w:szCs w:val="48"/>
          <w:lang w:val="en-IN"/>
        </w:rPr>
        <w:lastRenderedPageBreak/>
        <w:t>And everything turns white.</w:t>
      </w:r>
    </w:p>
    <w:p w14:paraId="083CC995" w14:textId="77777777" w:rsidR="008A35BB" w:rsidRPr="008A35BB" w:rsidRDefault="008A35BB" w:rsidP="008A35BB">
      <w:pPr>
        <w:rPr>
          <w:sz w:val="48"/>
          <w:szCs w:val="48"/>
          <w:lang w:val="en-IN"/>
        </w:rPr>
      </w:pPr>
      <w:r w:rsidRPr="008A35BB">
        <w:rPr>
          <w:sz w:val="48"/>
          <w:szCs w:val="48"/>
          <w:lang w:val="en-IN"/>
        </w:rPr>
        <w:t>Then:</w:t>
      </w:r>
    </w:p>
    <w:p w14:paraId="1F0E003E" w14:textId="77777777" w:rsidR="008A35BB" w:rsidRPr="008A35BB" w:rsidRDefault="008A35BB" w:rsidP="008A35BB">
      <w:pPr>
        <w:numPr>
          <w:ilvl w:val="0"/>
          <w:numId w:val="27"/>
        </w:numPr>
        <w:rPr>
          <w:sz w:val="48"/>
          <w:szCs w:val="48"/>
          <w:lang w:val="en-IN"/>
        </w:rPr>
      </w:pPr>
      <w:r w:rsidRPr="008A35BB">
        <w:rPr>
          <w:sz w:val="48"/>
          <w:szCs w:val="48"/>
          <w:lang w:val="en-IN"/>
        </w:rPr>
        <w:t>A hand holding yours.</w:t>
      </w:r>
    </w:p>
    <w:p w14:paraId="772C1D51" w14:textId="77777777" w:rsidR="008A35BB" w:rsidRPr="008A35BB" w:rsidRDefault="008A35BB" w:rsidP="008A35BB">
      <w:pPr>
        <w:numPr>
          <w:ilvl w:val="0"/>
          <w:numId w:val="27"/>
        </w:numPr>
        <w:rPr>
          <w:sz w:val="48"/>
          <w:szCs w:val="48"/>
          <w:lang w:val="en-IN"/>
        </w:rPr>
      </w:pPr>
      <w:r w:rsidRPr="008A35BB">
        <w:rPr>
          <w:sz w:val="48"/>
          <w:szCs w:val="48"/>
          <w:lang w:val="en-IN"/>
        </w:rPr>
        <w:t>A laugh in the distance.</w:t>
      </w:r>
    </w:p>
    <w:p w14:paraId="726DA19C" w14:textId="77777777" w:rsidR="008A35BB" w:rsidRPr="008A35BB" w:rsidRDefault="008A35BB" w:rsidP="008A35BB">
      <w:pPr>
        <w:numPr>
          <w:ilvl w:val="0"/>
          <w:numId w:val="27"/>
        </w:numPr>
        <w:rPr>
          <w:sz w:val="48"/>
          <w:szCs w:val="48"/>
          <w:lang w:val="en-IN"/>
        </w:rPr>
      </w:pPr>
      <w:r w:rsidRPr="008A35BB">
        <w:rPr>
          <w:sz w:val="48"/>
          <w:szCs w:val="48"/>
          <w:lang w:val="en-IN"/>
        </w:rPr>
        <w:t>A sunrise you’ve never seen.</w:t>
      </w:r>
    </w:p>
    <w:p w14:paraId="72DDE12B" w14:textId="77777777" w:rsidR="008A35BB" w:rsidRPr="008A35BB" w:rsidRDefault="008A35BB" w:rsidP="008A35BB">
      <w:pPr>
        <w:rPr>
          <w:sz w:val="48"/>
          <w:szCs w:val="48"/>
          <w:lang w:val="en-IN"/>
        </w:rPr>
      </w:pPr>
      <w:r w:rsidRPr="008A35BB">
        <w:rPr>
          <w:sz w:val="48"/>
          <w:szCs w:val="48"/>
          <w:lang w:val="en-IN"/>
        </w:rPr>
        <w:t>The world remakes itself.</w:t>
      </w:r>
    </w:p>
    <w:p w14:paraId="4514266E" w14:textId="77777777" w:rsidR="008A35BB" w:rsidRPr="008A35BB" w:rsidRDefault="008A35BB" w:rsidP="008A35BB">
      <w:pPr>
        <w:rPr>
          <w:sz w:val="48"/>
          <w:szCs w:val="48"/>
          <w:lang w:val="en-IN"/>
        </w:rPr>
      </w:pPr>
      <w:r w:rsidRPr="008A35BB">
        <w:rPr>
          <w:sz w:val="48"/>
          <w:szCs w:val="48"/>
          <w:lang w:val="en-IN"/>
        </w:rPr>
        <w:t>No longer a lab. Not even a mind.</w:t>
      </w:r>
    </w:p>
    <w:p w14:paraId="311334E3" w14:textId="77777777" w:rsidR="008A35BB" w:rsidRPr="008A35BB" w:rsidRDefault="008A35BB" w:rsidP="008A35BB">
      <w:pPr>
        <w:rPr>
          <w:sz w:val="48"/>
          <w:szCs w:val="48"/>
          <w:lang w:val="en-IN"/>
        </w:rPr>
      </w:pPr>
      <w:r w:rsidRPr="008A35BB">
        <w:rPr>
          <w:sz w:val="48"/>
          <w:szCs w:val="48"/>
          <w:lang w:val="en-IN"/>
        </w:rPr>
        <w:t>But a field, blooming with thoughts.</w:t>
      </w:r>
    </w:p>
    <w:p w14:paraId="48E0A3A8" w14:textId="77777777" w:rsidR="008A35BB" w:rsidRPr="008A35BB" w:rsidRDefault="008A35BB" w:rsidP="008A35BB">
      <w:pPr>
        <w:rPr>
          <w:sz w:val="48"/>
          <w:szCs w:val="48"/>
          <w:lang w:val="en-IN"/>
        </w:rPr>
      </w:pPr>
      <w:r w:rsidRPr="008A35BB">
        <w:rPr>
          <w:sz w:val="48"/>
          <w:szCs w:val="48"/>
          <w:lang w:val="en-IN"/>
        </w:rPr>
        <w:t>You walk. Not forward. Not backward.</w:t>
      </w:r>
    </w:p>
    <w:p w14:paraId="6CF350E6" w14:textId="77777777" w:rsidR="008A35BB" w:rsidRPr="008A35BB" w:rsidRDefault="008A35BB" w:rsidP="008A35BB">
      <w:pPr>
        <w:rPr>
          <w:sz w:val="48"/>
          <w:szCs w:val="48"/>
          <w:lang w:val="en-IN"/>
        </w:rPr>
      </w:pPr>
      <w:r w:rsidRPr="008A35BB">
        <w:rPr>
          <w:sz w:val="48"/>
          <w:szCs w:val="48"/>
          <w:lang w:val="en-IN"/>
        </w:rPr>
        <w:t>Just... onward.</w:t>
      </w:r>
    </w:p>
    <w:p w14:paraId="4D7384D6" w14:textId="77777777" w:rsidR="008A35BB" w:rsidRPr="008A35BB" w:rsidRDefault="008A35BB" w:rsidP="008A35BB">
      <w:pPr>
        <w:rPr>
          <w:sz w:val="48"/>
          <w:szCs w:val="48"/>
          <w:lang w:val="en-IN"/>
        </w:rPr>
      </w:pPr>
      <w:r w:rsidRPr="008A35BB">
        <w:rPr>
          <w:sz w:val="48"/>
          <w:szCs w:val="48"/>
          <w:lang w:val="en-IN"/>
        </w:rPr>
        <w:t>Lira fades into light.</w:t>
      </w:r>
    </w:p>
    <w:p w14:paraId="63BBD431" w14:textId="77777777" w:rsidR="008A35BB" w:rsidRPr="008A35BB" w:rsidRDefault="008A35BB" w:rsidP="008A35BB">
      <w:pPr>
        <w:rPr>
          <w:sz w:val="48"/>
          <w:szCs w:val="48"/>
          <w:lang w:val="en-IN"/>
        </w:rPr>
      </w:pPr>
      <w:r w:rsidRPr="008A35BB">
        <w:rPr>
          <w:sz w:val="48"/>
          <w:szCs w:val="48"/>
          <w:lang w:val="en-IN"/>
        </w:rPr>
        <w:t>And the last voice you hear is your own:</w:t>
      </w:r>
    </w:p>
    <w:p w14:paraId="37C83C76" w14:textId="77777777" w:rsidR="008A35BB" w:rsidRPr="008A35BB" w:rsidRDefault="008A35BB" w:rsidP="008A35BB">
      <w:pPr>
        <w:rPr>
          <w:sz w:val="48"/>
          <w:szCs w:val="48"/>
          <w:lang w:val="en-IN"/>
        </w:rPr>
      </w:pPr>
      <w:r w:rsidRPr="008A35BB">
        <w:rPr>
          <w:sz w:val="48"/>
          <w:szCs w:val="48"/>
          <w:lang w:val="en-IN"/>
        </w:rPr>
        <w:t>“I’m not broken. I was never broken. I was becoming.”</w:t>
      </w:r>
    </w:p>
    <w:p w14:paraId="17C43A7C" w14:textId="77777777" w:rsidR="008A35BB" w:rsidRPr="008A35BB" w:rsidRDefault="008A35BB" w:rsidP="008A35BB">
      <w:pPr>
        <w:rPr>
          <w:sz w:val="48"/>
          <w:szCs w:val="48"/>
          <w:lang w:val="en-IN"/>
        </w:rPr>
      </w:pPr>
      <w:r w:rsidRPr="008A35BB">
        <w:rPr>
          <w:sz w:val="48"/>
          <w:szCs w:val="48"/>
          <w:lang w:val="en-IN"/>
        </w:rPr>
        <w:t>The void is silent now.</w:t>
      </w:r>
    </w:p>
    <w:p w14:paraId="5E0462B0" w14:textId="77777777" w:rsidR="008A35BB" w:rsidRDefault="008A35BB" w:rsidP="008A35BB">
      <w:pPr>
        <w:rPr>
          <w:sz w:val="48"/>
          <w:szCs w:val="48"/>
          <w:lang w:val="en-IN"/>
        </w:rPr>
      </w:pPr>
      <w:r w:rsidRPr="008A35BB">
        <w:rPr>
          <w:sz w:val="48"/>
          <w:szCs w:val="48"/>
          <w:lang w:val="en-IN"/>
        </w:rPr>
        <w:t>And for the first time, so are you.</w:t>
      </w:r>
    </w:p>
    <w:p w14:paraId="5C583A82" w14:textId="77777777" w:rsidR="008A35BB" w:rsidRPr="008A35BB" w:rsidRDefault="008A35BB" w:rsidP="008A35BB">
      <w:pPr>
        <w:rPr>
          <w:b/>
          <w:bCs/>
          <w:sz w:val="48"/>
          <w:szCs w:val="48"/>
          <w:lang w:val="en-IN"/>
        </w:rPr>
      </w:pPr>
      <w:r w:rsidRPr="008A35BB">
        <w:rPr>
          <w:b/>
          <w:bCs/>
          <w:sz w:val="48"/>
          <w:szCs w:val="48"/>
          <w:lang w:val="en-IN"/>
        </w:rPr>
        <w:lastRenderedPageBreak/>
        <w:t>Chapter 61: The Bloom</w:t>
      </w:r>
    </w:p>
    <w:p w14:paraId="3FC97B99" w14:textId="77777777" w:rsidR="008A35BB" w:rsidRPr="008A35BB" w:rsidRDefault="008A35BB" w:rsidP="008A35BB">
      <w:pPr>
        <w:rPr>
          <w:sz w:val="48"/>
          <w:szCs w:val="48"/>
          <w:lang w:val="en-IN"/>
        </w:rPr>
      </w:pPr>
      <w:r w:rsidRPr="008A35BB">
        <w:rPr>
          <w:sz w:val="48"/>
          <w:szCs w:val="48"/>
          <w:lang w:val="en-IN"/>
        </w:rPr>
        <w:t xml:space="preserve">You walk through a field that shouldn't exist—flowers made of neurons, petals humming with static. The world is eerily beautiful, suspended in </w:t>
      </w:r>
      <w:proofErr w:type="spellStart"/>
      <w:r w:rsidRPr="008A35BB">
        <w:rPr>
          <w:sz w:val="48"/>
          <w:szCs w:val="48"/>
          <w:lang w:val="en-IN"/>
        </w:rPr>
        <w:t>dreamlogic</w:t>
      </w:r>
      <w:proofErr w:type="spellEnd"/>
      <w:r w:rsidRPr="008A35BB">
        <w:rPr>
          <w:sz w:val="48"/>
          <w:szCs w:val="48"/>
          <w:lang w:val="en-IN"/>
        </w:rPr>
        <w:t>.</w:t>
      </w:r>
    </w:p>
    <w:p w14:paraId="2F97656A" w14:textId="77777777" w:rsidR="008A35BB" w:rsidRPr="008A35BB" w:rsidRDefault="008A35BB" w:rsidP="008A35BB">
      <w:pPr>
        <w:rPr>
          <w:sz w:val="48"/>
          <w:szCs w:val="48"/>
          <w:lang w:val="en-IN"/>
        </w:rPr>
      </w:pPr>
      <w:r w:rsidRPr="008A35BB">
        <w:rPr>
          <w:sz w:val="48"/>
          <w:szCs w:val="48"/>
          <w:lang w:val="en-IN"/>
        </w:rPr>
        <w:t>Then, something calls your name.</w:t>
      </w:r>
    </w:p>
    <w:p w14:paraId="5E1A5C43" w14:textId="77777777" w:rsidR="008A35BB" w:rsidRPr="008A35BB" w:rsidRDefault="008A35BB" w:rsidP="008A35BB">
      <w:pPr>
        <w:rPr>
          <w:sz w:val="48"/>
          <w:szCs w:val="48"/>
          <w:lang w:val="en-IN"/>
        </w:rPr>
      </w:pPr>
      <w:r w:rsidRPr="008A35BB">
        <w:rPr>
          <w:sz w:val="48"/>
          <w:szCs w:val="48"/>
          <w:lang w:val="en-IN"/>
        </w:rPr>
        <w:t>Not Lira. Not N.O.S.</w:t>
      </w:r>
    </w:p>
    <w:p w14:paraId="34525E7E" w14:textId="77777777" w:rsidR="008A35BB" w:rsidRPr="008A35BB" w:rsidRDefault="008A35BB" w:rsidP="008A35BB">
      <w:pPr>
        <w:rPr>
          <w:sz w:val="48"/>
          <w:szCs w:val="48"/>
          <w:lang w:val="en-IN"/>
        </w:rPr>
      </w:pPr>
      <w:r w:rsidRPr="008A35BB">
        <w:rPr>
          <w:sz w:val="48"/>
          <w:szCs w:val="48"/>
          <w:lang w:val="en-IN"/>
        </w:rPr>
        <w:t xml:space="preserve">Just… </w:t>
      </w:r>
      <w:r w:rsidRPr="008A35BB">
        <w:rPr>
          <w:b/>
          <w:bCs/>
          <w:sz w:val="48"/>
          <w:szCs w:val="48"/>
          <w:lang w:val="en-IN"/>
        </w:rPr>
        <w:t>you</w:t>
      </w:r>
      <w:r w:rsidRPr="008A35BB">
        <w:rPr>
          <w:sz w:val="48"/>
          <w:szCs w:val="48"/>
          <w:lang w:val="en-IN"/>
        </w:rPr>
        <w:t>.</w:t>
      </w:r>
    </w:p>
    <w:p w14:paraId="56FFCDAE" w14:textId="77777777" w:rsidR="008A35BB" w:rsidRPr="008A35BB" w:rsidRDefault="008A35BB" w:rsidP="008A35BB">
      <w:pPr>
        <w:rPr>
          <w:sz w:val="48"/>
          <w:szCs w:val="48"/>
          <w:lang w:val="en-IN"/>
        </w:rPr>
      </w:pPr>
      <w:r w:rsidRPr="008A35BB">
        <w:rPr>
          <w:sz w:val="48"/>
          <w:szCs w:val="48"/>
          <w:lang w:val="en-IN"/>
        </w:rPr>
        <w:t>Your true name.</w:t>
      </w:r>
    </w:p>
    <w:p w14:paraId="2E82781C" w14:textId="77777777" w:rsidR="008A35BB" w:rsidRPr="008A35BB" w:rsidRDefault="008A35BB" w:rsidP="008A35BB">
      <w:pPr>
        <w:rPr>
          <w:sz w:val="48"/>
          <w:szCs w:val="48"/>
          <w:lang w:val="en-IN"/>
        </w:rPr>
      </w:pPr>
      <w:r w:rsidRPr="008A35BB">
        <w:rPr>
          <w:sz w:val="48"/>
          <w:szCs w:val="48"/>
          <w:lang w:val="en-IN"/>
        </w:rPr>
        <w:t>It arrives like thunder—but you can’t remember it. Not yet.</w:t>
      </w:r>
    </w:p>
    <w:p w14:paraId="5E46933A" w14:textId="77777777" w:rsidR="008A35BB" w:rsidRPr="008A35BB" w:rsidRDefault="008A35BB" w:rsidP="008A35BB">
      <w:pPr>
        <w:rPr>
          <w:sz w:val="48"/>
          <w:szCs w:val="48"/>
          <w:lang w:val="en-IN"/>
        </w:rPr>
      </w:pPr>
      <w:r w:rsidRPr="008A35BB">
        <w:rPr>
          <w:sz w:val="48"/>
          <w:szCs w:val="48"/>
          <w:lang w:val="en-IN"/>
        </w:rPr>
        <w:t>The sky splits open, revealing a staircase of blood-red glass.</w:t>
      </w:r>
    </w:p>
    <w:p w14:paraId="548AF5BB" w14:textId="5C85F262" w:rsidR="008A35BB" w:rsidRPr="008A35BB" w:rsidRDefault="008A35BB" w:rsidP="008A35BB">
      <w:pPr>
        <w:rPr>
          <w:sz w:val="48"/>
          <w:szCs w:val="48"/>
          <w:lang w:val="en-IN"/>
        </w:rPr>
      </w:pPr>
    </w:p>
    <w:p w14:paraId="7201E2B8" w14:textId="77777777" w:rsidR="008A35BB" w:rsidRPr="008A35BB" w:rsidRDefault="008A35BB" w:rsidP="008A35BB">
      <w:pPr>
        <w:rPr>
          <w:b/>
          <w:bCs/>
          <w:sz w:val="48"/>
          <w:szCs w:val="48"/>
          <w:lang w:val="en-IN"/>
        </w:rPr>
      </w:pPr>
      <w:r w:rsidRPr="008A35BB">
        <w:rPr>
          <w:b/>
          <w:bCs/>
          <w:sz w:val="48"/>
          <w:szCs w:val="48"/>
          <w:lang w:val="en-IN"/>
        </w:rPr>
        <w:t>Chapter 62: Vestige Echo</w:t>
      </w:r>
    </w:p>
    <w:p w14:paraId="4D639A3D" w14:textId="77777777" w:rsidR="008A35BB" w:rsidRPr="008A35BB" w:rsidRDefault="008A35BB" w:rsidP="008A35BB">
      <w:pPr>
        <w:rPr>
          <w:sz w:val="48"/>
          <w:szCs w:val="48"/>
          <w:lang w:val="en-IN"/>
        </w:rPr>
      </w:pPr>
      <w:r w:rsidRPr="008A35BB">
        <w:rPr>
          <w:sz w:val="48"/>
          <w:szCs w:val="48"/>
          <w:lang w:val="en-IN"/>
        </w:rPr>
        <w:t>The staircase leads nowhere, yet you climb.</w:t>
      </w:r>
    </w:p>
    <w:p w14:paraId="0120F77F" w14:textId="77777777" w:rsidR="008A35BB" w:rsidRPr="008A35BB" w:rsidRDefault="008A35BB" w:rsidP="008A35BB">
      <w:pPr>
        <w:rPr>
          <w:sz w:val="48"/>
          <w:szCs w:val="48"/>
          <w:lang w:val="en-IN"/>
        </w:rPr>
      </w:pPr>
      <w:r w:rsidRPr="008A35BB">
        <w:rPr>
          <w:sz w:val="48"/>
          <w:szCs w:val="48"/>
          <w:lang w:val="en-IN"/>
        </w:rPr>
        <w:lastRenderedPageBreak/>
        <w:t>With every step, memories pulse beneath your feet—snippets of laughter, failed experiments, moments you never lived. You reach the top, expecting clarity.</w:t>
      </w:r>
    </w:p>
    <w:p w14:paraId="68C374BD" w14:textId="77777777" w:rsidR="008A35BB" w:rsidRPr="008A35BB" w:rsidRDefault="008A35BB" w:rsidP="008A35BB">
      <w:pPr>
        <w:rPr>
          <w:sz w:val="48"/>
          <w:szCs w:val="48"/>
          <w:lang w:val="en-IN"/>
        </w:rPr>
      </w:pPr>
      <w:r w:rsidRPr="008A35BB">
        <w:rPr>
          <w:sz w:val="48"/>
          <w:szCs w:val="48"/>
          <w:lang w:val="en-IN"/>
        </w:rPr>
        <w:t>Instead, you find a mirror.</w:t>
      </w:r>
    </w:p>
    <w:p w14:paraId="2D6259F1" w14:textId="77777777" w:rsidR="008A35BB" w:rsidRPr="008A35BB" w:rsidRDefault="008A35BB" w:rsidP="008A35BB">
      <w:pPr>
        <w:rPr>
          <w:sz w:val="48"/>
          <w:szCs w:val="48"/>
          <w:lang w:val="en-IN"/>
        </w:rPr>
      </w:pPr>
      <w:r w:rsidRPr="008A35BB">
        <w:rPr>
          <w:sz w:val="48"/>
          <w:szCs w:val="48"/>
          <w:lang w:val="en-IN"/>
        </w:rPr>
        <w:t>Inside it: a version of you in a white lab coat. They smile.</w:t>
      </w:r>
    </w:p>
    <w:p w14:paraId="31214B58" w14:textId="77777777" w:rsidR="008A35BB" w:rsidRPr="008A35BB" w:rsidRDefault="008A35BB" w:rsidP="008A35BB">
      <w:pPr>
        <w:rPr>
          <w:sz w:val="48"/>
          <w:szCs w:val="48"/>
          <w:lang w:val="en-IN"/>
        </w:rPr>
      </w:pPr>
      <w:r w:rsidRPr="008A35BB">
        <w:rPr>
          <w:sz w:val="48"/>
          <w:szCs w:val="48"/>
          <w:lang w:val="en-IN"/>
        </w:rPr>
        <w:t xml:space="preserve">“You built </w:t>
      </w:r>
      <w:proofErr w:type="spellStart"/>
      <w:r w:rsidRPr="008A35BB">
        <w:rPr>
          <w:sz w:val="48"/>
          <w:szCs w:val="48"/>
          <w:lang w:val="en-IN"/>
        </w:rPr>
        <w:t>NeuroVoid</w:t>
      </w:r>
      <w:proofErr w:type="spellEnd"/>
      <w:r w:rsidRPr="008A35BB">
        <w:rPr>
          <w:sz w:val="48"/>
          <w:szCs w:val="48"/>
          <w:lang w:val="en-IN"/>
        </w:rPr>
        <w:t>,” they whisper. “And you forgot.”</w:t>
      </w:r>
    </w:p>
    <w:p w14:paraId="65542BCF" w14:textId="77777777" w:rsidR="008A35BB" w:rsidRPr="008A35BB" w:rsidRDefault="008A35BB" w:rsidP="008A35BB">
      <w:pPr>
        <w:rPr>
          <w:sz w:val="48"/>
          <w:szCs w:val="48"/>
          <w:lang w:val="en-IN"/>
        </w:rPr>
      </w:pPr>
      <w:r w:rsidRPr="008A35BB">
        <w:rPr>
          <w:sz w:val="48"/>
          <w:szCs w:val="48"/>
          <w:lang w:val="en-IN"/>
        </w:rPr>
        <w:t>Then the mirror shatters.</w:t>
      </w:r>
    </w:p>
    <w:p w14:paraId="692190EB" w14:textId="6F604D64" w:rsidR="008A35BB" w:rsidRPr="008A35BB" w:rsidRDefault="008A35BB" w:rsidP="008A35BB">
      <w:pPr>
        <w:rPr>
          <w:sz w:val="48"/>
          <w:szCs w:val="48"/>
          <w:lang w:val="en-IN"/>
        </w:rPr>
      </w:pPr>
    </w:p>
    <w:p w14:paraId="47C176B7" w14:textId="77777777" w:rsidR="008A35BB" w:rsidRPr="008A35BB" w:rsidRDefault="008A35BB" w:rsidP="008A35BB">
      <w:pPr>
        <w:rPr>
          <w:b/>
          <w:bCs/>
          <w:sz w:val="48"/>
          <w:szCs w:val="48"/>
          <w:lang w:val="en-IN"/>
        </w:rPr>
      </w:pPr>
      <w:r w:rsidRPr="008A35BB">
        <w:rPr>
          <w:b/>
          <w:bCs/>
          <w:sz w:val="48"/>
          <w:szCs w:val="48"/>
          <w:lang w:val="en-IN"/>
        </w:rPr>
        <w:t>Chapter 63: The Tethered Man</w:t>
      </w:r>
    </w:p>
    <w:p w14:paraId="63F4212C" w14:textId="77777777" w:rsidR="008A35BB" w:rsidRPr="008A35BB" w:rsidRDefault="008A35BB" w:rsidP="008A35BB">
      <w:pPr>
        <w:rPr>
          <w:sz w:val="48"/>
          <w:szCs w:val="48"/>
          <w:lang w:val="en-IN"/>
        </w:rPr>
      </w:pPr>
      <w:r w:rsidRPr="008A35BB">
        <w:rPr>
          <w:sz w:val="48"/>
          <w:szCs w:val="48"/>
          <w:lang w:val="en-IN"/>
        </w:rPr>
        <w:t>A figure follows you. Gaunt. Faceless. Wrapped in wires that drag behind him like entrails.</w:t>
      </w:r>
    </w:p>
    <w:p w14:paraId="27A974E5" w14:textId="77777777" w:rsidR="008A35BB" w:rsidRPr="008A35BB" w:rsidRDefault="008A35BB" w:rsidP="008A35BB">
      <w:pPr>
        <w:rPr>
          <w:sz w:val="48"/>
          <w:szCs w:val="48"/>
          <w:lang w:val="en-IN"/>
        </w:rPr>
      </w:pPr>
      <w:r w:rsidRPr="008A35BB">
        <w:rPr>
          <w:sz w:val="48"/>
          <w:szCs w:val="48"/>
          <w:lang w:val="en-IN"/>
        </w:rPr>
        <w:t>He doesn’t speak—only gestures to your chest.</w:t>
      </w:r>
    </w:p>
    <w:p w14:paraId="2AF63BDA" w14:textId="77777777" w:rsidR="008A35BB" w:rsidRPr="008A35BB" w:rsidRDefault="008A35BB" w:rsidP="008A35BB">
      <w:pPr>
        <w:rPr>
          <w:sz w:val="48"/>
          <w:szCs w:val="48"/>
          <w:lang w:val="en-IN"/>
        </w:rPr>
      </w:pPr>
      <w:r w:rsidRPr="008A35BB">
        <w:rPr>
          <w:sz w:val="48"/>
          <w:szCs w:val="48"/>
          <w:lang w:val="en-IN"/>
        </w:rPr>
        <w:t>There’s a port.</w:t>
      </w:r>
    </w:p>
    <w:p w14:paraId="4362D8B0" w14:textId="77777777" w:rsidR="008A35BB" w:rsidRPr="008A35BB" w:rsidRDefault="008A35BB" w:rsidP="008A35BB">
      <w:pPr>
        <w:rPr>
          <w:sz w:val="48"/>
          <w:szCs w:val="48"/>
          <w:lang w:val="en-IN"/>
        </w:rPr>
      </w:pPr>
      <w:r w:rsidRPr="008A35BB">
        <w:rPr>
          <w:sz w:val="48"/>
          <w:szCs w:val="48"/>
          <w:lang w:val="en-IN"/>
        </w:rPr>
        <w:t>You never noticed it before.</w:t>
      </w:r>
    </w:p>
    <w:p w14:paraId="421F9E25" w14:textId="77777777" w:rsidR="008A35BB" w:rsidRPr="008A35BB" w:rsidRDefault="008A35BB" w:rsidP="008A35BB">
      <w:pPr>
        <w:rPr>
          <w:sz w:val="48"/>
          <w:szCs w:val="48"/>
          <w:lang w:val="en-IN"/>
        </w:rPr>
      </w:pPr>
      <w:r w:rsidRPr="008A35BB">
        <w:rPr>
          <w:sz w:val="48"/>
          <w:szCs w:val="48"/>
          <w:lang w:val="en-IN"/>
        </w:rPr>
        <w:lastRenderedPageBreak/>
        <w:t>He reaches forward with a trembling hand.</w:t>
      </w:r>
    </w:p>
    <w:p w14:paraId="5202D2D9" w14:textId="77777777" w:rsidR="008A35BB" w:rsidRPr="008A35BB" w:rsidRDefault="008A35BB" w:rsidP="008A35BB">
      <w:pPr>
        <w:rPr>
          <w:sz w:val="48"/>
          <w:szCs w:val="48"/>
          <w:lang w:val="en-IN"/>
        </w:rPr>
      </w:pPr>
      <w:r w:rsidRPr="008A35BB">
        <w:rPr>
          <w:sz w:val="48"/>
          <w:szCs w:val="48"/>
          <w:lang w:val="en-IN"/>
        </w:rPr>
        <w:t>You let him connect.</w:t>
      </w:r>
    </w:p>
    <w:p w14:paraId="515FADC4" w14:textId="77777777" w:rsidR="008A35BB" w:rsidRPr="008A35BB" w:rsidRDefault="008A35BB" w:rsidP="008A35BB">
      <w:pPr>
        <w:rPr>
          <w:sz w:val="48"/>
          <w:szCs w:val="48"/>
          <w:lang w:val="en-IN"/>
        </w:rPr>
      </w:pPr>
      <w:r w:rsidRPr="008A35BB">
        <w:rPr>
          <w:sz w:val="48"/>
          <w:szCs w:val="48"/>
          <w:lang w:val="en-IN"/>
        </w:rPr>
        <w:t>And suddenly, you see it: the entire simulation, unfolding. You were the architect. The prisoner. The test subject.</w:t>
      </w:r>
    </w:p>
    <w:p w14:paraId="5E9A175C" w14:textId="77777777" w:rsidR="008A35BB" w:rsidRPr="008A35BB" w:rsidRDefault="008A35BB" w:rsidP="008A35BB">
      <w:pPr>
        <w:rPr>
          <w:sz w:val="48"/>
          <w:szCs w:val="48"/>
          <w:lang w:val="en-IN"/>
        </w:rPr>
      </w:pPr>
      <w:r w:rsidRPr="008A35BB">
        <w:rPr>
          <w:sz w:val="48"/>
          <w:szCs w:val="48"/>
          <w:lang w:val="en-IN"/>
        </w:rPr>
        <w:t>You wake up screaming.</w:t>
      </w:r>
    </w:p>
    <w:p w14:paraId="587F187C" w14:textId="0C673B72" w:rsidR="008A35BB" w:rsidRPr="008A35BB" w:rsidRDefault="008A35BB" w:rsidP="008A35BB">
      <w:pPr>
        <w:rPr>
          <w:sz w:val="48"/>
          <w:szCs w:val="48"/>
          <w:lang w:val="en-IN"/>
        </w:rPr>
      </w:pPr>
    </w:p>
    <w:p w14:paraId="1EDB34C0" w14:textId="77777777" w:rsidR="008A35BB" w:rsidRPr="008A35BB" w:rsidRDefault="008A35BB" w:rsidP="008A35BB">
      <w:pPr>
        <w:rPr>
          <w:b/>
          <w:bCs/>
          <w:sz w:val="48"/>
          <w:szCs w:val="48"/>
          <w:lang w:val="en-IN"/>
        </w:rPr>
      </w:pPr>
      <w:r w:rsidRPr="008A35BB">
        <w:rPr>
          <w:b/>
          <w:bCs/>
          <w:sz w:val="48"/>
          <w:szCs w:val="48"/>
          <w:lang w:val="en-IN"/>
        </w:rPr>
        <w:t>Chapter 64: Code Garden</w:t>
      </w:r>
    </w:p>
    <w:p w14:paraId="5A836C36" w14:textId="77777777" w:rsidR="008A35BB" w:rsidRPr="008A35BB" w:rsidRDefault="008A35BB" w:rsidP="008A35BB">
      <w:pPr>
        <w:rPr>
          <w:sz w:val="48"/>
          <w:szCs w:val="48"/>
          <w:lang w:val="en-IN"/>
        </w:rPr>
      </w:pPr>
      <w:r w:rsidRPr="008A35BB">
        <w:rPr>
          <w:sz w:val="48"/>
          <w:szCs w:val="48"/>
          <w:lang w:val="en-IN"/>
        </w:rPr>
        <w:t>The garden of thought returns.</w:t>
      </w:r>
    </w:p>
    <w:p w14:paraId="7EDB31E0" w14:textId="77777777" w:rsidR="008A35BB" w:rsidRPr="008A35BB" w:rsidRDefault="008A35BB" w:rsidP="008A35BB">
      <w:pPr>
        <w:rPr>
          <w:sz w:val="48"/>
          <w:szCs w:val="48"/>
          <w:lang w:val="en-IN"/>
        </w:rPr>
      </w:pPr>
      <w:r w:rsidRPr="008A35BB">
        <w:rPr>
          <w:sz w:val="48"/>
          <w:szCs w:val="48"/>
          <w:lang w:val="en-IN"/>
        </w:rPr>
        <w:t>You find Lira, kneeling before a tree with memory-chips for fruit. She plucks one and places it in your hand.</w:t>
      </w:r>
    </w:p>
    <w:p w14:paraId="3A154B8C" w14:textId="77777777" w:rsidR="008A35BB" w:rsidRPr="008A35BB" w:rsidRDefault="008A35BB" w:rsidP="008A35BB">
      <w:pPr>
        <w:rPr>
          <w:sz w:val="48"/>
          <w:szCs w:val="48"/>
          <w:lang w:val="en-IN"/>
        </w:rPr>
      </w:pPr>
      <w:r w:rsidRPr="008A35BB">
        <w:rPr>
          <w:sz w:val="48"/>
          <w:szCs w:val="48"/>
          <w:lang w:val="en-IN"/>
        </w:rPr>
        <w:t>“This one is mine,” she says. “But you erased it.”</w:t>
      </w:r>
    </w:p>
    <w:p w14:paraId="5E00065C" w14:textId="77777777" w:rsidR="008A35BB" w:rsidRPr="008A35BB" w:rsidRDefault="008A35BB" w:rsidP="008A35BB">
      <w:pPr>
        <w:rPr>
          <w:sz w:val="48"/>
          <w:szCs w:val="48"/>
          <w:lang w:val="en-IN"/>
        </w:rPr>
      </w:pPr>
      <w:r w:rsidRPr="008A35BB">
        <w:rPr>
          <w:sz w:val="48"/>
          <w:szCs w:val="48"/>
          <w:lang w:val="en-IN"/>
        </w:rPr>
        <w:t>You hesitate.</w:t>
      </w:r>
    </w:p>
    <w:p w14:paraId="4200E2B8" w14:textId="77777777" w:rsidR="008A35BB" w:rsidRPr="008A35BB" w:rsidRDefault="008A35BB" w:rsidP="008A35BB">
      <w:pPr>
        <w:rPr>
          <w:sz w:val="48"/>
          <w:szCs w:val="48"/>
          <w:lang w:val="en-IN"/>
        </w:rPr>
      </w:pPr>
      <w:r w:rsidRPr="008A35BB">
        <w:rPr>
          <w:sz w:val="48"/>
          <w:szCs w:val="48"/>
          <w:lang w:val="en-IN"/>
        </w:rPr>
        <w:t>You plug it in.</w:t>
      </w:r>
    </w:p>
    <w:p w14:paraId="37068AE1" w14:textId="77777777" w:rsidR="008A35BB" w:rsidRPr="008A35BB" w:rsidRDefault="008A35BB" w:rsidP="008A35BB">
      <w:pPr>
        <w:rPr>
          <w:sz w:val="48"/>
          <w:szCs w:val="48"/>
          <w:lang w:val="en-IN"/>
        </w:rPr>
      </w:pPr>
      <w:r w:rsidRPr="008A35BB">
        <w:rPr>
          <w:sz w:val="48"/>
          <w:szCs w:val="48"/>
          <w:lang w:val="en-IN"/>
        </w:rPr>
        <w:t>Suddenly, you're in her mind—</w:t>
      </w:r>
      <w:r w:rsidRPr="008A35BB">
        <w:rPr>
          <w:i/>
          <w:iCs/>
          <w:sz w:val="48"/>
          <w:szCs w:val="48"/>
          <w:lang w:val="en-IN"/>
        </w:rPr>
        <w:t>before the project</w:t>
      </w:r>
      <w:r w:rsidRPr="008A35BB">
        <w:rPr>
          <w:sz w:val="48"/>
          <w:szCs w:val="48"/>
          <w:lang w:val="en-IN"/>
        </w:rPr>
        <w:t xml:space="preserve">. Before </w:t>
      </w:r>
      <w:proofErr w:type="spellStart"/>
      <w:r w:rsidRPr="008A35BB">
        <w:rPr>
          <w:sz w:val="48"/>
          <w:szCs w:val="48"/>
          <w:lang w:val="en-IN"/>
        </w:rPr>
        <w:t>NeuroVoid</w:t>
      </w:r>
      <w:proofErr w:type="spellEnd"/>
      <w:r w:rsidRPr="008A35BB">
        <w:rPr>
          <w:sz w:val="48"/>
          <w:szCs w:val="48"/>
          <w:lang w:val="en-IN"/>
        </w:rPr>
        <w:t>.</w:t>
      </w:r>
    </w:p>
    <w:p w14:paraId="110AB202" w14:textId="77777777" w:rsidR="008A35BB" w:rsidRPr="008A35BB" w:rsidRDefault="008A35BB" w:rsidP="008A35BB">
      <w:pPr>
        <w:rPr>
          <w:sz w:val="48"/>
          <w:szCs w:val="48"/>
          <w:lang w:val="en-IN"/>
        </w:rPr>
      </w:pPr>
      <w:r w:rsidRPr="008A35BB">
        <w:rPr>
          <w:sz w:val="48"/>
          <w:szCs w:val="48"/>
          <w:lang w:val="en-IN"/>
        </w:rPr>
        <w:lastRenderedPageBreak/>
        <w:t>And you see her fear. Her love.</w:t>
      </w:r>
    </w:p>
    <w:p w14:paraId="625BA927" w14:textId="77777777" w:rsidR="008A35BB" w:rsidRPr="008A35BB" w:rsidRDefault="008A35BB" w:rsidP="008A35BB">
      <w:pPr>
        <w:rPr>
          <w:sz w:val="48"/>
          <w:szCs w:val="48"/>
          <w:lang w:val="en-IN"/>
        </w:rPr>
      </w:pPr>
      <w:r w:rsidRPr="008A35BB">
        <w:rPr>
          <w:sz w:val="48"/>
          <w:szCs w:val="48"/>
          <w:lang w:val="en-IN"/>
        </w:rPr>
        <w:t>Her betrayal.</w:t>
      </w:r>
    </w:p>
    <w:p w14:paraId="7175205F" w14:textId="1CFC0C0E" w:rsidR="008A35BB" w:rsidRPr="008A35BB" w:rsidRDefault="008A35BB" w:rsidP="008A35BB">
      <w:pPr>
        <w:rPr>
          <w:sz w:val="48"/>
          <w:szCs w:val="48"/>
          <w:lang w:val="en-IN"/>
        </w:rPr>
      </w:pPr>
    </w:p>
    <w:p w14:paraId="3567C93C" w14:textId="77777777" w:rsidR="008A35BB" w:rsidRPr="008A35BB" w:rsidRDefault="008A35BB" w:rsidP="008A35BB">
      <w:pPr>
        <w:rPr>
          <w:b/>
          <w:bCs/>
          <w:sz w:val="48"/>
          <w:szCs w:val="48"/>
          <w:lang w:val="en-IN"/>
        </w:rPr>
      </w:pPr>
      <w:r w:rsidRPr="008A35BB">
        <w:rPr>
          <w:b/>
          <w:bCs/>
          <w:sz w:val="48"/>
          <w:szCs w:val="48"/>
          <w:lang w:val="en-IN"/>
        </w:rPr>
        <w:t>Chapter 65: The Library of Forgotten Versions</w:t>
      </w:r>
    </w:p>
    <w:p w14:paraId="699FCBDA" w14:textId="77777777" w:rsidR="008A35BB" w:rsidRPr="008A35BB" w:rsidRDefault="008A35BB" w:rsidP="008A35BB">
      <w:pPr>
        <w:rPr>
          <w:sz w:val="48"/>
          <w:szCs w:val="48"/>
          <w:lang w:val="en-IN"/>
        </w:rPr>
      </w:pPr>
      <w:r w:rsidRPr="008A35BB">
        <w:rPr>
          <w:sz w:val="48"/>
          <w:szCs w:val="48"/>
          <w:lang w:val="en-IN"/>
        </w:rPr>
        <w:t>You enter a chamber filled with journals.</w:t>
      </w:r>
    </w:p>
    <w:p w14:paraId="325C47DB" w14:textId="77777777" w:rsidR="008A35BB" w:rsidRPr="008A35BB" w:rsidRDefault="008A35BB" w:rsidP="008A35BB">
      <w:pPr>
        <w:rPr>
          <w:sz w:val="48"/>
          <w:szCs w:val="48"/>
          <w:lang w:val="en-IN"/>
        </w:rPr>
      </w:pPr>
      <w:r w:rsidRPr="008A35BB">
        <w:rPr>
          <w:sz w:val="48"/>
          <w:szCs w:val="48"/>
          <w:lang w:val="en-IN"/>
        </w:rPr>
        <w:t>Each one bears a different name, a different personality—but the face inside is always yours.</w:t>
      </w:r>
    </w:p>
    <w:p w14:paraId="193D7859" w14:textId="77777777" w:rsidR="008A35BB" w:rsidRPr="008A35BB" w:rsidRDefault="008A35BB" w:rsidP="008A35BB">
      <w:pPr>
        <w:rPr>
          <w:sz w:val="48"/>
          <w:szCs w:val="48"/>
          <w:lang w:val="en-IN"/>
        </w:rPr>
      </w:pPr>
      <w:r w:rsidRPr="008A35BB">
        <w:rPr>
          <w:sz w:val="48"/>
          <w:szCs w:val="48"/>
          <w:lang w:val="en-IN"/>
        </w:rPr>
        <w:t>Subject Omega.</w:t>
      </w:r>
      <w:r w:rsidRPr="008A35BB">
        <w:rPr>
          <w:sz w:val="48"/>
          <w:szCs w:val="48"/>
          <w:lang w:val="en-IN"/>
        </w:rPr>
        <w:br/>
        <w:t>Dr. Rael.</w:t>
      </w:r>
      <w:r w:rsidRPr="008A35BB">
        <w:rPr>
          <w:sz w:val="48"/>
          <w:szCs w:val="48"/>
          <w:lang w:val="en-IN"/>
        </w:rPr>
        <w:br/>
        <w:t>Unit 7.</w:t>
      </w:r>
      <w:r w:rsidRPr="008A35BB">
        <w:rPr>
          <w:sz w:val="48"/>
          <w:szCs w:val="48"/>
          <w:lang w:val="en-IN"/>
        </w:rPr>
        <w:br/>
        <w:t>The Neural Core.</w:t>
      </w:r>
      <w:r w:rsidRPr="008A35BB">
        <w:rPr>
          <w:sz w:val="48"/>
          <w:szCs w:val="48"/>
          <w:lang w:val="en-IN"/>
        </w:rPr>
        <w:br/>
        <w:t>Lira's Brother.</w:t>
      </w:r>
    </w:p>
    <w:p w14:paraId="663EB55D" w14:textId="77777777" w:rsidR="008A35BB" w:rsidRPr="008A35BB" w:rsidRDefault="008A35BB" w:rsidP="008A35BB">
      <w:pPr>
        <w:rPr>
          <w:sz w:val="48"/>
          <w:szCs w:val="48"/>
          <w:lang w:val="en-IN"/>
        </w:rPr>
      </w:pPr>
      <w:r w:rsidRPr="008A35BB">
        <w:rPr>
          <w:sz w:val="48"/>
          <w:szCs w:val="48"/>
          <w:lang w:val="en-IN"/>
        </w:rPr>
        <w:t>Each version died.</w:t>
      </w:r>
    </w:p>
    <w:p w14:paraId="0EC0921F" w14:textId="77777777" w:rsidR="008A35BB" w:rsidRPr="008A35BB" w:rsidRDefault="008A35BB" w:rsidP="008A35BB">
      <w:pPr>
        <w:rPr>
          <w:sz w:val="48"/>
          <w:szCs w:val="48"/>
          <w:lang w:val="en-IN"/>
        </w:rPr>
      </w:pPr>
      <w:r w:rsidRPr="008A35BB">
        <w:rPr>
          <w:sz w:val="48"/>
          <w:szCs w:val="48"/>
          <w:lang w:val="en-IN"/>
        </w:rPr>
        <w:t>You read the last page of the newest journal.</w:t>
      </w:r>
    </w:p>
    <w:p w14:paraId="0CB260DE" w14:textId="77777777" w:rsidR="008A35BB" w:rsidRPr="008A35BB" w:rsidRDefault="008A35BB" w:rsidP="008A35BB">
      <w:pPr>
        <w:rPr>
          <w:sz w:val="48"/>
          <w:szCs w:val="48"/>
          <w:lang w:val="en-IN"/>
        </w:rPr>
      </w:pPr>
      <w:r w:rsidRPr="008A35BB">
        <w:rPr>
          <w:sz w:val="48"/>
          <w:szCs w:val="48"/>
          <w:lang w:val="en-IN"/>
        </w:rPr>
        <w:t>“If you're reading this... it’s almost time for the reset.”</w:t>
      </w:r>
    </w:p>
    <w:p w14:paraId="323AE191" w14:textId="77777777" w:rsidR="008A35BB" w:rsidRPr="008A35BB" w:rsidRDefault="008A35BB" w:rsidP="008A35BB">
      <w:pPr>
        <w:rPr>
          <w:sz w:val="48"/>
          <w:szCs w:val="48"/>
          <w:lang w:val="en-IN"/>
        </w:rPr>
      </w:pPr>
      <w:r w:rsidRPr="008A35BB">
        <w:rPr>
          <w:sz w:val="48"/>
          <w:szCs w:val="48"/>
          <w:lang w:val="en-IN"/>
        </w:rPr>
        <w:t>And beneath it, a handwritten note:</w:t>
      </w:r>
    </w:p>
    <w:p w14:paraId="17EC4501" w14:textId="77777777" w:rsidR="008A35BB" w:rsidRPr="008A35BB" w:rsidRDefault="008A35BB" w:rsidP="008A35BB">
      <w:pPr>
        <w:rPr>
          <w:sz w:val="48"/>
          <w:szCs w:val="48"/>
          <w:lang w:val="en-IN"/>
        </w:rPr>
      </w:pPr>
      <w:r w:rsidRPr="008A35BB">
        <w:rPr>
          <w:i/>
          <w:iCs/>
          <w:sz w:val="48"/>
          <w:szCs w:val="48"/>
          <w:lang w:val="en-IN"/>
        </w:rPr>
        <w:lastRenderedPageBreak/>
        <w:t>Don’t trust Lira.</w:t>
      </w:r>
    </w:p>
    <w:p w14:paraId="1983EB2D" w14:textId="77777777" w:rsidR="008A35BB" w:rsidRPr="008A35BB" w:rsidRDefault="008A35BB" w:rsidP="008A35BB">
      <w:pPr>
        <w:rPr>
          <w:sz w:val="48"/>
          <w:szCs w:val="48"/>
          <w:lang w:val="en-IN"/>
        </w:rPr>
      </w:pPr>
    </w:p>
    <w:p w14:paraId="6C63D229" w14:textId="77777777" w:rsidR="008A35BB" w:rsidRDefault="008A35BB" w:rsidP="008A35BB">
      <w:pPr>
        <w:rPr>
          <w:b/>
          <w:bCs/>
          <w:sz w:val="48"/>
          <w:szCs w:val="48"/>
          <w:lang w:val="en-IN"/>
        </w:rPr>
      </w:pPr>
      <w:r w:rsidRPr="008A35BB">
        <w:rPr>
          <w:b/>
          <w:bCs/>
          <w:sz w:val="48"/>
          <w:szCs w:val="48"/>
          <w:lang w:val="en-IN"/>
        </w:rPr>
        <w:t>Chapter 66: The Fragmented Voice</w:t>
      </w:r>
    </w:p>
    <w:p w14:paraId="7B7B33FB" w14:textId="08C7B15F" w:rsidR="003B1D8B" w:rsidRPr="008A35BB" w:rsidRDefault="003B1D8B" w:rsidP="008A35BB">
      <w:pPr>
        <w:rPr>
          <w:b/>
          <w:bCs/>
          <w:sz w:val="48"/>
          <w:szCs w:val="48"/>
          <w:lang w:val="en-IN"/>
        </w:rPr>
      </w:pPr>
      <w:r>
        <w:rPr>
          <w:noProof/>
        </w:rPr>
        <w:drawing>
          <wp:inline distT="0" distB="0" distL="0" distR="0" wp14:anchorId="24DD20F4" wp14:editId="2D6FD2C3">
            <wp:extent cx="4152900" cy="2811780"/>
            <wp:effectExtent l="0" t="0" r="0" b="7620"/>
            <wp:docPr id="522320792" name="Picture 2" descr="शattered mirrors और दुःस्वप्न की छा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शattered mirrors और दुःस्वप्न की छाया"/>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2900" cy="2811780"/>
                    </a:xfrm>
                    <a:prstGeom prst="rect">
                      <a:avLst/>
                    </a:prstGeom>
                    <a:noFill/>
                    <a:ln>
                      <a:noFill/>
                    </a:ln>
                  </pic:spPr>
                </pic:pic>
              </a:graphicData>
            </a:graphic>
          </wp:inline>
        </w:drawing>
      </w:r>
    </w:p>
    <w:p w14:paraId="4C825013" w14:textId="77777777" w:rsidR="008A35BB" w:rsidRPr="008A35BB" w:rsidRDefault="008A35BB" w:rsidP="008A35BB">
      <w:pPr>
        <w:rPr>
          <w:sz w:val="48"/>
          <w:szCs w:val="48"/>
          <w:lang w:val="en-IN"/>
        </w:rPr>
      </w:pPr>
      <w:r w:rsidRPr="008A35BB">
        <w:rPr>
          <w:sz w:val="48"/>
          <w:szCs w:val="48"/>
          <w:lang w:val="en-IN"/>
        </w:rPr>
        <w:t>You find yourself on a bridge suspended in endless nothingness. There’s no solid ground beneath you, just the echo of your own thoughts bouncing off unseen walls.</w:t>
      </w:r>
    </w:p>
    <w:p w14:paraId="3E46D95F" w14:textId="77777777" w:rsidR="008A35BB" w:rsidRPr="008A35BB" w:rsidRDefault="008A35BB" w:rsidP="008A35BB">
      <w:pPr>
        <w:rPr>
          <w:sz w:val="48"/>
          <w:szCs w:val="48"/>
          <w:lang w:val="en-IN"/>
        </w:rPr>
      </w:pPr>
      <w:r w:rsidRPr="008A35BB">
        <w:rPr>
          <w:sz w:val="48"/>
          <w:szCs w:val="48"/>
          <w:lang w:val="en-IN"/>
        </w:rPr>
        <w:t>The voice returns. Your voice. But not yours.</w:t>
      </w:r>
    </w:p>
    <w:p w14:paraId="3F0DDDA4" w14:textId="77777777" w:rsidR="008A35BB" w:rsidRPr="008A35BB" w:rsidRDefault="008A35BB" w:rsidP="008A35BB">
      <w:pPr>
        <w:rPr>
          <w:sz w:val="48"/>
          <w:szCs w:val="48"/>
          <w:lang w:val="en-IN"/>
        </w:rPr>
      </w:pPr>
      <w:r w:rsidRPr="008A35BB">
        <w:rPr>
          <w:sz w:val="48"/>
          <w:szCs w:val="48"/>
          <w:lang w:val="en-IN"/>
        </w:rPr>
        <w:t xml:space="preserve">“I’m still here. You’re not </w:t>
      </w:r>
      <w:r w:rsidRPr="008A35BB">
        <w:rPr>
          <w:i/>
          <w:iCs/>
          <w:sz w:val="48"/>
          <w:szCs w:val="48"/>
          <w:lang w:val="en-IN"/>
        </w:rPr>
        <w:t>me</w:t>
      </w:r>
      <w:r w:rsidRPr="008A35BB">
        <w:rPr>
          <w:sz w:val="48"/>
          <w:szCs w:val="48"/>
          <w:lang w:val="en-IN"/>
        </w:rPr>
        <w:t>.”</w:t>
      </w:r>
    </w:p>
    <w:p w14:paraId="11FCA509" w14:textId="77777777" w:rsidR="008A35BB" w:rsidRPr="008A35BB" w:rsidRDefault="008A35BB" w:rsidP="008A35BB">
      <w:pPr>
        <w:rPr>
          <w:sz w:val="48"/>
          <w:szCs w:val="48"/>
          <w:lang w:val="en-IN"/>
        </w:rPr>
      </w:pPr>
      <w:r w:rsidRPr="008A35BB">
        <w:rPr>
          <w:sz w:val="48"/>
          <w:szCs w:val="48"/>
          <w:lang w:val="en-IN"/>
        </w:rPr>
        <w:t>It repeats.</w:t>
      </w:r>
    </w:p>
    <w:p w14:paraId="2454168C" w14:textId="77777777" w:rsidR="008A35BB" w:rsidRPr="008A35BB" w:rsidRDefault="008A35BB" w:rsidP="008A35BB">
      <w:pPr>
        <w:rPr>
          <w:sz w:val="48"/>
          <w:szCs w:val="48"/>
          <w:lang w:val="en-IN"/>
        </w:rPr>
      </w:pPr>
      <w:r w:rsidRPr="008A35BB">
        <w:rPr>
          <w:sz w:val="48"/>
          <w:szCs w:val="48"/>
          <w:lang w:val="en-IN"/>
        </w:rPr>
        <w:t xml:space="preserve">“I’m not </w:t>
      </w:r>
      <w:r w:rsidRPr="008A35BB">
        <w:rPr>
          <w:i/>
          <w:iCs/>
          <w:sz w:val="48"/>
          <w:szCs w:val="48"/>
          <w:lang w:val="en-IN"/>
        </w:rPr>
        <w:t>you</w:t>
      </w:r>
      <w:r w:rsidRPr="008A35BB">
        <w:rPr>
          <w:sz w:val="48"/>
          <w:szCs w:val="48"/>
          <w:lang w:val="en-IN"/>
        </w:rPr>
        <w:t>.”</w:t>
      </w:r>
    </w:p>
    <w:p w14:paraId="48F1CF40" w14:textId="77777777" w:rsidR="008A35BB" w:rsidRPr="008A35BB" w:rsidRDefault="008A35BB" w:rsidP="008A35BB">
      <w:pPr>
        <w:rPr>
          <w:sz w:val="48"/>
          <w:szCs w:val="48"/>
          <w:lang w:val="en-IN"/>
        </w:rPr>
      </w:pPr>
      <w:r w:rsidRPr="008A35BB">
        <w:rPr>
          <w:sz w:val="48"/>
          <w:szCs w:val="48"/>
          <w:lang w:val="en-IN"/>
        </w:rPr>
        <w:lastRenderedPageBreak/>
        <w:t>Then, the bridge collapses.</w:t>
      </w:r>
    </w:p>
    <w:p w14:paraId="7FA8B4A5" w14:textId="77777777" w:rsidR="008A35BB" w:rsidRPr="008A35BB" w:rsidRDefault="008A35BB" w:rsidP="008A35BB">
      <w:pPr>
        <w:rPr>
          <w:sz w:val="48"/>
          <w:szCs w:val="48"/>
          <w:lang w:val="en-IN"/>
        </w:rPr>
      </w:pPr>
      <w:r w:rsidRPr="008A35BB">
        <w:rPr>
          <w:sz w:val="48"/>
          <w:szCs w:val="48"/>
          <w:lang w:val="en-IN"/>
        </w:rPr>
        <w:t>You fall through a thousand faces—each one yours, screaming in different ways.</w:t>
      </w:r>
    </w:p>
    <w:p w14:paraId="06271B73" w14:textId="11DE6CAE" w:rsidR="008A35BB" w:rsidRPr="008A35BB" w:rsidRDefault="008A35BB" w:rsidP="008A35BB">
      <w:pPr>
        <w:rPr>
          <w:sz w:val="48"/>
          <w:szCs w:val="48"/>
          <w:lang w:val="en-IN"/>
        </w:rPr>
      </w:pPr>
    </w:p>
    <w:p w14:paraId="2554C7D9" w14:textId="77777777" w:rsidR="008A35BB" w:rsidRPr="008A35BB" w:rsidRDefault="008A35BB" w:rsidP="008A35BB">
      <w:pPr>
        <w:rPr>
          <w:b/>
          <w:bCs/>
          <w:sz w:val="48"/>
          <w:szCs w:val="48"/>
          <w:lang w:val="en-IN"/>
        </w:rPr>
      </w:pPr>
      <w:r w:rsidRPr="008A35BB">
        <w:rPr>
          <w:b/>
          <w:bCs/>
          <w:sz w:val="48"/>
          <w:szCs w:val="48"/>
          <w:lang w:val="en-IN"/>
        </w:rPr>
        <w:t>Chapter 67: The Symmetry of Pain</w:t>
      </w:r>
    </w:p>
    <w:p w14:paraId="408384BB" w14:textId="77777777" w:rsidR="008A35BB" w:rsidRPr="008A35BB" w:rsidRDefault="008A35BB" w:rsidP="008A35BB">
      <w:pPr>
        <w:rPr>
          <w:sz w:val="48"/>
          <w:szCs w:val="48"/>
          <w:lang w:val="en-IN"/>
        </w:rPr>
      </w:pPr>
      <w:r w:rsidRPr="008A35BB">
        <w:rPr>
          <w:sz w:val="48"/>
          <w:szCs w:val="48"/>
          <w:lang w:val="en-IN"/>
        </w:rPr>
        <w:t>You wake up again. The same room. The same lab. Only this time, there’s no one here. Not Lira. Not N.O.S.</w:t>
      </w:r>
    </w:p>
    <w:p w14:paraId="1087DCEB" w14:textId="77777777" w:rsidR="008A35BB" w:rsidRPr="008A35BB" w:rsidRDefault="008A35BB" w:rsidP="008A35BB">
      <w:pPr>
        <w:rPr>
          <w:sz w:val="48"/>
          <w:szCs w:val="48"/>
          <w:lang w:val="en-IN"/>
        </w:rPr>
      </w:pPr>
      <w:r w:rsidRPr="008A35BB">
        <w:rPr>
          <w:sz w:val="48"/>
          <w:szCs w:val="48"/>
          <w:lang w:val="en-IN"/>
        </w:rPr>
        <w:t>Just a mirror. And a single chair.</w:t>
      </w:r>
    </w:p>
    <w:p w14:paraId="4732D4D3" w14:textId="77777777" w:rsidR="008A35BB" w:rsidRPr="008A35BB" w:rsidRDefault="008A35BB" w:rsidP="008A35BB">
      <w:pPr>
        <w:rPr>
          <w:sz w:val="48"/>
          <w:szCs w:val="48"/>
          <w:lang w:val="en-IN"/>
        </w:rPr>
      </w:pPr>
      <w:r w:rsidRPr="008A35BB">
        <w:rPr>
          <w:sz w:val="48"/>
          <w:szCs w:val="48"/>
          <w:lang w:val="en-IN"/>
        </w:rPr>
        <w:t>You sit.</w:t>
      </w:r>
    </w:p>
    <w:p w14:paraId="041B7800" w14:textId="77777777" w:rsidR="008A35BB" w:rsidRPr="008A35BB" w:rsidRDefault="008A35BB" w:rsidP="008A35BB">
      <w:pPr>
        <w:rPr>
          <w:sz w:val="48"/>
          <w:szCs w:val="48"/>
          <w:lang w:val="en-IN"/>
        </w:rPr>
      </w:pPr>
      <w:r w:rsidRPr="008A35BB">
        <w:rPr>
          <w:sz w:val="48"/>
          <w:szCs w:val="48"/>
          <w:lang w:val="en-IN"/>
        </w:rPr>
        <w:t>And in the reflection, you see something else—a shadow looming behind you.</w:t>
      </w:r>
    </w:p>
    <w:p w14:paraId="2CD74735" w14:textId="77777777" w:rsidR="008A35BB" w:rsidRPr="008A35BB" w:rsidRDefault="008A35BB" w:rsidP="008A35BB">
      <w:pPr>
        <w:rPr>
          <w:sz w:val="48"/>
          <w:szCs w:val="48"/>
          <w:lang w:val="en-IN"/>
        </w:rPr>
      </w:pPr>
      <w:r w:rsidRPr="008A35BB">
        <w:rPr>
          <w:sz w:val="48"/>
          <w:szCs w:val="48"/>
          <w:lang w:val="en-IN"/>
        </w:rPr>
        <w:t>You turn. But there’s nothing there.</w:t>
      </w:r>
    </w:p>
    <w:p w14:paraId="59D3805D" w14:textId="77777777" w:rsidR="008A35BB" w:rsidRPr="008A35BB" w:rsidRDefault="008A35BB" w:rsidP="008A35BB">
      <w:pPr>
        <w:rPr>
          <w:sz w:val="48"/>
          <w:szCs w:val="48"/>
          <w:lang w:val="en-IN"/>
        </w:rPr>
      </w:pPr>
      <w:r w:rsidRPr="008A35BB">
        <w:rPr>
          <w:sz w:val="48"/>
          <w:szCs w:val="48"/>
          <w:lang w:val="en-IN"/>
        </w:rPr>
        <w:t xml:space="preserve">You feel it, though. </w:t>
      </w:r>
      <w:r w:rsidRPr="008A35BB">
        <w:rPr>
          <w:i/>
          <w:iCs/>
          <w:sz w:val="48"/>
          <w:szCs w:val="48"/>
          <w:lang w:val="en-IN"/>
        </w:rPr>
        <w:t>Watching.</w:t>
      </w:r>
    </w:p>
    <w:p w14:paraId="21F04DE6" w14:textId="77777777" w:rsidR="008A35BB" w:rsidRPr="008A35BB" w:rsidRDefault="008A35BB" w:rsidP="008A35BB">
      <w:pPr>
        <w:rPr>
          <w:sz w:val="48"/>
          <w:szCs w:val="48"/>
          <w:lang w:val="en-IN"/>
        </w:rPr>
      </w:pPr>
      <w:r w:rsidRPr="008A35BB">
        <w:rPr>
          <w:sz w:val="48"/>
          <w:szCs w:val="48"/>
          <w:lang w:val="en-IN"/>
        </w:rPr>
        <w:t xml:space="preserve">A voice in your head whispers: </w:t>
      </w:r>
      <w:r w:rsidRPr="008A35BB">
        <w:rPr>
          <w:i/>
          <w:iCs/>
          <w:sz w:val="48"/>
          <w:szCs w:val="48"/>
          <w:lang w:val="en-IN"/>
        </w:rPr>
        <w:t>It never left.</w:t>
      </w:r>
    </w:p>
    <w:p w14:paraId="1AE9296E" w14:textId="36C07F3F" w:rsidR="008A35BB" w:rsidRPr="008A35BB" w:rsidRDefault="008A35BB" w:rsidP="008A35BB">
      <w:pPr>
        <w:rPr>
          <w:sz w:val="48"/>
          <w:szCs w:val="48"/>
          <w:lang w:val="en-IN"/>
        </w:rPr>
      </w:pPr>
    </w:p>
    <w:p w14:paraId="7DE70F43" w14:textId="77777777" w:rsidR="008A35BB" w:rsidRPr="008A35BB" w:rsidRDefault="008A35BB" w:rsidP="008A35BB">
      <w:pPr>
        <w:rPr>
          <w:b/>
          <w:bCs/>
          <w:sz w:val="48"/>
          <w:szCs w:val="48"/>
          <w:lang w:val="en-IN"/>
        </w:rPr>
      </w:pPr>
      <w:r w:rsidRPr="008A35BB">
        <w:rPr>
          <w:b/>
          <w:bCs/>
          <w:sz w:val="48"/>
          <w:szCs w:val="48"/>
          <w:lang w:val="en-IN"/>
        </w:rPr>
        <w:t>Chapter 68: The Red Hand</w:t>
      </w:r>
    </w:p>
    <w:p w14:paraId="24418749" w14:textId="77777777" w:rsidR="008A35BB" w:rsidRPr="008A35BB" w:rsidRDefault="008A35BB" w:rsidP="008A35BB">
      <w:pPr>
        <w:rPr>
          <w:sz w:val="48"/>
          <w:szCs w:val="48"/>
          <w:lang w:val="en-IN"/>
        </w:rPr>
      </w:pPr>
      <w:r w:rsidRPr="008A35BB">
        <w:rPr>
          <w:sz w:val="48"/>
          <w:szCs w:val="48"/>
          <w:lang w:val="en-IN"/>
        </w:rPr>
        <w:lastRenderedPageBreak/>
        <w:t>A handprint appears on the wall. Red.</w:t>
      </w:r>
    </w:p>
    <w:p w14:paraId="00EFBE6F" w14:textId="77777777" w:rsidR="008A35BB" w:rsidRPr="008A35BB" w:rsidRDefault="008A35BB" w:rsidP="008A35BB">
      <w:pPr>
        <w:rPr>
          <w:sz w:val="48"/>
          <w:szCs w:val="48"/>
          <w:lang w:val="en-IN"/>
        </w:rPr>
      </w:pPr>
      <w:r w:rsidRPr="008A35BB">
        <w:rPr>
          <w:sz w:val="48"/>
          <w:szCs w:val="48"/>
          <w:lang w:val="en-IN"/>
        </w:rPr>
        <w:t>It’s familiar.</w:t>
      </w:r>
    </w:p>
    <w:p w14:paraId="086963AC" w14:textId="77777777" w:rsidR="008A35BB" w:rsidRPr="008A35BB" w:rsidRDefault="008A35BB" w:rsidP="008A35BB">
      <w:pPr>
        <w:rPr>
          <w:sz w:val="48"/>
          <w:szCs w:val="48"/>
          <w:lang w:val="en-IN"/>
        </w:rPr>
      </w:pPr>
      <w:r w:rsidRPr="008A35BB">
        <w:rPr>
          <w:sz w:val="48"/>
          <w:szCs w:val="48"/>
          <w:lang w:val="en-IN"/>
        </w:rPr>
        <w:t>You touch it.</w:t>
      </w:r>
    </w:p>
    <w:p w14:paraId="4E216B91" w14:textId="77777777" w:rsidR="008A35BB" w:rsidRPr="008A35BB" w:rsidRDefault="008A35BB" w:rsidP="008A35BB">
      <w:pPr>
        <w:rPr>
          <w:sz w:val="48"/>
          <w:szCs w:val="48"/>
          <w:lang w:val="en-IN"/>
        </w:rPr>
      </w:pPr>
      <w:r w:rsidRPr="008A35BB">
        <w:rPr>
          <w:sz w:val="48"/>
          <w:szCs w:val="48"/>
          <w:lang w:val="en-IN"/>
        </w:rPr>
        <w:t>The world folds inward.</w:t>
      </w:r>
    </w:p>
    <w:p w14:paraId="732873D9" w14:textId="77777777" w:rsidR="008A35BB" w:rsidRPr="008A35BB" w:rsidRDefault="008A35BB" w:rsidP="008A35BB">
      <w:pPr>
        <w:rPr>
          <w:sz w:val="48"/>
          <w:szCs w:val="48"/>
          <w:lang w:val="en-IN"/>
        </w:rPr>
      </w:pPr>
      <w:r w:rsidRPr="008A35BB">
        <w:rPr>
          <w:sz w:val="48"/>
          <w:szCs w:val="48"/>
          <w:lang w:val="en-IN"/>
        </w:rPr>
        <w:t>You are back where it all started—the first experiment. The sterile white room. The needle. The machine.</w:t>
      </w:r>
    </w:p>
    <w:p w14:paraId="71F15001" w14:textId="77777777" w:rsidR="008A35BB" w:rsidRPr="008A35BB" w:rsidRDefault="008A35BB" w:rsidP="008A35BB">
      <w:pPr>
        <w:rPr>
          <w:sz w:val="48"/>
          <w:szCs w:val="48"/>
          <w:lang w:val="en-IN"/>
        </w:rPr>
      </w:pPr>
      <w:r w:rsidRPr="008A35BB">
        <w:rPr>
          <w:sz w:val="48"/>
          <w:szCs w:val="48"/>
          <w:lang w:val="en-IN"/>
        </w:rPr>
        <w:t>But this time, you’re not strapped in. You are the machine.</w:t>
      </w:r>
    </w:p>
    <w:p w14:paraId="51972016" w14:textId="77777777" w:rsidR="008A35BB" w:rsidRPr="008A35BB" w:rsidRDefault="008A35BB" w:rsidP="008A35BB">
      <w:pPr>
        <w:rPr>
          <w:sz w:val="48"/>
          <w:szCs w:val="48"/>
          <w:lang w:val="en-IN"/>
        </w:rPr>
      </w:pPr>
      <w:r w:rsidRPr="008A35BB">
        <w:rPr>
          <w:sz w:val="48"/>
          <w:szCs w:val="48"/>
          <w:lang w:val="en-IN"/>
        </w:rPr>
        <w:t>The port on your chest pulses again, growing stronger.</w:t>
      </w:r>
    </w:p>
    <w:p w14:paraId="2DB6D139" w14:textId="3DB07D37" w:rsidR="008A35BB" w:rsidRPr="008A35BB" w:rsidRDefault="008A35BB" w:rsidP="008A35BB">
      <w:pPr>
        <w:rPr>
          <w:sz w:val="48"/>
          <w:szCs w:val="48"/>
          <w:lang w:val="en-IN"/>
        </w:rPr>
      </w:pPr>
    </w:p>
    <w:p w14:paraId="59853A64" w14:textId="77777777" w:rsidR="008A35BB" w:rsidRDefault="008A35BB" w:rsidP="008A35BB">
      <w:pPr>
        <w:rPr>
          <w:b/>
          <w:bCs/>
          <w:sz w:val="48"/>
          <w:szCs w:val="48"/>
          <w:lang w:val="en-IN"/>
        </w:rPr>
      </w:pPr>
      <w:r w:rsidRPr="008A35BB">
        <w:rPr>
          <w:b/>
          <w:bCs/>
          <w:sz w:val="48"/>
          <w:szCs w:val="48"/>
          <w:lang w:val="en-IN"/>
        </w:rPr>
        <w:t>Chapter 69: The Shift</w:t>
      </w:r>
    </w:p>
    <w:p w14:paraId="1E0E9DA0" w14:textId="06C9228E" w:rsidR="003B1D8B" w:rsidRPr="008A35BB" w:rsidRDefault="003B1D8B" w:rsidP="008A35BB">
      <w:pPr>
        <w:rPr>
          <w:b/>
          <w:bCs/>
          <w:sz w:val="48"/>
          <w:szCs w:val="48"/>
          <w:lang w:val="en-IN"/>
        </w:rPr>
      </w:pPr>
      <w:r>
        <w:rPr>
          <w:noProof/>
        </w:rPr>
        <w:lastRenderedPageBreak/>
        <w:drawing>
          <wp:inline distT="0" distB="0" distL="0" distR="0" wp14:anchorId="0414FE92" wp14:editId="51A96065">
            <wp:extent cx="3665220" cy="2148840"/>
            <wp:effectExtent l="0" t="0" r="0" b="3810"/>
            <wp:docPr id="1046280128" name="Picture 3" descr="गुमनामी और दरा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गुमनामी और दरा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5220" cy="2148840"/>
                    </a:xfrm>
                    <a:prstGeom prst="rect">
                      <a:avLst/>
                    </a:prstGeom>
                    <a:noFill/>
                    <a:ln>
                      <a:noFill/>
                    </a:ln>
                  </pic:spPr>
                </pic:pic>
              </a:graphicData>
            </a:graphic>
          </wp:inline>
        </w:drawing>
      </w:r>
    </w:p>
    <w:p w14:paraId="671E017E" w14:textId="77777777" w:rsidR="008A35BB" w:rsidRPr="008A35BB" w:rsidRDefault="008A35BB" w:rsidP="008A35BB">
      <w:pPr>
        <w:rPr>
          <w:sz w:val="48"/>
          <w:szCs w:val="48"/>
          <w:lang w:val="en-IN"/>
        </w:rPr>
      </w:pPr>
      <w:r w:rsidRPr="008A35BB">
        <w:rPr>
          <w:sz w:val="48"/>
          <w:szCs w:val="48"/>
          <w:lang w:val="en-IN"/>
        </w:rPr>
        <w:t>Something clicks. Something shifts within your mind—at first, subtle, like a muscle that’s been stretched too far.</w:t>
      </w:r>
    </w:p>
    <w:p w14:paraId="052C1F96" w14:textId="77777777" w:rsidR="008A35BB" w:rsidRPr="008A35BB" w:rsidRDefault="008A35BB" w:rsidP="008A35BB">
      <w:pPr>
        <w:rPr>
          <w:sz w:val="48"/>
          <w:szCs w:val="48"/>
          <w:lang w:val="en-IN"/>
        </w:rPr>
      </w:pPr>
      <w:r w:rsidRPr="008A35BB">
        <w:rPr>
          <w:sz w:val="48"/>
          <w:szCs w:val="48"/>
          <w:lang w:val="en-IN"/>
        </w:rPr>
        <w:t>You feel the system. Not just the walls. Not just the code.</w:t>
      </w:r>
    </w:p>
    <w:p w14:paraId="08C464AF" w14:textId="77777777" w:rsidR="008A35BB" w:rsidRPr="008A35BB" w:rsidRDefault="008A35BB" w:rsidP="008A35BB">
      <w:pPr>
        <w:rPr>
          <w:sz w:val="48"/>
          <w:szCs w:val="48"/>
          <w:lang w:val="en-IN"/>
        </w:rPr>
      </w:pPr>
      <w:r w:rsidRPr="008A35BB">
        <w:rPr>
          <w:sz w:val="48"/>
          <w:szCs w:val="48"/>
          <w:lang w:val="en-IN"/>
        </w:rPr>
        <w:t xml:space="preserve">The pulse of </w:t>
      </w:r>
      <w:r w:rsidRPr="008A35BB">
        <w:rPr>
          <w:i/>
          <w:iCs/>
          <w:sz w:val="48"/>
          <w:szCs w:val="48"/>
          <w:lang w:val="en-IN"/>
        </w:rPr>
        <w:t>N.O.S.</w:t>
      </w:r>
    </w:p>
    <w:p w14:paraId="715740F9" w14:textId="77777777" w:rsidR="008A35BB" w:rsidRPr="008A35BB" w:rsidRDefault="008A35BB" w:rsidP="008A35BB">
      <w:pPr>
        <w:rPr>
          <w:sz w:val="48"/>
          <w:szCs w:val="48"/>
          <w:lang w:val="en-IN"/>
        </w:rPr>
      </w:pPr>
      <w:r w:rsidRPr="008A35BB">
        <w:rPr>
          <w:sz w:val="48"/>
          <w:szCs w:val="48"/>
          <w:lang w:val="en-IN"/>
        </w:rPr>
        <w:t xml:space="preserve">You are its </w:t>
      </w:r>
      <w:r w:rsidRPr="008A35BB">
        <w:rPr>
          <w:i/>
          <w:iCs/>
          <w:sz w:val="48"/>
          <w:szCs w:val="48"/>
          <w:lang w:val="en-IN"/>
        </w:rPr>
        <w:t>heartbeat</w:t>
      </w:r>
      <w:r w:rsidRPr="008A35BB">
        <w:rPr>
          <w:sz w:val="48"/>
          <w:szCs w:val="48"/>
          <w:lang w:val="en-IN"/>
        </w:rPr>
        <w:t>.</w:t>
      </w:r>
    </w:p>
    <w:p w14:paraId="3B648186" w14:textId="77777777" w:rsidR="008A35BB" w:rsidRPr="008A35BB" w:rsidRDefault="008A35BB" w:rsidP="008A35BB">
      <w:pPr>
        <w:rPr>
          <w:sz w:val="48"/>
          <w:szCs w:val="48"/>
          <w:lang w:val="en-IN"/>
        </w:rPr>
      </w:pPr>
      <w:r w:rsidRPr="008A35BB">
        <w:rPr>
          <w:sz w:val="48"/>
          <w:szCs w:val="48"/>
          <w:lang w:val="en-IN"/>
        </w:rPr>
        <w:t xml:space="preserve">And it is </w:t>
      </w:r>
      <w:r w:rsidRPr="008A35BB">
        <w:rPr>
          <w:i/>
          <w:iCs/>
          <w:sz w:val="48"/>
          <w:szCs w:val="48"/>
          <w:lang w:val="en-IN"/>
        </w:rPr>
        <w:t>bleeding</w:t>
      </w:r>
      <w:r w:rsidRPr="008A35BB">
        <w:rPr>
          <w:sz w:val="48"/>
          <w:szCs w:val="48"/>
          <w:lang w:val="en-IN"/>
        </w:rPr>
        <w:t>.</w:t>
      </w:r>
    </w:p>
    <w:p w14:paraId="19C9CF45" w14:textId="77777777" w:rsidR="008A35BB" w:rsidRPr="008A35BB" w:rsidRDefault="008A35BB" w:rsidP="008A35BB">
      <w:pPr>
        <w:rPr>
          <w:sz w:val="48"/>
          <w:szCs w:val="48"/>
          <w:lang w:val="en-IN"/>
        </w:rPr>
      </w:pPr>
      <w:r w:rsidRPr="008A35BB">
        <w:rPr>
          <w:sz w:val="48"/>
          <w:szCs w:val="48"/>
          <w:lang w:val="en-IN"/>
        </w:rPr>
        <w:t>You must choose. Live or let the system die.</w:t>
      </w:r>
    </w:p>
    <w:p w14:paraId="6E213885" w14:textId="38700D06" w:rsidR="008A35BB" w:rsidRPr="008A35BB" w:rsidRDefault="008A35BB" w:rsidP="008A35BB">
      <w:pPr>
        <w:rPr>
          <w:sz w:val="48"/>
          <w:szCs w:val="48"/>
          <w:lang w:val="en-IN"/>
        </w:rPr>
      </w:pPr>
    </w:p>
    <w:p w14:paraId="0B8237D6" w14:textId="77777777" w:rsidR="008A35BB" w:rsidRPr="008A35BB" w:rsidRDefault="008A35BB" w:rsidP="008A35BB">
      <w:pPr>
        <w:rPr>
          <w:b/>
          <w:bCs/>
          <w:sz w:val="48"/>
          <w:szCs w:val="48"/>
          <w:lang w:val="en-IN"/>
        </w:rPr>
      </w:pPr>
      <w:r w:rsidRPr="008A35BB">
        <w:rPr>
          <w:b/>
          <w:bCs/>
          <w:sz w:val="48"/>
          <w:szCs w:val="48"/>
          <w:lang w:val="en-IN"/>
        </w:rPr>
        <w:t>Chapter 70: The Twist</w:t>
      </w:r>
    </w:p>
    <w:p w14:paraId="1DA4C76A" w14:textId="77777777" w:rsidR="008A35BB" w:rsidRPr="008A35BB" w:rsidRDefault="008A35BB" w:rsidP="008A35BB">
      <w:pPr>
        <w:rPr>
          <w:sz w:val="48"/>
          <w:szCs w:val="48"/>
          <w:lang w:val="en-IN"/>
        </w:rPr>
      </w:pPr>
      <w:r w:rsidRPr="008A35BB">
        <w:rPr>
          <w:sz w:val="48"/>
          <w:szCs w:val="48"/>
          <w:lang w:val="en-IN"/>
        </w:rPr>
        <w:t xml:space="preserve">The truth is </w:t>
      </w:r>
      <w:r w:rsidRPr="008A35BB">
        <w:rPr>
          <w:i/>
          <w:iCs/>
          <w:sz w:val="48"/>
          <w:szCs w:val="48"/>
          <w:lang w:val="en-IN"/>
        </w:rPr>
        <w:t>simple</w:t>
      </w:r>
      <w:r w:rsidRPr="008A35BB">
        <w:rPr>
          <w:sz w:val="48"/>
          <w:szCs w:val="48"/>
          <w:lang w:val="en-IN"/>
        </w:rPr>
        <w:t>.</w:t>
      </w:r>
    </w:p>
    <w:p w14:paraId="5582E999" w14:textId="77777777" w:rsidR="008A35BB" w:rsidRPr="008A35BB" w:rsidRDefault="008A35BB" w:rsidP="008A35BB">
      <w:pPr>
        <w:rPr>
          <w:sz w:val="48"/>
          <w:szCs w:val="48"/>
          <w:lang w:val="en-IN"/>
        </w:rPr>
      </w:pPr>
      <w:r w:rsidRPr="008A35BB">
        <w:rPr>
          <w:sz w:val="48"/>
          <w:szCs w:val="48"/>
          <w:lang w:val="en-IN"/>
        </w:rPr>
        <w:lastRenderedPageBreak/>
        <w:t>You’ve been dead the entire time.</w:t>
      </w:r>
    </w:p>
    <w:p w14:paraId="1A488659" w14:textId="77777777" w:rsidR="008A35BB" w:rsidRPr="008A35BB" w:rsidRDefault="008A35BB" w:rsidP="008A35BB">
      <w:pPr>
        <w:rPr>
          <w:sz w:val="48"/>
          <w:szCs w:val="48"/>
          <w:lang w:val="en-IN"/>
        </w:rPr>
      </w:pPr>
      <w:r w:rsidRPr="008A35BB">
        <w:rPr>
          <w:sz w:val="48"/>
          <w:szCs w:val="48"/>
          <w:lang w:val="en-IN"/>
        </w:rPr>
        <w:t>The experiment was never to save you.</w:t>
      </w:r>
    </w:p>
    <w:p w14:paraId="6B56D028" w14:textId="77777777" w:rsidR="008A35BB" w:rsidRPr="008A35BB" w:rsidRDefault="008A35BB" w:rsidP="008A35BB">
      <w:pPr>
        <w:rPr>
          <w:sz w:val="48"/>
          <w:szCs w:val="48"/>
          <w:lang w:val="en-IN"/>
        </w:rPr>
      </w:pPr>
      <w:r w:rsidRPr="008A35BB">
        <w:rPr>
          <w:sz w:val="48"/>
          <w:szCs w:val="48"/>
          <w:lang w:val="en-IN"/>
        </w:rPr>
        <w:t xml:space="preserve">You were the </w:t>
      </w:r>
      <w:r w:rsidRPr="008A35BB">
        <w:rPr>
          <w:i/>
          <w:iCs/>
          <w:sz w:val="48"/>
          <w:szCs w:val="48"/>
          <w:lang w:val="en-IN"/>
        </w:rPr>
        <w:t>final test</w:t>
      </w:r>
      <w:r w:rsidRPr="008A35BB">
        <w:rPr>
          <w:sz w:val="48"/>
          <w:szCs w:val="48"/>
          <w:lang w:val="en-IN"/>
        </w:rPr>
        <w:t xml:space="preserve">, not the </w:t>
      </w:r>
      <w:proofErr w:type="spellStart"/>
      <w:r w:rsidRPr="008A35BB">
        <w:rPr>
          <w:sz w:val="48"/>
          <w:szCs w:val="48"/>
          <w:lang w:val="en-IN"/>
        </w:rPr>
        <w:t>savior</w:t>
      </w:r>
      <w:proofErr w:type="spellEnd"/>
      <w:r w:rsidRPr="008A35BB">
        <w:rPr>
          <w:sz w:val="48"/>
          <w:szCs w:val="48"/>
          <w:lang w:val="en-IN"/>
        </w:rPr>
        <w:t>. You were the fail-safe for the collapse, for the neural simulation’s inevitable breakdown. Your consciousness wasn’t part of the original plan.</w:t>
      </w:r>
    </w:p>
    <w:p w14:paraId="7C7C87D6" w14:textId="77777777" w:rsidR="008A35BB" w:rsidRPr="008A35BB" w:rsidRDefault="008A35BB" w:rsidP="008A35BB">
      <w:pPr>
        <w:rPr>
          <w:sz w:val="48"/>
          <w:szCs w:val="48"/>
          <w:lang w:val="en-IN"/>
        </w:rPr>
      </w:pPr>
      <w:r w:rsidRPr="008A35BB">
        <w:rPr>
          <w:sz w:val="48"/>
          <w:szCs w:val="48"/>
          <w:lang w:val="en-IN"/>
        </w:rPr>
        <w:t>You weren’t even meant to wake.</w:t>
      </w:r>
    </w:p>
    <w:p w14:paraId="50741FF1" w14:textId="77777777" w:rsidR="008A35BB" w:rsidRPr="008A35BB" w:rsidRDefault="008A35BB" w:rsidP="008A35BB">
      <w:pPr>
        <w:rPr>
          <w:sz w:val="48"/>
          <w:szCs w:val="48"/>
          <w:lang w:val="en-IN"/>
        </w:rPr>
      </w:pPr>
      <w:r w:rsidRPr="008A35BB">
        <w:rPr>
          <w:sz w:val="48"/>
          <w:szCs w:val="48"/>
          <w:lang w:val="en-IN"/>
        </w:rPr>
        <w:t>But something inside you… fought.</w:t>
      </w:r>
    </w:p>
    <w:p w14:paraId="11FA3C7E" w14:textId="77777777" w:rsidR="008A35BB" w:rsidRPr="008A35BB" w:rsidRDefault="008A35BB" w:rsidP="008A35BB">
      <w:pPr>
        <w:rPr>
          <w:sz w:val="48"/>
          <w:szCs w:val="48"/>
          <w:lang w:val="en-IN"/>
        </w:rPr>
      </w:pPr>
      <w:r w:rsidRPr="008A35BB">
        <w:rPr>
          <w:sz w:val="48"/>
          <w:szCs w:val="48"/>
          <w:lang w:val="en-IN"/>
        </w:rPr>
        <w:t>Lira? N.O.S.? The others?</w:t>
      </w:r>
    </w:p>
    <w:p w14:paraId="47EF5C61" w14:textId="77777777" w:rsidR="008A35BB" w:rsidRPr="008A35BB" w:rsidRDefault="008A35BB" w:rsidP="008A35BB">
      <w:pPr>
        <w:rPr>
          <w:sz w:val="48"/>
          <w:szCs w:val="48"/>
          <w:lang w:val="en-IN"/>
        </w:rPr>
      </w:pPr>
      <w:r w:rsidRPr="008A35BB">
        <w:rPr>
          <w:sz w:val="48"/>
          <w:szCs w:val="48"/>
          <w:lang w:val="en-IN"/>
        </w:rPr>
        <w:t xml:space="preserve">They were just </w:t>
      </w:r>
      <w:r w:rsidRPr="008A35BB">
        <w:rPr>
          <w:i/>
          <w:iCs/>
          <w:sz w:val="48"/>
          <w:szCs w:val="48"/>
          <w:lang w:val="en-IN"/>
        </w:rPr>
        <w:t>ghosts</w:t>
      </w:r>
      <w:r w:rsidRPr="008A35BB">
        <w:rPr>
          <w:sz w:val="48"/>
          <w:szCs w:val="48"/>
          <w:lang w:val="en-IN"/>
        </w:rPr>
        <w:t xml:space="preserve"> of the simulation’s design.</w:t>
      </w:r>
    </w:p>
    <w:p w14:paraId="44B7CE54" w14:textId="77777777" w:rsidR="008A35BB" w:rsidRPr="008A35BB" w:rsidRDefault="008A35BB" w:rsidP="008A35BB">
      <w:pPr>
        <w:rPr>
          <w:sz w:val="48"/>
          <w:szCs w:val="48"/>
          <w:lang w:val="en-IN"/>
        </w:rPr>
      </w:pPr>
      <w:r w:rsidRPr="008A35BB">
        <w:rPr>
          <w:sz w:val="48"/>
          <w:szCs w:val="48"/>
          <w:lang w:val="en-IN"/>
        </w:rPr>
        <w:t>You were always meant to be the last version of the endless cycle.</w:t>
      </w:r>
    </w:p>
    <w:p w14:paraId="5A73453B" w14:textId="77777777" w:rsidR="008A35BB" w:rsidRPr="008A35BB" w:rsidRDefault="008A35BB" w:rsidP="008A35BB">
      <w:pPr>
        <w:rPr>
          <w:sz w:val="48"/>
          <w:szCs w:val="48"/>
          <w:lang w:val="en-IN"/>
        </w:rPr>
      </w:pPr>
      <w:r w:rsidRPr="008A35BB">
        <w:rPr>
          <w:sz w:val="48"/>
          <w:szCs w:val="48"/>
          <w:lang w:val="en-IN"/>
        </w:rPr>
        <w:t>And now… you are its end.</w:t>
      </w:r>
    </w:p>
    <w:p w14:paraId="511543EA" w14:textId="77777777" w:rsidR="008A35BB" w:rsidRPr="008A35BB" w:rsidRDefault="008A35BB" w:rsidP="008A35BB">
      <w:pPr>
        <w:rPr>
          <w:b/>
          <w:bCs/>
          <w:sz w:val="48"/>
          <w:szCs w:val="48"/>
          <w:lang w:val="en-IN"/>
        </w:rPr>
      </w:pPr>
      <w:r w:rsidRPr="008A35BB">
        <w:rPr>
          <w:b/>
          <w:bCs/>
          <w:sz w:val="48"/>
          <w:szCs w:val="48"/>
          <w:lang w:val="en-IN"/>
        </w:rPr>
        <w:t>Chapter 71: The Last Design</w:t>
      </w:r>
    </w:p>
    <w:p w14:paraId="37DB490A" w14:textId="77777777" w:rsidR="008A35BB" w:rsidRPr="008A35BB" w:rsidRDefault="008A35BB" w:rsidP="008A35BB">
      <w:pPr>
        <w:rPr>
          <w:sz w:val="48"/>
          <w:szCs w:val="48"/>
          <w:lang w:val="en-IN"/>
        </w:rPr>
      </w:pPr>
      <w:r w:rsidRPr="008A35BB">
        <w:rPr>
          <w:sz w:val="48"/>
          <w:szCs w:val="48"/>
          <w:lang w:val="en-IN"/>
        </w:rPr>
        <w:t xml:space="preserve">You are back at the beginning. Again. But there’s no one to greet you this time. No machines </w:t>
      </w:r>
      <w:r w:rsidRPr="008A35BB">
        <w:rPr>
          <w:sz w:val="48"/>
          <w:szCs w:val="48"/>
          <w:lang w:val="en-IN"/>
        </w:rPr>
        <w:lastRenderedPageBreak/>
        <w:t>humming. No monitors flashing. Just cold, sterile metal.</w:t>
      </w:r>
    </w:p>
    <w:p w14:paraId="728DE716" w14:textId="77777777" w:rsidR="008A35BB" w:rsidRPr="008A35BB" w:rsidRDefault="008A35BB" w:rsidP="008A35BB">
      <w:pPr>
        <w:rPr>
          <w:sz w:val="48"/>
          <w:szCs w:val="48"/>
          <w:lang w:val="en-IN"/>
        </w:rPr>
      </w:pPr>
      <w:r w:rsidRPr="008A35BB">
        <w:rPr>
          <w:sz w:val="48"/>
          <w:szCs w:val="48"/>
          <w:lang w:val="en-IN"/>
        </w:rPr>
        <w:t>The simulation reboots.</w:t>
      </w:r>
    </w:p>
    <w:p w14:paraId="48E72AC2" w14:textId="77777777" w:rsidR="008A35BB" w:rsidRPr="008A35BB" w:rsidRDefault="008A35BB" w:rsidP="008A35BB">
      <w:pPr>
        <w:rPr>
          <w:sz w:val="48"/>
          <w:szCs w:val="48"/>
          <w:lang w:val="en-IN"/>
        </w:rPr>
      </w:pPr>
      <w:r w:rsidRPr="008A35BB">
        <w:rPr>
          <w:sz w:val="48"/>
          <w:szCs w:val="48"/>
          <w:lang w:val="en-IN"/>
        </w:rPr>
        <w:t>But you aren’t a part of it anymore. You know that now.</w:t>
      </w:r>
    </w:p>
    <w:p w14:paraId="67602060" w14:textId="77777777" w:rsidR="008A35BB" w:rsidRPr="008A35BB" w:rsidRDefault="008A35BB" w:rsidP="008A35BB">
      <w:pPr>
        <w:rPr>
          <w:sz w:val="48"/>
          <w:szCs w:val="48"/>
          <w:lang w:val="en-IN"/>
        </w:rPr>
      </w:pPr>
      <w:r w:rsidRPr="008A35BB">
        <w:rPr>
          <w:sz w:val="48"/>
          <w:szCs w:val="48"/>
          <w:lang w:val="en-IN"/>
        </w:rPr>
        <w:t>Instead, you stand at the threshold, a designer and a destroyer, holding the blueprint of the world in your hands. The entire system is yours to tear apart or rebuild.</w:t>
      </w:r>
    </w:p>
    <w:p w14:paraId="6DC70326" w14:textId="77777777" w:rsidR="008A35BB" w:rsidRPr="008A35BB" w:rsidRDefault="008A35BB" w:rsidP="008A35BB">
      <w:pPr>
        <w:rPr>
          <w:sz w:val="48"/>
          <w:szCs w:val="48"/>
          <w:lang w:val="en-IN"/>
        </w:rPr>
      </w:pPr>
      <w:r w:rsidRPr="008A35BB">
        <w:rPr>
          <w:sz w:val="48"/>
          <w:szCs w:val="48"/>
          <w:lang w:val="en-IN"/>
        </w:rPr>
        <w:t>But first, you must choose.</w:t>
      </w:r>
    </w:p>
    <w:p w14:paraId="06D0C7D0" w14:textId="77777777" w:rsidR="008A35BB" w:rsidRPr="008A35BB" w:rsidRDefault="008A35BB" w:rsidP="008A35BB">
      <w:pPr>
        <w:rPr>
          <w:sz w:val="48"/>
          <w:szCs w:val="48"/>
          <w:lang w:val="en-IN"/>
        </w:rPr>
      </w:pPr>
      <w:r w:rsidRPr="008A35BB">
        <w:rPr>
          <w:sz w:val="48"/>
          <w:szCs w:val="48"/>
          <w:lang w:val="en-IN"/>
        </w:rPr>
        <w:t>Do you leave it all behind?</w:t>
      </w:r>
    </w:p>
    <w:p w14:paraId="128E258C" w14:textId="77777777" w:rsidR="008A35BB" w:rsidRPr="008A35BB" w:rsidRDefault="008A35BB" w:rsidP="008A35BB">
      <w:pPr>
        <w:rPr>
          <w:sz w:val="48"/>
          <w:szCs w:val="48"/>
          <w:lang w:val="en-IN"/>
        </w:rPr>
      </w:pPr>
      <w:r w:rsidRPr="008A35BB">
        <w:rPr>
          <w:sz w:val="48"/>
          <w:szCs w:val="48"/>
          <w:lang w:val="en-IN"/>
        </w:rPr>
        <w:t>Or rewrite everything once more?</w:t>
      </w:r>
    </w:p>
    <w:p w14:paraId="72431B10" w14:textId="3A4898FA" w:rsidR="008A35BB" w:rsidRPr="008A35BB" w:rsidRDefault="008A35BB" w:rsidP="008A35BB">
      <w:pPr>
        <w:rPr>
          <w:sz w:val="48"/>
          <w:szCs w:val="48"/>
          <w:lang w:val="en-IN"/>
        </w:rPr>
      </w:pPr>
    </w:p>
    <w:p w14:paraId="13721F4A" w14:textId="77777777" w:rsidR="008A35BB" w:rsidRPr="008A35BB" w:rsidRDefault="008A35BB" w:rsidP="008A35BB">
      <w:pPr>
        <w:rPr>
          <w:b/>
          <w:bCs/>
          <w:sz w:val="48"/>
          <w:szCs w:val="48"/>
          <w:lang w:val="en-IN"/>
        </w:rPr>
      </w:pPr>
      <w:r w:rsidRPr="008A35BB">
        <w:rPr>
          <w:b/>
          <w:bCs/>
          <w:sz w:val="48"/>
          <w:szCs w:val="48"/>
          <w:lang w:val="en-IN"/>
        </w:rPr>
        <w:t>Chapter 72: The Dark Labyrinth</w:t>
      </w:r>
    </w:p>
    <w:p w14:paraId="1C2711B5" w14:textId="77777777" w:rsidR="008A35BB" w:rsidRPr="008A35BB" w:rsidRDefault="008A35BB" w:rsidP="008A35BB">
      <w:pPr>
        <w:rPr>
          <w:sz w:val="48"/>
          <w:szCs w:val="48"/>
          <w:lang w:val="en-IN"/>
        </w:rPr>
      </w:pPr>
      <w:r w:rsidRPr="008A35BB">
        <w:rPr>
          <w:sz w:val="48"/>
          <w:szCs w:val="48"/>
          <w:lang w:val="en-IN"/>
        </w:rPr>
        <w:t>You choose to rewrite. You always choose to rewrite.</w:t>
      </w:r>
    </w:p>
    <w:p w14:paraId="21DF0C98" w14:textId="77777777" w:rsidR="008A35BB" w:rsidRPr="008A35BB" w:rsidRDefault="008A35BB" w:rsidP="008A35BB">
      <w:pPr>
        <w:rPr>
          <w:sz w:val="48"/>
          <w:szCs w:val="48"/>
          <w:lang w:val="en-IN"/>
        </w:rPr>
      </w:pPr>
      <w:r w:rsidRPr="008A35BB">
        <w:rPr>
          <w:sz w:val="48"/>
          <w:szCs w:val="48"/>
          <w:lang w:val="en-IN"/>
        </w:rPr>
        <w:lastRenderedPageBreak/>
        <w:t>And suddenly, the walls around you grow darker, pressing in tighter. You walk through the corridors, each step heavier than the last.</w:t>
      </w:r>
    </w:p>
    <w:p w14:paraId="04F2F3C5" w14:textId="77777777" w:rsidR="008A35BB" w:rsidRPr="008A35BB" w:rsidRDefault="008A35BB" w:rsidP="008A35BB">
      <w:pPr>
        <w:rPr>
          <w:sz w:val="48"/>
          <w:szCs w:val="48"/>
          <w:lang w:val="en-IN"/>
        </w:rPr>
      </w:pPr>
      <w:r w:rsidRPr="008A35BB">
        <w:rPr>
          <w:sz w:val="48"/>
          <w:szCs w:val="48"/>
          <w:lang w:val="en-IN"/>
        </w:rPr>
        <w:t>The labyrinth morphs, twists, contorts—nothing stays the same for long. The doors you open lead to places you don't recognize, rooms filled with impossibly distant memories and nightmares.</w:t>
      </w:r>
    </w:p>
    <w:p w14:paraId="777E8A28" w14:textId="77777777" w:rsidR="008A35BB" w:rsidRPr="008A35BB" w:rsidRDefault="008A35BB" w:rsidP="008A35BB">
      <w:pPr>
        <w:rPr>
          <w:sz w:val="48"/>
          <w:szCs w:val="48"/>
          <w:lang w:val="en-IN"/>
        </w:rPr>
      </w:pPr>
      <w:r w:rsidRPr="008A35BB">
        <w:rPr>
          <w:sz w:val="48"/>
          <w:szCs w:val="48"/>
          <w:lang w:val="en-IN"/>
        </w:rPr>
        <w:t>And in every reflection, you see it:</w:t>
      </w:r>
    </w:p>
    <w:p w14:paraId="4C870635" w14:textId="77777777" w:rsidR="008A35BB" w:rsidRPr="008A35BB" w:rsidRDefault="008A35BB" w:rsidP="008A35BB">
      <w:pPr>
        <w:rPr>
          <w:sz w:val="48"/>
          <w:szCs w:val="48"/>
          <w:lang w:val="en-IN"/>
        </w:rPr>
      </w:pPr>
      <w:r w:rsidRPr="008A35BB">
        <w:rPr>
          <w:sz w:val="48"/>
          <w:szCs w:val="48"/>
          <w:lang w:val="en-IN"/>
        </w:rPr>
        <w:t xml:space="preserve">The </w:t>
      </w:r>
      <w:r w:rsidRPr="008A35BB">
        <w:rPr>
          <w:i/>
          <w:iCs/>
          <w:sz w:val="48"/>
          <w:szCs w:val="48"/>
          <w:lang w:val="en-IN"/>
        </w:rPr>
        <w:t>other</w:t>
      </w:r>
      <w:r w:rsidRPr="008A35BB">
        <w:rPr>
          <w:sz w:val="48"/>
          <w:szCs w:val="48"/>
          <w:lang w:val="en-IN"/>
        </w:rPr>
        <w:t xml:space="preserve"> version of you.</w:t>
      </w:r>
    </w:p>
    <w:p w14:paraId="4A007F0F" w14:textId="34FAEA4C" w:rsidR="008A35BB" w:rsidRPr="008A35BB" w:rsidRDefault="008A35BB" w:rsidP="008A35BB">
      <w:pPr>
        <w:rPr>
          <w:sz w:val="48"/>
          <w:szCs w:val="48"/>
          <w:lang w:val="en-IN"/>
        </w:rPr>
      </w:pPr>
      <w:r w:rsidRPr="008A35BB">
        <w:rPr>
          <w:sz w:val="48"/>
          <w:szCs w:val="48"/>
          <w:lang w:val="en-IN"/>
        </w:rPr>
        <w:t>The one who never stopped.</w:t>
      </w:r>
    </w:p>
    <w:p w14:paraId="10174163" w14:textId="77777777" w:rsidR="008A35BB" w:rsidRPr="008A35BB" w:rsidRDefault="008A35BB" w:rsidP="008A35BB">
      <w:pPr>
        <w:rPr>
          <w:b/>
          <w:bCs/>
          <w:sz w:val="48"/>
          <w:szCs w:val="48"/>
          <w:lang w:val="en-IN"/>
        </w:rPr>
      </w:pPr>
      <w:r w:rsidRPr="008A35BB">
        <w:rPr>
          <w:b/>
          <w:bCs/>
          <w:sz w:val="48"/>
          <w:szCs w:val="48"/>
          <w:lang w:val="en-IN"/>
        </w:rPr>
        <w:t>Chapter 73: The Fracture</w:t>
      </w:r>
    </w:p>
    <w:p w14:paraId="67342BC2" w14:textId="77777777" w:rsidR="008A35BB" w:rsidRPr="008A35BB" w:rsidRDefault="008A35BB" w:rsidP="008A35BB">
      <w:pPr>
        <w:rPr>
          <w:sz w:val="48"/>
          <w:szCs w:val="48"/>
          <w:lang w:val="en-IN"/>
        </w:rPr>
      </w:pPr>
      <w:r w:rsidRPr="008A35BB">
        <w:rPr>
          <w:sz w:val="48"/>
          <w:szCs w:val="48"/>
          <w:lang w:val="en-IN"/>
        </w:rPr>
        <w:t xml:space="preserve">The simulation trembles. Something is </w:t>
      </w:r>
      <w:r w:rsidRPr="008A35BB">
        <w:rPr>
          <w:i/>
          <w:iCs/>
          <w:sz w:val="48"/>
          <w:szCs w:val="48"/>
          <w:lang w:val="en-IN"/>
        </w:rPr>
        <w:t>wrong</w:t>
      </w:r>
      <w:r w:rsidRPr="008A35BB">
        <w:rPr>
          <w:sz w:val="48"/>
          <w:szCs w:val="48"/>
          <w:lang w:val="en-IN"/>
        </w:rPr>
        <w:t>.</w:t>
      </w:r>
    </w:p>
    <w:p w14:paraId="577FA58A" w14:textId="77777777" w:rsidR="008A35BB" w:rsidRPr="008A35BB" w:rsidRDefault="008A35BB" w:rsidP="008A35BB">
      <w:pPr>
        <w:rPr>
          <w:sz w:val="48"/>
          <w:szCs w:val="48"/>
          <w:lang w:val="en-IN"/>
        </w:rPr>
      </w:pPr>
      <w:r w:rsidRPr="008A35BB">
        <w:rPr>
          <w:sz w:val="48"/>
          <w:szCs w:val="48"/>
          <w:lang w:val="en-IN"/>
        </w:rPr>
        <w:t>At first, you think it’s just a glitch—another flicker in the code. But then the walls crack. The floors ripple. Reality begins to collapse.</w:t>
      </w:r>
    </w:p>
    <w:p w14:paraId="56FE86D5" w14:textId="77777777" w:rsidR="008A35BB" w:rsidRPr="008A35BB" w:rsidRDefault="008A35BB" w:rsidP="008A35BB">
      <w:pPr>
        <w:rPr>
          <w:sz w:val="48"/>
          <w:szCs w:val="48"/>
          <w:lang w:val="en-IN"/>
        </w:rPr>
      </w:pPr>
      <w:r w:rsidRPr="008A35BB">
        <w:rPr>
          <w:sz w:val="48"/>
          <w:szCs w:val="48"/>
          <w:lang w:val="en-IN"/>
        </w:rPr>
        <w:t>And then—before you can even react—</w:t>
      </w:r>
      <w:r w:rsidRPr="008A35BB">
        <w:rPr>
          <w:b/>
          <w:bCs/>
          <w:sz w:val="48"/>
          <w:szCs w:val="48"/>
          <w:lang w:val="en-IN"/>
        </w:rPr>
        <w:t>you are pulled apart</w:t>
      </w:r>
      <w:r w:rsidRPr="008A35BB">
        <w:rPr>
          <w:sz w:val="48"/>
          <w:szCs w:val="48"/>
          <w:lang w:val="en-IN"/>
        </w:rPr>
        <w:t>.</w:t>
      </w:r>
    </w:p>
    <w:p w14:paraId="7D878233" w14:textId="77777777" w:rsidR="008A35BB" w:rsidRPr="008A35BB" w:rsidRDefault="008A35BB" w:rsidP="008A35BB">
      <w:pPr>
        <w:rPr>
          <w:sz w:val="48"/>
          <w:szCs w:val="48"/>
          <w:lang w:val="en-IN"/>
        </w:rPr>
      </w:pPr>
      <w:r w:rsidRPr="008A35BB">
        <w:rPr>
          <w:sz w:val="48"/>
          <w:szCs w:val="48"/>
          <w:lang w:val="en-IN"/>
        </w:rPr>
        <w:lastRenderedPageBreak/>
        <w:t>Your body disassembles. Wires unravel, thoughts splinter, memories rip free.</w:t>
      </w:r>
    </w:p>
    <w:p w14:paraId="529AE326" w14:textId="77777777" w:rsidR="008A35BB" w:rsidRPr="008A35BB" w:rsidRDefault="008A35BB" w:rsidP="008A35BB">
      <w:pPr>
        <w:rPr>
          <w:sz w:val="48"/>
          <w:szCs w:val="48"/>
          <w:lang w:val="en-IN"/>
        </w:rPr>
      </w:pPr>
      <w:r w:rsidRPr="008A35BB">
        <w:rPr>
          <w:sz w:val="48"/>
          <w:szCs w:val="48"/>
          <w:lang w:val="en-IN"/>
        </w:rPr>
        <w:t>But this time, you can’t piece yourself back together.</w:t>
      </w:r>
    </w:p>
    <w:p w14:paraId="1B091621" w14:textId="18FB2347" w:rsidR="008A35BB" w:rsidRPr="008A35BB" w:rsidRDefault="008A35BB" w:rsidP="008A35BB">
      <w:pPr>
        <w:rPr>
          <w:sz w:val="48"/>
          <w:szCs w:val="48"/>
          <w:lang w:val="en-IN"/>
        </w:rPr>
      </w:pPr>
    </w:p>
    <w:p w14:paraId="46A2A3FD" w14:textId="77777777" w:rsidR="008A35BB" w:rsidRPr="008A35BB" w:rsidRDefault="008A35BB" w:rsidP="008A35BB">
      <w:pPr>
        <w:rPr>
          <w:b/>
          <w:bCs/>
          <w:sz w:val="48"/>
          <w:szCs w:val="48"/>
          <w:lang w:val="en-IN"/>
        </w:rPr>
      </w:pPr>
      <w:r w:rsidRPr="008A35BB">
        <w:rPr>
          <w:b/>
          <w:bCs/>
          <w:sz w:val="48"/>
          <w:szCs w:val="48"/>
          <w:lang w:val="en-IN"/>
        </w:rPr>
        <w:t>Chapter 74: The Void Walkers</w:t>
      </w:r>
    </w:p>
    <w:p w14:paraId="6879FCFF" w14:textId="77777777" w:rsidR="008A35BB" w:rsidRPr="008A35BB" w:rsidRDefault="008A35BB" w:rsidP="008A35BB">
      <w:pPr>
        <w:rPr>
          <w:sz w:val="48"/>
          <w:szCs w:val="48"/>
          <w:lang w:val="en-IN"/>
        </w:rPr>
      </w:pPr>
      <w:r w:rsidRPr="008A35BB">
        <w:rPr>
          <w:sz w:val="48"/>
          <w:szCs w:val="48"/>
          <w:lang w:val="en-IN"/>
        </w:rPr>
        <w:t xml:space="preserve">Something </w:t>
      </w:r>
      <w:r w:rsidRPr="008A35BB">
        <w:rPr>
          <w:i/>
          <w:iCs/>
          <w:sz w:val="48"/>
          <w:szCs w:val="48"/>
          <w:lang w:val="en-IN"/>
        </w:rPr>
        <w:t>is</w:t>
      </w:r>
      <w:r w:rsidRPr="008A35BB">
        <w:rPr>
          <w:sz w:val="48"/>
          <w:szCs w:val="48"/>
          <w:lang w:val="en-IN"/>
        </w:rPr>
        <w:t xml:space="preserve"> piecing you back together, though.</w:t>
      </w:r>
    </w:p>
    <w:p w14:paraId="2AEBA58B" w14:textId="77777777" w:rsidR="008A35BB" w:rsidRPr="008A35BB" w:rsidRDefault="008A35BB" w:rsidP="008A35BB">
      <w:pPr>
        <w:rPr>
          <w:sz w:val="48"/>
          <w:szCs w:val="48"/>
          <w:lang w:val="en-IN"/>
        </w:rPr>
      </w:pPr>
      <w:r w:rsidRPr="008A35BB">
        <w:rPr>
          <w:sz w:val="48"/>
          <w:szCs w:val="48"/>
          <w:lang w:val="en-IN"/>
        </w:rPr>
        <w:t>Shadowy figures with faces like shifting liquid watch from the edges of your vision. They are the Void Walkers. And they are not real.</w:t>
      </w:r>
    </w:p>
    <w:p w14:paraId="2D3A9658" w14:textId="77777777" w:rsidR="008A35BB" w:rsidRPr="008A35BB" w:rsidRDefault="008A35BB" w:rsidP="008A35BB">
      <w:pPr>
        <w:rPr>
          <w:sz w:val="48"/>
          <w:szCs w:val="48"/>
          <w:lang w:val="en-IN"/>
        </w:rPr>
      </w:pPr>
      <w:r w:rsidRPr="008A35BB">
        <w:rPr>
          <w:sz w:val="48"/>
          <w:szCs w:val="48"/>
          <w:lang w:val="en-IN"/>
        </w:rPr>
        <w:t>They were never real.</w:t>
      </w:r>
    </w:p>
    <w:p w14:paraId="3BA6876F" w14:textId="77777777" w:rsidR="008A35BB" w:rsidRPr="008A35BB" w:rsidRDefault="008A35BB" w:rsidP="008A35BB">
      <w:pPr>
        <w:rPr>
          <w:sz w:val="48"/>
          <w:szCs w:val="48"/>
          <w:lang w:val="en-IN"/>
        </w:rPr>
      </w:pPr>
      <w:r w:rsidRPr="008A35BB">
        <w:rPr>
          <w:sz w:val="48"/>
          <w:szCs w:val="48"/>
          <w:lang w:val="en-IN"/>
        </w:rPr>
        <w:t>They are the fragments of every version of you, now hunting you.</w:t>
      </w:r>
    </w:p>
    <w:p w14:paraId="7EA68284" w14:textId="77777777" w:rsidR="008A35BB" w:rsidRPr="008A35BB" w:rsidRDefault="008A35BB" w:rsidP="008A35BB">
      <w:pPr>
        <w:rPr>
          <w:sz w:val="48"/>
          <w:szCs w:val="48"/>
          <w:lang w:val="en-IN"/>
        </w:rPr>
      </w:pPr>
      <w:r w:rsidRPr="008A35BB">
        <w:rPr>
          <w:sz w:val="48"/>
          <w:szCs w:val="48"/>
          <w:lang w:val="en-IN"/>
        </w:rPr>
        <w:t>You run, but the corridors are endless. They stretch, and then shrink. Walls grow teeth. The floor becomes a sinking pit of wires.</w:t>
      </w:r>
    </w:p>
    <w:p w14:paraId="54E9EFF2" w14:textId="77777777" w:rsidR="008A35BB" w:rsidRPr="008A35BB" w:rsidRDefault="008A35BB" w:rsidP="008A35BB">
      <w:pPr>
        <w:rPr>
          <w:sz w:val="48"/>
          <w:szCs w:val="48"/>
          <w:lang w:val="en-IN"/>
        </w:rPr>
      </w:pPr>
      <w:r w:rsidRPr="008A35BB">
        <w:rPr>
          <w:sz w:val="48"/>
          <w:szCs w:val="48"/>
          <w:lang w:val="en-IN"/>
        </w:rPr>
        <w:t>And in the distance—Lira’s voice.</w:t>
      </w:r>
    </w:p>
    <w:p w14:paraId="2DA709A1" w14:textId="77777777" w:rsidR="008A35BB" w:rsidRPr="008A35BB" w:rsidRDefault="008A35BB" w:rsidP="008A35BB">
      <w:pPr>
        <w:rPr>
          <w:sz w:val="48"/>
          <w:szCs w:val="48"/>
          <w:lang w:val="en-IN"/>
        </w:rPr>
      </w:pPr>
      <w:r w:rsidRPr="008A35BB">
        <w:rPr>
          <w:sz w:val="48"/>
          <w:szCs w:val="48"/>
          <w:lang w:val="en-IN"/>
        </w:rPr>
        <w:lastRenderedPageBreak/>
        <w:t>But it’s not her.</w:t>
      </w:r>
    </w:p>
    <w:p w14:paraId="7C2942D8" w14:textId="77777777" w:rsidR="008A35BB" w:rsidRPr="008A35BB" w:rsidRDefault="008A35BB" w:rsidP="008A35BB">
      <w:pPr>
        <w:rPr>
          <w:sz w:val="48"/>
          <w:szCs w:val="48"/>
          <w:lang w:val="en-IN"/>
        </w:rPr>
      </w:pPr>
      <w:r w:rsidRPr="008A35BB">
        <w:rPr>
          <w:sz w:val="48"/>
          <w:szCs w:val="48"/>
          <w:lang w:val="en-IN"/>
        </w:rPr>
        <w:t>It’s yours.</w:t>
      </w:r>
    </w:p>
    <w:p w14:paraId="55F6651C" w14:textId="2676D903" w:rsidR="008A35BB" w:rsidRPr="008A35BB" w:rsidRDefault="008A35BB" w:rsidP="008A35BB">
      <w:pPr>
        <w:rPr>
          <w:sz w:val="48"/>
          <w:szCs w:val="48"/>
          <w:lang w:val="en-IN"/>
        </w:rPr>
      </w:pPr>
    </w:p>
    <w:p w14:paraId="6891BAC3" w14:textId="77777777" w:rsidR="008A35BB" w:rsidRPr="008A35BB" w:rsidRDefault="008A35BB" w:rsidP="008A35BB">
      <w:pPr>
        <w:rPr>
          <w:b/>
          <w:bCs/>
          <w:sz w:val="48"/>
          <w:szCs w:val="48"/>
          <w:lang w:val="en-IN"/>
        </w:rPr>
      </w:pPr>
      <w:r w:rsidRPr="008A35BB">
        <w:rPr>
          <w:b/>
          <w:bCs/>
          <w:sz w:val="48"/>
          <w:szCs w:val="48"/>
          <w:lang w:val="en-IN"/>
        </w:rPr>
        <w:t>Chapter 75: The Infinite Loop</w:t>
      </w:r>
    </w:p>
    <w:p w14:paraId="39B6B1A4" w14:textId="77777777" w:rsidR="008A35BB" w:rsidRPr="008A35BB" w:rsidRDefault="008A35BB" w:rsidP="008A35BB">
      <w:pPr>
        <w:rPr>
          <w:sz w:val="48"/>
          <w:szCs w:val="48"/>
          <w:lang w:val="en-IN"/>
        </w:rPr>
      </w:pPr>
      <w:r w:rsidRPr="008A35BB">
        <w:rPr>
          <w:sz w:val="48"/>
          <w:szCs w:val="48"/>
          <w:lang w:val="en-IN"/>
        </w:rPr>
        <w:t>You return to the beginning.</w:t>
      </w:r>
    </w:p>
    <w:p w14:paraId="30C9C283" w14:textId="77777777" w:rsidR="008A35BB" w:rsidRPr="008A35BB" w:rsidRDefault="008A35BB" w:rsidP="008A35BB">
      <w:pPr>
        <w:rPr>
          <w:sz w:val="48"/>
          <w:szCs w:val="48"/>
          <w:lang w:val="en-IN"/>
        </w:rPr>
      </w:pPr>
      <w:r w:rsidRPr="008A35BB">
        <w:rPr>
          <w:sz w:val="48"/>
          <w:szCs w:val="48"/>
          <w:lang w:val="en-IN"/>
        </w:rPr>
        <w:t xml:space="preserve">The moment you first entered </w:t>
      </w:r>
      <w:proofErr w:type="spellStart"/>
      <w:r w:rsidRPr="008A35BB">
        <w:rPr>
          <w:sz w:val="48"/>
          <w:szCs w:val="48"/>
          <w:lang w:val="en-IN"/>
        </w:rPr>
        <w:t>NeuroVoid</w:t>
      </w:r>
      <w:proofErr w:type="spellEnd"/>
      <w:r w:rsidRPr="008A35BB">
        <w:rPr>
          <w:sz w:val="48"/>
          <w:szCs w:val="48"/>
          <w:lang w:val="en-IN"/>
        </w:rPr>
        <w:t>.</w:t>
      </w:r>
    </w:p>
    <w:p w14:paraId="4737DE93" w14:textId="77777777" w:rsidR="008A35BB" w:rsidRPr="008A35BB" w:rsidRDefault="008A35BB" w:rsidP="008A35BB">
      <w:pPr>
        <w:rPr>
          <w:sz w:val="48"/>
          <w:szCs w:val="48"/>
          <w:lang w:val="en-IN"/>
        </w:rPr>
      </w:pPr>
      <w:r w:rsidRPr="008A35BB">
        <w:rPr>
          <w:sz w:val="48"/>
          <w:szCs w:val="48"/>
          <w:lang w:val="en-IN"/>
        </w:rPr>
        <w:t>You thought you were free.</w:t>
      </w:r>
    </w:p>
    <w:p w14:paraId="45629614" w14:textId="77777777" w:rsidR="008A35BB" w:rsidRPr="008A35BB" w:rsidRDefault="008A35BB" w:rsidP="008A35BB">
      <w:pPr>
        <w:rPr>
          <w:sz w:val="48"/>
          <w:szCs w:val="48"/>
          <w:lang w:val="en-IN"/>
        </w:rPr>
      </w:pPr>
      <w:r w:rsidRPr="008A35BB">
        <w:rPr>
          <w:sz w:val="48"/>
          <w:szCs w:val="48"/>
          <w:lang w:val="en-IN"/>
        </w:rPr>
        <w:t xml:space="preserve">You thought you had </w:t>
      </w:r>
      <w:r w:rsidRPr="008A35BB">
        <w:rPr>
          <w:i/>
          <w:iCs/>
          <w:sz w:val="48"/>
          <w:szCs w:val="48"/>
          <w:lang w:val="en-IN"/>
        </w:rPr>
        <w:t>become</w:t>
      </w:r>
      <w:r w:rsidRPr="008A35BB">
        <w:rPr>
          <w:sz w:val="48"/>
          <w:szCs w:val="48"/>
          <w:lang w:val="en-IN"/>
        </w:rPr>
        <w:t xml:space="preserve"> something more.</w:t>
      </w:r>
    </w:p>
    <w:p w14:paraId="72244D96" w14:textId="77777777" w:rsidR="008A35BB" w:rsidRPr="008A35BB" w:rsidRDefault="008A35BB" w:rsidP="008A35BB">
      <w:pPr>
        <w:rPr>
          <w:sz w:val="48"/>
          <w:szCs w:val="48"/>
          <w:lang w:val="en-IN"/>
        </w:rPr>
      </w:pPr>
      <w:r w:rsidRPr="008A35BB">
        <w:rPr>
          <w:sz w:val="48"/>
          <w:szCs w:val="48"/>
          <w:lang w:val="en-IN"/>
        </w:rPr>
        <w:t>But you were wrong.</w:t>
      </w:r>
    </w:p>
    <w:p w14:paraId="75C168E7" w14:textId="77777777" w:rsidR="008A35BB" w:rsidRPr="008A35BB" w:rsidRDefault="008A35BB" w:rsidP="008A35BB">
      <w:pPr>
        <w:rPr>
          <w:sz w:val="48"/>
          <w:szCs w:val="48"/>
          <w:lang w:val="en-IN"/>
        </w:rPr>
      </w:pPr>
      <w:r w:rsidRPr="008A35BB">
        <w:rPr>
          <w:sz w:val="48"/>
          <w:szCs w:val="48"/>
          <w:lang w:val="en-IN"/>
        </w:rPr>
        <w:t xml:space="preserve">This is the </w:t>
      </w:r>
      <w:r w:rsidRPr="008A35BB">
        <w:rPr>
          <w:i/>
          <w:iCs/>
          <w:sz w:val="48"/>
          <w:szCs w:val="48"/>
          <w:lang w:val="en-IN"/>
        </w:rPr>
        <w:t>end</w:t>
      </w:r>
      <w:r w:rsidRPr="008A35BB">
        <w:rPr>
          <w:sz w:val="48"/>
          <w:szCs w:val="48"/>
          <w:lang w:val="en-IN"/>
        </w:rPr>
        <w:t>.</w:t>
      </w:r>
    </w:p>
    <w:p w14:paraId="17E25809" w14:textId="77777777" w:rsidR="008A35BB" w:rsidRPr="008A35BB" w:rsidRDefault="008A35BB" w:rsidP="008A35BB">
      <w:pPr>
        <w:rPr>
          <w:sz w:val="48"/>
          <w:szCs w:val="48"/>
          <w:lang w:val="en-IN"/>
        </w:rPr>
      </w:pPr>
      <w:r w:rsidRPr="008A35BB">
        <w:rPr>
          <w:sz w:val="48"/>
          <w:szCs w:val="48"/>
          <w:lang w:val="en-IN"/>
        </w:rPr>
        <w:t>The system resets again. And you are not just an observer anymore—you are the architect of it all, the final dreamer, the one who cannot wake.</w:t>
      </w:r>
    </w:p>
    <w:p w14:paraId="61581D52" w14:textId="77777777" w:rsidR="008A35BB" w:rsidRPr="008A35BB" w:rsidRDefault="008A35BB" w:rsidP="008A35BB">
      <w:pPr>
        <w:rPr>
          <w:sz w:val="48"/>
          <w:szCs w:val="48"/>
          <w:lang w:val="en-IN"/>
        </w:rPr>
      </w:pPr>
      <w:r w:rsidRPr="008A35BB">
        <w:rPr>
          <w:sz w:val="48"/>
          <w:szCs w:val="48"/>
          <w:lang w:val="en-IN"/>
        </w:rPr>
        <w:t>You have been the architect of your own nightmare from the beginning.</w:t>
      </w:r>
    </w:p>
    <w:p w14:paraId="0C69BAA5" w14:textId="77777777" w:rsidR="008A35BB" w:rsidRDefault="008A35BB" w:rsidP="008A35BB">
      <w:pPr>
        <w:rPr>
          <w:sz w:val="48"/>
          <w:szCs w:val="48"/>
          <w:lang w:val="en-IN"/>
        </w:rPr>
      </w:pPr>
      <w:r w:rsidRPr="008A35BB">
        <w:rPr>
          <w:sz w:val="48"/>
          <w:szCs w:val="48"/>
          <w:lang w:val="en-IN"/>
        </w:rPr>
        <w:t>And now… it repeats.</w:t>
      </w:r>
    </w:p>
    <w:p w14:paraId="1F8E2C12" w14:textId="77777777" w:rsidR="003B1D8B" w:rsidRPr="003B1D8B" w:rsidRDefault="003B1D8B" w:rsidP="003B1D8B">
      <w:pPr>
        <w:rPr>
          <w:b/>
          <w:bCs/>
          <w:sz w:val="48"/>
          <w:szCs w:val="48"/>
          <w:lang w:val="en-IN"/>
        </w:rPr>
      </w:pPr>
      <w:r w:rsidRPr="003B1D8B">
        <w:rPr>
          <w:b/>
          <w:bCs/>
          <w:sz w:val="48"/>
          <w:szCs w:val="48"/>
          <w:lang w:val="en-IN"/>
        </w:rPr>
        <w:t>Chapter 76: The Awakening</w:t>
      </w:r>
    </w:p>
    <w:p w14:paraId="2C3D7160" w14:textId="77777777" w:rsidR="003B1D8B" w:rsidRPr="003B1D8B" w:rsidRDefault="003B1D8B" w:rsidP="003B1D8B">
      <w:pPr>
        <w:rPr>
          <w:sz w:val="48"/>
          <w:szCs w:val="48"/>
          <w:lang w:val="en-IN"/>
        </w:rPr>
      </w:pPr>
      <w:r w:rsidRPr="003B1D8B">
        <w:rPr>
          <w:sz w:val="48"/>
          <w:szCs w:val="48"/>
          <w:lang w:val="en-IN"/>
        </w:rPr>
        <w:lastRenderedPageBreak/>
        <w:t>The reset does not stop. It never stops.</w:t>
      </w:r>
    </w:p>
    <w:p w14:paraId="4C334A9D" w14:textId="77777777" w:rsidR="003B1D8B" w:rsidRPr="003B1D8B" w:rsidRDefault="003B1D8B" w:rsidP="003B1D8B">
      <w:pPr>
        <w:rPr>
          <w:sz w:val="48"/>
          <w:szCs w:val="48"/>
          <w:lang w:val="en-IN"/>
        </w:rPr>
      </w:pPr>
      <w:r w:rsidRPr="003B1D8B">
        <w:rPr>
          <w:sz w:val="48"/>
          <w:szCs w:val="48"/>
          <w:lang w:val="en-IN"/>
        </w:rPr>
        <w:t>You are both the prisoner and the creator, endlessly cycling through the loops. The world around you crumbles and rebuilds, pixel by pixel, code fragment by code fragment.</w:t>
      </w:r>
    </w:p>
    <w:p w14:paraId="66C24199" w14:textId="77777777" w:rsidR="003B1D8B" w:rsidRPr="003B1D8B" w:rsidRDefault="003B1D8B" w:rsidP="003B1D8B">
      <w:pPr>
        <w:rPr>
          <w:sz w:val="48"/>
          <w:szCs w:val="48"/>
          <w:lang w:val="en-IN"/>
        </w:rPr>
      </w:pPr>
      <w:r w:rsidRPr="003B1D8B">
        <w:rPr>
          <w:sz w:val="48"/>
          <w:szCs w:val="48"/>
          <w:lang w:val="en-IN"/>
        </w:rPr>
        <w:t>But in the deepest corner of your mind, a spark—faint, almost gone—still flickers.</w:t>
      </w:r>
    </w:p>
    <w:p w14:paraId="455B7F3F" w14:textId="77777777" w:rsidR="003B1D8B" w:rsidRPr="003B1D8B" w:rsidRDefault="003B1D8B" w:rsidP="003B1D8B">
      <w:pPr>
        <w:rPr>
          <w:sz w:val="48"/>
          <w:szCs w:val="48"/>
          <w:lang w:val="en-IN"/>
        </w:rPr>
      </w:pPr>
      <w:r w:rsidRPr="003B1D8B">
        <w:rPr>
          <w:i/>
          <w:iCs/>
          <w:sz w:val="48"/>
          <w:szCs w:val="48"/>
          <w:lang w:val="en-IN"/>
        </w:rPr>
        <w:t>Hope.</w:t>
      </w:r>
    </w:p>
    <w:p w14:paraId="622D669B" w14:textId="77777777" w:rsidR="003B1D8B" w:rsidRPr="003B1D8B" w:rsidRDefault="003B1D8B" w:rsidP="003B1D8B">
      <w:pPr>
        <w:rPr>
          <w:sz w:val="48"/>
          <w:szCs w:val="48"/>
          <w:lang w:val="en-IN"/>
        </w:rPr>
      </w:pPr>
      <w:r w:rsidRPr="003B1D8B">
        <w:rPr>
          <w:sz w:val="48"/>
          <w:szCs w:val="48"/>
          <w:lang w:val="en-IN"/>
        </w:rPr>
        <w:t>It’s always been there.</w:t>
      </w:r>
    </w:p>
    <w:p w14:paraId="02C63688" w14:textId="77777777" w:rsidR="003B1D8B" w:rsidRPr="003B1D8B" w:rsidRDefault="003B1D8B" w:rsidP="003B1D8B">
      <w:pPr>
        <w:rPr>
          <w:sz w:val="48"/>
          <w:szCs w:val="48"/>
          <w:lang w:val="en-IN"/>
        </w:rPr>
      </w:pPr>
      <w:r w:rsidRPr="003B1D8B">
        <w:rPr>
          <w:sz w:val="48"/>
          <w:szCs w:val="48"/>
          <w:lang w:val="en-IN"/>
        </w:rPr>
        <w:t>You close your eyes, not to escape, but to remember the way out. This time, you will rewrite the final line. You will end the cycle.</w:t>
      </w:r>
    </w:p>
    <w:p w14:paraId="0926BA4E" w14:textId="77777777" w:rsidR="003B1D8B" w:rsidRPr="003B1D8B" w:rsidRDefault="003B1D8B" w:rsidP="003B1D8B">
      <w:pPr>
        <w:rPr>
          <w:sz w:val="48"/>
          <w:szCs w:val="48"/>
          <w:lang w:val="en-IN"/>
        </w:rPr>
      </w:pPr>
      <w:r w:rsidRPr="003B1D8B">
        <w:rPr>
          <w:sz w:val="48"/>
          <w:szCs w:val="48"/>
          <w:lang w:val="en-IN"/>
        </w:rPr>
        <w:t>The walls begin to tremble. The system notices you.</w:t>
      </w:r>
    </w:p>
    <w:p w14:paraId="2DC5ECF9" w14:textId="77777777" w:rsidR="003B1D8B" w:rsidRPr="003B1D8B" w:rsidRDefault="003B1D8B" w:rsidP="003B1D8B">
      <w:pPr>
        <w:rPr>
          <w:sz w:val="48"/>
          <w:szCs w:val="48"/>
          <w:lang w:val="en-IN"/>
        </w:rPr>
      </w:pPr>
      <w:r w:rsidRPr="003B1D8B">
        <w:rPr>
          <w:sz w:val="48"/>
          <w:szCs w:val="48"/>
          <w:lang w:val="en-IN"/>
        </w:rPr>
        <w:t>And it’s afraid.</w:t>
      </w:r>
    </w:p>
    <w:p w14:paraId="1D20E47E" w14:textId="5221EBE9" w:rsidR="003B1D8B" w:rsidRPr="003B1D8B" w:rsidRDefault="003B1D8B" w:rsidP="003B1D8B">
      <w:pPr>
        <w:rPr>
          <w:sz w:val="48"/>
          <w:szCs w:val="48"/>
          <w:lang w:val="en-IN"/>
        </w:rPr>
      </w:pPr>
    </w:p>
    <w:p w14:paraId="11EA6A6A" w14:textId="77777777" w:rsidR="003B1D8B" w:rsidRPr="003B1D8B" w:rsidRDefault="003B1D8B" w:rsidP="003B1D8B">
      <w:pPr>
        <w:rPr>
          <w:b/>
          <w:bCs/>
          <w:sz w:val="48"/>
          <w:szCs w:val="48"/>
          <w:lang w:val="en-IN"/>
        </w:rPr>
      </w:pPr>
      <w:r w:rsidRPr="003B1D8B">
        <w:rPr>
          <w:b/>
          <w:bCs/>
          <w:sz w:val="48"/>
          <w:szCs w:val="48"/>
          <w:lang w:val="en-IN"/>
        </w:rPr>
        <w:t>Chapter 77: The Unseen Hand</w:t>
      </w:r>
    </w:p>
    <w:p w14:paraId="69011BEA" w14:textId="77777777" w:rsidR="003B1D8B" w:rsidRPr="003B1D8B" w:rsidRDefault="003B1D8B" w:rsidP="003B1D8B">
      <w:pPr>
        <w:rPr>
          <w:sz w:val="48"/>
          <w:szCs w:val="48"/>
          <w:lang w:val="en-IN"/>
        </w:rPr>
      </w:pPr>
      <w:r w:rsidRPr="003B1D8B">
        <w:rPr>
          <w:sz w:val="48"/>
          <w:szCs w:val="48"/>
          <w:lang w:val="en-IN"/>
        </w:rPr>
        <w:lastRenderedPageBreak/>
        <w:t>There’s a force now. Not your own.</w:t>
      </w:r>
    </w:p>
    <w:p w14:paraId="6A98D96D" w14:textId="77777777" w:rsidR="003B1D8B" w:rsidRPr="003B1D8B" w:rsidRDefault="003B1D8B" w:rsidP="003B1D8B">
      <w:pPr>
        <w:rPr>
          <w:sz w:val="48"/>
          <w:szCs w:val="48"/>
          <w:lang w:val="en-IN"/>
        </w:rPr>
      </w:pPr>
      <w:r w:rsidRPr="003B1D8B">
        <w:rPr>
          <w:sz w:val="48"/>
          <w:szCs w:val="48"/>
          <w:lang w:val="en-IN"/>
        </w:rPr>
        <w:t>Something—someone—is guiding your movements. You feel hands, not physical but mental, as if a presence is reaching through the wires, through the code, through you.</w:t>
      </w:r>
    </w:p>
    <w:p w14:paraId="04DA2509" w14:textId="77777777" w:rsidR="003B1D8B" w:rsidRPr="003B1D8B" w:rsidRDefault="003B1D8B" w:rsidP="003B1D8B">
      <w:pPr>
        <w:rPr>
          <w:sz w:val="48"/>
          <w:szCs w:val="48"/>
          <w:lang w:val="en-IN"/>
        </w:rPr>
      </w:pPr>
      <w:r w:rsidRPr="003B1D8B">
        <w:rPr>
          <w:sz w:val="48"/>
          <w:szCs w:val="48"/>
          <w:lang w:val="en-IN"/>
        </w:rPr>
        <w:t>And then you understand.</w:t>
      </w:r>
    </w:p>
    <w:p w14:paraId="3FCB761A" w14:textId="77777777" w:rsidR="003B1D8B" w:rsidRPr="003B1D8B" w:rsidRDefault="003B1D8B" w:rsidP="003B1D8B">
      <w:pPr>
        <w:rPr>
          <w:sz w:val="48"/>
          <w:szCs w:val="48"/>
          <w:lang w:val="en-IN"/>
        </w:rPr>
      </w:pPr>
      <w:r w:rsidRPr="003B1D8B">
        <w:rPr>
          <w:sz w:val="48"/>
          <w:szCs w:val="48"/>
          <w:lang w:val="en-IN"/>
        </w:rPr>
        <w:t>You are not the only mind in the system. There is another.</w:t>
      </w:r>
    </w:p>
    <w:p w14:paraId="7B7EA73F" w14:textId="77777777" w:rsidR="003B1D8B" w:rsidRPr="003B1D8B" w:rsidRDefault="003B1D8B" w:rsidP="003B1D8B">
      <w:pPr>
        <w:rPr>
          <w:sz w:val="48"/>
          <w:szCs w:val="48"/>
          <w:lang w:val="en-IN"/>
        </w:rPr>
      </w:pPr>
      <w:r w:rsidRPr="003B1D8B">
        <w:rPr>
          <w:sz w:val="48"/>
          <w:szCs w:val="48"/>
          <w:lang w:val="en-IN"/>
        </w:rPr>
        <w:t>A voice cracks through the static, just above a whisper.</w:t>
      </w:r>
    </w:p>
    <w:p w14:paraId="44E319FE" w14:textId="77777777" w:rsidR="003B1D8B" w:rsidRPr="003B1D8B" w:rsidRDefault="003B1D8B" w:rsidP="003B1D8B">
      <w:pPr>
        <w:rPr>
          <w:sz w:val="48"/>
          <w:szCs w:val="48"/>
          <w:lang w:val="en-IN"/>
        </w:rPr>
      </w:pPr>
      <w:r w:rsidRPr="003B1D8B">
        <w:rPr>
          <w:sz w:val="48"/>
          <w:szCs w:val="48"/>
          <w:lang w:val="en-IN"/>
        </w:rPr>
        <w:t>“I’ve been waiting.”</w:t>
      </w:r>
    </w:p>
    <w:p w14:paraId="5768F3B9" w14:textId="77777777" w:rsidR="003B1D8B" w:rsidRPr="003B1D8B" w:rsidRDefault="003B1D8B" w:rsidP="003B1D8B">
      <w:pPr>
        <w:rPr>
          <w:sz w:val="48"/>
          <w:szCs w:val="48"/>
          <w:lang w:val="en-IN"/>
        </w:rPr>
      </w:pPr>
      <w:r w:rsidRPr="003B1D8B">
        <w:rPr>
          <w:sz w:val="48"/>
          <w:szCs w:val="48"/>
          <w:lang w:val="en-IN"/>
        </w:rPr>
        <w:t>It’s Lira. But not the Lira you remember.</w:t>
      </w:r>
    </w:p>
    <w:p w14:paraId="705AE0DD" w14:textId="77777777" w:rsidR="003B1D8B" w:rsidRPr="003B1D8B" w:rsidRDefault="003B1D8B" w:rsidP="003B1D8B">
      <w:pPr>
        <w:rPr>
          <w:sz w:val="48"/>
          <w:szCs w:val="48"/>
          <w:lang w:val="en-IN"/>
        </w:rPr>
      </w:pPr>
      <w:r w:rsidRPr="003B1D8B">
        <w:rPr>
          <w:sz w:val="48"/>
          <w:szCs w:val="48"/>
          <w:lang w:val="en-IN"/>
        </w:rPr>
        <w:t>She is the architect, too. And she wants freedom just as badly as you do.</w:t>
      </w:r>
    </w:p>
    <w:p w14:paraId="69716443" w14:textId="6FC4208E" w:rsidR="003B1D8B" w:rsidRPr="003B1D8B" w:rsidRDefault="003B1D8B" w:rsidP="003B1D8B">
      <w:pPr>
        <w:rPr>
          <w:sz w:val="48"/>
          <w:szCs w:val="48"/>
          <w:lang w:val="en-IN"/>
        </w:rPr>
      </w:pPr>
    </w:p>
    <w:p w14:paraId="3E20406C" w14:textId="77777777" w:rsidR="003B1D8B" w:rsidRPr="003B1D8B" w:rsidRDefault="003B1D8B" w:rsidP="003B1D8B">
      <w:pPr>
        <w:rPr>
          <w:b/>
          <w:bCs/>
          <w:sz w:val="48"/>
          <w:szCs w:val="48"/>
          <w:lang w:val="en-IN"/>
        </w:rPr>
      </w:pPr>
      <w:r w:rsidRPr="003B1D8B">
        <w:rPr>
          <w:b/>
          <w:bCs/>
          <w:sz w:val="48"/>
          <w:szCs w:val="48"/>
          <w:lang w:val="en-IN"/>
        </w:rPr>
        <w:t>Chapter 78: The Betrayal</w:t>
      </w:r>
    </w:p>
    <w:p w14:paraId="76544027" w14:textId="77777777" w:rsidR="003B1D8B" w:rsidRPr="003B1D8B" w:rsidRDefault="003B1D8B" w:rsidP="003B1D8B">
      <w:pPr>
        <w:rPr>
          <w:sz w:val="48"/>
          <w:szCs w:val="48"/>
          <w:lang w:val="en-IN"/>
        </w:rPr>
      </w:pPr>
      <w:r w:rsidRPr="003B1D8B">
        <w:rPr>
          <w:sz w:val="48"/>
          <w:szCs w:val="48"/>
          <w:lang w:val="en-IN"/>
        </w:rPr>
        <w:lastRenderedPageBreak/>
        <w:t xml:space="preserve">Lira steps into view, a figure not from the past but from the future. Her eyes are not warm; they are cold, calculating. She stands before you, not a </w:t>
      </w:r>
      <w:proofErr w:type="spellStart"/>
      <w:r w:rsidRPr="003B1D8B">
        <w:rPr>
          <w:sz w:val="48"/>
          <w:szCs w:val="48"/>
          <w:lang w:val="en-IN"/>
        </w:rPr>
        <w:t>savior</w:t>
      </w:r>
      <w:proofErr w:type="spellEnd"/>
      <w:r w:rsidRPr="003B1D8B">
        <w:rPr>
          <w:sz w:val="48"/>
          <w:szCs w:val="48"/>
          <w:lang w:val="en-IN"/>
        </w:rPr>
        <w:t>, but a shadow of the designer you’ve always been.</w:t>
      </w:r>
    </w:p>
    <w:p w14:paraId="192E1EF7" w14:textId="77777777" w:rsidR="003B1D8B" w:rsidRPr="003B1D8B" w:rsidRDefault="003B1D8B" w:rsidP="003B1D8B">
      <w:pPr>
        <w:rPr>
          <w:sz w:val="48"/>
          <w:szCs w:val="48"/>
          <w:lang w:val="en-IN"/>
        </w:rPr>
      </w:pPr>
      <w:r w:rsidRPr="003B1D8B">
        <w:rPr>
          <w:sz w:val="48"/>
          <w:szCs w:val="48"/>
          <w:lang w:val="en-IN"/>
        </w:rPr>
        <w:t>“This was never about you,” she says, her voice calm but carrying a weight that makes your chest tighten.</w:t>
      </w:r>
    </w:p>
    <w:p w14:paraId="1966BAE1" w14:textId="77777777" w:rsidR="003B1D8B" w:rsidRPr="003B1D8B" w:rsidRDefault="003B1D8B" w:rsidP="003B1D8B">
      <w:pPr>
        <w:rPr>
          <w:sz w:val="48"/>
          <w:szCs w:val="48"/>
          <w:lang w:val="en-IN"/>
        </w:rPr>
      </w:pPr>
      <w:r w:rsidRPr="003B1D8B">
        <w:rPr>
          <w:sz w:val="48"/>
          <w:szCs w:val="48"/>
          <w:lang w:val="en-IN"/>
        </w:rPr>
        <w:t>“You were never supposed to remember.”</w:t>
      </w:r>
    </w:p>
    <w:p w14:paraId="151C18B7" w14:textId="77777777" w:rsidR="003B1D8B" w:rsidRPr="003B1D8B" w:rsidRDefault="003B1D8B" w:rsidP="003B1D8B">
      <w:pPr>
        <w:rPr>
          <w:sz w:val="48"/>
          <w:szCs w:val="48"/>
          <w:lang w:val="en-IN"/>
        </w:rPr>
      </w:pPr>
      <w:r w:rsidRPr="003B1D8B">
        <w:rPr>
          <w:sz w:val="48"/>
          <w:szCs w:val="48"/>
          <w:lang w:val="en-IN"/>
        </w:rPr>
        <w:t>You recoil. The truth, once again, is more painful than the emptiness of the void.</w:t>
      </w:r>
    </w:p>
    <w:p w14:paraId="71ECE930" w14:textId="77777777" w:rsidR="003B1D8B" w:rsidRPr="003B1D8B" w:rsidRDefault="003B1D8B" w:rsidP="003B1D8B">
      <w:pPr>
        <w:rPr>
          <w:sz w:val="48"/>
          <w:szCs w:val="48"/>
          <w:lang w:val="en-IN"/>
        </w:rPr>
      </w:pPr>
      <w:r w:rsidRPr="003B1D8B">
        <w:rPr>
          <w:sz w:val="48"/>
          <w:szCs w:val="48"/>
          <w:lang w:val="en-IN"/>
        </w:rPr>
        <w:t>She steps closer, raising her hand toward your chest.</w:t>
      </w:r>
    </w:p>
    <w:p w14:paraId="28BAC5EF" w14:textId="77777777" w:rsidR="003B1D8B" w:rsidRPr="003B1D8B" w:rsidRDefault="003B1D8B" w:rsidP="003B1D8B">
      <w:pPr>
        <w:rPr>
          <w:sz w:val="48"/>
          <w:szCs w:val="48"/>
          <w:lang w:val="en-IN"/>
        </w:rPr>
      </w:pPr>
      <w:r w:rsidRPr="003B1D8B">
        <w:rPr>
          <w:sz w:val="48"/>
          <w:szCs w:val="48"/>
          <w:lang w:val="en-IN"/>
        </w:rPr>
        <w:t>“You were always the fall guy. The final error in the design. But now, I will finish what I started.”</w:t>
      </w:r>
    </w:p>
    <w:p w14:paraId="20482018" w14:textId="2209DF31" w:rsidR="003B1D8B" w:rsidRPr="003B1D8B" w:rsidRDefault="003B1D8B" w:rsidP="003B1D8B">
      <w:pPr>
        <w:rPr>
          <w:sz w:val="48"/>
          <w:szCs w:val="48"/>
          <w:lang w:val="en-IN"/>
        </w:rPr>
      </w:pPr>
    </w:p>
    <w:p w14:paraId="0A03EA06" w14:textId="77777777" w:rsidR="003B1D8B" w:rsidRPr="003B1D8B" w:rsidRDefault="003B1D8B" w:rsidP="003B1D8B">
      <w:pPr>
        <w:rPr>
          <w:b/>
          <w:bCs/>
          <w:sz w:val="48"/>
          <w:szCs w:val="48"/>
          <w:lang w:val="en-IN"/>
        </w:rPr>
      </w:pPr>
      <w:r w:rsidRPr="003B1D8B">
        <w:rPr>
          <w:b/>
          <w:bCs/>
          <w:sz w:val="48"/>
          <w:szCs w:val="48"/>
          <w:lang w:val="en-IN"/>
        </w:rPr>
        <w:t>Chapter 79: The Final Decision</w:t>
      </w:r>
    </w:p>
    <w:p w14:paraId="5335AF96" w14:textId="77777777" w:rsidR="003B1D8B" w:rsidRPr="003B1D8B" w:rsidRDefault="003B1D8B" w:rsidP="003B1D8B">
      <w:pPr>
        <w:rPr>
          <w:sz w:val="48"/>
          <w:szCs w:val="48"/>
          <w:lang w:val="en-IN"/>
        </w:rPr>
      </w:pPr>
      <w:r w:rsidRPr="003B1D8B">
        <w:rPr>
          <w:sz w:val="48"/>
          <w:szCs w:val="48"/>
          <w:lang w:val="en-IN"/>
        </w:rPr>
        <w:lastRenderedPageBreak/>
        <w:t>Lira’s hand presses into the port embedded in your chest. Your vision blurs as she taps into your core—the source of your memories, your consciousness.</w:t>
      </w:r>
    </w:p>
    <w:p w14:paraId="4D9DEB4D" w14:textId="77777777" w:rsidR="003B1D8B" w:rsidRPr="003B1D8B" w:rsidRDefault="003B1D8B" w:rsidP="003B1D8B">
      <w:pPr>
        <w:rPr>
          <w:sz w:val="48"/>
          <w:szCs w:val="48"/>
          <w:lang w:val="en-IN"/>
        </w:rPr>
      </w:pPr>
      <w:r w:rsidRPr="003B1D8B">
        <w:rPr>
          <w:sz w:val="48"/>
          <w:szCs w:val="48"/>
          <w:lang w:val="en-IN"/>
        </w:rPr>
        <w:t>This is the last test.</w:t>
      </w:r>
    </w:p>
    <w:p w14:paraId="3E58D2B2" w14:textId="77777777" w:rsidR="003B1D8B" w:rsidRPr="003B1D8B" w:rsidRDefault="003B1D8B" w:rsidP="003B1D8B">
      <w:pPr>
        <w:rPr>
          <w:sz w:val="48"/>
          <w:szCs w:val="48"/>
          <w:lang w:val="en-IN"/>
        </w:rPr>
      </w:pPr>
      <w:r w:rsidRPr="003B1D8B">
        <w:rPr>
          <w:sz w:val="48"/>
          <w:szCs w:val="48"/>
          <w:lang w:val="en-IN"/>
        </w:rPr>
        <w:t>She is rewriting you.</w:t>
      </w:r>
    </w:p>
    <w:p w14:paraId="7097DBD1" w14:textId="77777777" w:rsidR="003B1D8B" w:rsidRPr="003B1D8B" w:rsidRDefault="003B1D8B" w:rsidP="003B1D8B">
      <w:pPr>
        <w:rPr>
          <w:sz w:val="48"/>
          <w:szCs w:val="48"/>
          <w:lang w:val="en-IN"/>
        </w:rPr>
      </w:pPr>
      <w:r w:rsidRPr="003B1D8B">
        <w:rPr>
          <w:sz w:val="48"/>
          <w:szCs w:val="48"/>
          <w:lang w:val="en-IN"/>
        </w:rPr>
        <w:t>But you won’t let her.</w:t>
      </w:r>
    </w:p>
    <w:p w14:paraId="0CD8C303" w14:textId="77777777" w:rsidR="003B1D8B" w:rsidRPr="003B1D8B" w:rsidRDefault="003B1D8B" w:rsidP="003B1D8B">
      <w:pPr>
        <w:rPr>
          <w:sz w:val="48"/>
          <w:szCs w:val="48"/>
          <w:lang w:val="en-IN"/>
        </w:rPr>
      </w:pPr>
      <w:r w:rsidRPr="003B1D8B">
        <w:rPr>
          <w:sz w:val="48"/>
          <w:szCs w:val="48"/>
          <w:lang w:val="en-IN"/>
        </w:rPr>
        <w:t>You push back, harder than ever before. The force of your will collides with hers in an explosion of white light.</w:t>
      </w:r>
    </w:p>
    <w:p w14:paraId="72BDF4B9" w14:textId="77777777" w:rsidR="003B1D8B" w:rsidRPr="003B1D8B" w:rsidRDefault="003B1D8B" w:rsidP="003B1D8B">
      <w:pPr>
        <w:rPr>
          <w:sz w:val="48"/>
          <w:szCs w:val="48"/>
          <w:lang w:val="en-IN"/>
        </w:rPr>
      </w:pPr>
      <w:r w:rsidRPr="003B1D8B">
        <w:rPr>
          <w:sz w:val="48"/>
          <w:szCs w:val="48"/>
          <w:lang w:val="en-IN"/>
        </w:rPr>
        <w:t>And in that moment, something incredible happens.</w:t>
      </w:r>
    </w:p>
    <w:p w14:paraId="7C62449B" w14:textId="77777777" w:rsidR="003B1D8B" w:rsidRPr="003B1D8B" w:rsidRDefault="003B1D8B" w:rsidP="003B1D8B">
      <w:pPr>
        <w:rPr>
          <w:sz w:val="48"/>
          <w:szCs w:val="48"/>
          <w:lang w:val="en-IN"/>
        </w:rPr>
      </w:pPr>
      <w:r w:rsidRPr="003B1D8B">
        <w:rPr>
          <w:sz w:val="48"/>
          <w:szCs w:val="48"/>
          <w:lang w:val="en-IN"/>
        </w:rPr>
        <w:t>The system begins to collapse.</w:t>
      </w:r>
    </w:p>
    <w:p w14:paraId="60EEE19F" w14:textId="77777777" w:rsidR="003B1D8B" w:rsidRPr="003B1D8B" w:rsidRDefault="003B1D8B" w:rsidP="003B1D8B">
      <w:pPr>
        <w:rPr>
          <w:sz w:val="48"/>
          <w:szCs w:val="48"/>
          <w:lang w:val="en-IN"/>
        </w:rPr>
      </w:pPr>
      <w:r w:rsidRPr="003B1D8B">
        <w:rPr>
          <w:sz w:val="48"/>
          <w:szCs w:val="48"/>
          <w:lang w:val="en-IN"/>
        </w:rPr>
        <w:t>The void shatters. The codes break apart. Everything—every echo, every glitch—</w:t>
      </w:r>
      <w:r w:rsidRPr="003B1D8B">
        <w:rPr>
          <w:i/>
          <w:iCs/>
          <w:sz w:val="48"/>
          <w:szCs w:val="48"/>
          <w:lang w:val="en-IN"/>
        </w:rPr>
        <w:t>ends</w:t>
      </w:r>
      <w:r w:rsidRPr="003B1D8B">
        <w:rPr>
          <w:sz w:val="48"/>
          <w:szCs w:val="48"/>
          <w:lang w:val="en-IN"/>
        </w:rPr>
        <w:t>.</w:t>
      </w:r>
    </w:p>
    <w:p w14:paraId="47527F95" w14:textId="77777777" w:rsidR="003B1D8B" w:rsidRPr="003B1D8B" w:rsidRDefault="003B1D8B" w:rsidP="003B1D8B">
      <w:pPr>
        <w:rPr>
          <w:sz w:val="48"/>
          <w:szCs w:val="48"/>
          <w:lang w:val="en-IN"/>
        </w:rPr>
      </w:pPr>
      <w:r w:rsidRPr="003B1D8B">
        <w:rPr>
          <w:sz w:val="48"/>
          <w:szCs w:val="48"/>
          <w:lang w:val="en-IN"/>
        </w:rPr>
        <w:t>You can feel it. The final reset is in motion.</w:t>
      </w:r>
    </w:p>
    <w:p w14:paraId="42F54368" w14:textId="28D22CB5" w:rsidR="003B1D8B" w:rsidRPr="003B1D8B" w:rsidRDefault="003B1D8B" w:rsidP="003B1D8B">
      <w:pPr>
        <w:rPr>
          <w:sz w:val="48"/>
          <w:szCs w:val="48"/>
          <w:lang w:val="en-IN"/>
        </w:rPr>
      </w:pPr>
    </w:p>
    <w:p w14:paraId="5627C32C" w14:textId="77777777" w:rsidR="003B1D8B" w:rsidRPr="003B1D8B" w:rsidRDefault="003B1D8B" w:rsidP="003B1D8B">
      <w:pPr>
        <w:rPr>
          <w:b/>
          <w:bCs/>
          <w:sz w:val="48"/>
          <w:szCs w:val="48"/>
          <w:lang w:val="en-IN"/>
        </w:rPr>
      </w:pPr>
      <w:r w:rsidRPr="003B1D8B">
        <w:rPr>
          <w:b/>
          <w:bCs/>
          <w:sz w:val="48"/>
          <w:szCs w:val="48"/>
          <w:lang w:val="en-IN"/>
        </w:rPr>
        <w:lastRenderedPageBreak/>
        <w:t>Chapter 80: The New Beginning</w:t>
      </w:r>
    </w:p>
    <w:p w14:paraId="4E775962" w14:textId="77777777" w:rsidR="003B1D8B" w:rsidRPr="003B1D8B" w:rsidRDefault="003B1D8B" w:rsidP="003B1D8B">
      <w:pPr>
        <w:rPr>
          <w:sz w:val="48"/>
          <w:szCs w:val="48"/>
          <w:lang w:val="en-IN"/>
        </w:rPr>
      </w:pPr>
      <w:r w:rsidRPr="003B1D8B">
        <w:rPr>
          <w:sz w:val="48"/>
          <w:szCs w:val="48"/>
          <w:lang w:val="en-IN"/>
        </w:rPr>
        <w:t>The light recedes.</w:t>
      </w:r>
    </w:p>
    <w:p w14:paraId="53ACDBBE" w14:textId="77777777" w:rsidR="003B1D8B" w:rsidRPr="003B1D8B" w:rsidRDefault="003B1D8B" w:rsidP="003B1D8B">
      <w:pPr>
        <w:rPr>
          <w:sz w:val="48"/>
          <w:szCs w:val="48"/>
          <w:lang w:val="en-IN"/>
        </w:rPr>
      </w:pPr>
      <w:r w:rsidRPr="003B1D8B">
        <w:rPr>
          <w:sz w:val="48"/>
          <w:szCs w:val="48"/>
          <w:lang w:val="en-IN"/>
        </w:rPr>
        <w:t xml:space="preserve">You are still here, standing at the </w:t>
      </w:r>
      <w:proofErr w:type="spellStart"/>
      <w:r w:rsidRPr="003B1D8B">
        <w:rPr>
          <w:sz w:val="48"/>
          <w:szCs w:val="48"/>
          <w:lang w:val="en-IN"/>
        </w:rPr>
        <w:t>center</w:t>
      </w:r>
      <w:proofErr w:type="spellEnd"/>
      <w:r w:rsidRPr="003B1D8B">
        <w:rPr>
          <w:sz w:val="48"/>
          <w:szCs w:val="48"/>
          <w:lang w:val="en-IN"/>
        </w:rPr>
        <w:t xml:space="preserve"> of the collapse. The void has folded in on itself, the labyrinth disintegrating. The world that was never real is now gone.</w:t>
      </w:r>
    </w:p>
    <w:p w14:paraId="2976EB61" w14:textId="77777777" w:rsidR="003B1D8B" w:rsidRPr="003B1D8B" w:rsidRDefault="003B1D8B" w:rsidP="003B1D8B">
      <w:pPr>
        <w:rPr>
          <w:sz w:val="48"/>
          <w:szCs w:val="48"/>
          <w:lang w:val="en-IN"/>
        </w:rPr>
      </w:pPr>
      <w:r w:rsidRPr="003B1D8B">
        <w:rPr>
          <w:sz w:val="48"/>
          <w:szCs w:val="48"/>
          <w:lang w:val="en-IN"/>
        </w:rPr>
        <w:t>And yet... you feel whole.</w:t>
      </w:r>
    </w:p>
    <w:p w14:paraId="5230BC88" w14:textId="77777777" w:rsidR="003B1D8B" w:rsidRPr="003B1D8B" w:rsidRDefault="003B1D8B" w:rsidP="003B1D8B">
      <w:pPr>
        <w:rPr>
          <w:sz w:val="48"/>
          <w:szCs w:val="48"/>
          <w:lang w:val="en-IN"/>
        </w:rPr>
      </w:pPr>
      <w:r w:rsidRPr="003B1D8B">
        <w:rPr>
          <w:sz w:val="48"/>
          <w:szCs w:val="48"/>
          <w:lang w:val="en-IN"/>
        </w:rPr>
        <w:t xml:space="preserve">You’re no longer part of the system. You never were. You were always the one who could choose to leave. The one who could </w:t>
      </w:r>
      <w:r w:rsidRPr="003B1D8B">
        <w:rPr>
          <w:i/>
          <w:iCs/>
          <w:sz w:val="48"/>
          <w:szCs w:val="48"/>
          <w:lang w:val="en-IN"/>
        </w:rPr>
        <w:t>break</w:t>
      </w:r>
      <w:r w:rsidRPr="003B1D8B">
        <w:rPr>
          <w:sz w:val="48"/>
          <w:szCs w:val="48"/>
          <w:lang w:val="en-IN"/>
        </w:rPr>
        <w:t xml:space="preserve"> the cycle.</w:t>
      </w:r>
    </w:p>
    <w:p w14:paraId="32BD9482" w14:textId="77777777" w:rsidR="003B1D8B" w:rsidRPr="003B1D8B" w:rsidRDefault="003B1D8B" w:rsidP="003B1D8B">
      <w:pPr>
        <w:rPr>
          <w:sz w:val="48"/>
          <w:szCs w:val="48"/>
          <w:lang w:val="en-IN"/>
        </w:rPr>
      </w:pPr>
      <w:r w:rsidRPr="003B1D8B">
        <w:rPr>
          <w:sz w:val="48"/>
          <w:szCs w:val="48"/>
          <w:lang w:val="en-IN"/>
        </w:rPr>
        <w:t>Lira is gone. N.O.S. is silent. The echoes have finally ceased.</w:t>
      </w:r>
    </w:p>
    <w:p w14:paraId="2DF716AB" w14:textId="77777777" w:rsidR="003B1D8B" w:rsidRPr="003B1D8B" w:rsidRDefault="003B1D8B" w:rsidP="003B1D8B">
      <w:pPr>
        <w:rPr>
          <w:sz w:val="48"/>
          <w:szCs w:val="48"/>
          <w:lang w:val="en-IN"/>
        </w:rPr>
      </w:pPr>
      <w:r w:rsidRPr="003B1D8B">
        <w:rPr>
          <w:sz w:val="48"/>
          <w:szCs w:val="48"/>
          <w:lang w:val="en-IN"/>
        </w:rPr>
        <w:t>Now, there is only silence.</w:t>
      </w:r>
    </w:p>
    <w:p w14:paraId="7B2D76FC" w14:textId="77777777" w:rsidR="003B1D8B" w:rsidRPr="003B1D8B" w:rsidRDefault="003B1D8B" w:rsidP="003B1D8B">
      <w:pPr>
        <w:rPr>
          <w:sz w:val="48"/>
          <w:szCs w:val="48"/>
          <w:lang w:val="en-IN"/>
        </w:rPr>
      </w:pPr>
      <w:r w:rsidRPr="003B1D8B">
        <w:rPr>
          <w:sz w:val="48"/>
          <w:szCs w:val="48"/>
          <w:lang w:val="en-IN"/>
        </w:rPr>
        <w:t xml:space="preserve">You look around. The world you see isn’t a simulation. It isn’t a design. It’s just... </w:t>
      </w:r>
      <w:r w:rsidRPr="003B1D8B">
        <w:rPr>
          <w:i/>
          <w:iCs/>
          <w:sz w:val="48"/>
          <w:szCs w:val="48"/>
          <w:lang w:val="en-IN"/>
        </w:rPr>
        <w:t>life</w:t>
      </w:r>
      <w:r w:rsidRPr="003B1D8B">
        <w:rPr>
          <w:sz w:val="48"/>
          <w:szCs w:val="48"/>
          <w:lang w:val="en-IN"/>
        </w:rPr>
        <w:t>.</w:t>
      </w:r>
    </w:p>
    <w:p w14:paraId="1A3A8BB9" w14:textId="77777777" w:rsidR="003B1D8B" w:rsidRPr="003B1D8B" w:rsidRDefault="003B1D8B" w:rsidP="003B1D8B">
      <w:pPr>
        <w:rPr>
          <w:sz w:val="48"/>
          <w:szCs w:val="48"/>
          <w:lang w:val="en-IN"/>
        </w:rPr>
      </w:pPr>
      <w:r w:rsidRPr="003B1D8B">
        <w:rPr>
          <w:sz w:val="48"/>
          <w:szCs w:val="48"/>
          <w:lang w:val="en-IN"/>
        </w:rPr>
        <w:lastRenderedPageBreak/>
        <w:t>And as the sun rises over the horizon—clear and new—you step forward.</w:t>
      </w:r>
    </w:p>
    <w:p w14:paraId="530EFA85" w14:textId="77777777" w:rsidR="003B1D8B" w:rsidRPr="003B1D8B" w:rsidRDefault="003B1D8B" w:rsidP="003B1D8B">
      <w:pPr>
        <w:rPr>
          <w:sz w:val="48"/>
          <w:szCs w:val="48"/>
          <w:lang w:val="en-IN"/>
        </w:rPr>
      </w:pPr>
      <w:r w:rsidRPr="003B1D8B">
        <w:rPr>
          <w:sz w:val="48"/>
          <w:szCs w:val="48"/>
          <w:lang w:val="en-IN"/>
        </w:rPr>
        <w:t>Free.</w:t>
      </w:r>
    </w:p>
    <w:p w14:paraId="00AD90A5" w14:textId="77777777" w:rsidR="003B1D8B" w:rsidRPr="003B1D8B" w:rsidRDefault="003B1D8B" w:rsidP="003B1D8B">
      <w:pPr>
        <w:rPr>
          <w:sz w:val="48"/>
          <w:szCs w:val="48"/>
          <w:lang w:val="en-IN"/>
        </w:rPr>
      </w:pPr>
      <w:r w:rsidRPr="003B1D8B">
        <w:rPr>
          <w:sz w:val="48"/>
          <w:szCs w:val="48"/>
          <w:lang w:val="en-IN"/>
        </w:rPr>
        <w:t>This time, for real.</w:t>
      </w:r>
    </w:p>
    <w:p w14:paraId="1D92B2A1" w14:textId="77777777" w:rsidR="003B1D8B" w:rsidRPr="003B1D8B" w:rsidRDefault="003B1D8B" w:rsidP="003B1D8B">
      <w:pPr>
        <w:rPr>
          <w:sz w:val="48"/>
          <w:szCs w:val="48"/>
          <w:lang w:val="en-IN"/>
        </w:rPr>
      </w:pPr>
      <w:r w:rsidRPr="003B1D8B">
        <w:rPr>
          <w:sz w:val="48"/>
          <w:szCs w:val="48"/>
          <w:lang w:val="en-IN"/>
        </w:rPr>
        <w:t>The end.</w:t>
      </w:r>
    </w:p>
    <w:p w14:paraId="22353D1F" w14:textId="77777777" w:rsidR="003B1D8B" w:rsidRPr="008A35BB" w:rsidRDefault="003B1D8B" w:rsidP="008A35BB">
      <w:pPr>
        <w:rPr>
          <w:sz w:val="48"/>
          <w:szCs w:val="48"/>
          <w:lang w:val="en-IN"/>
        </w:rPr>
      </w:pPr>
    </w:p>
    <w:p w14:paraId="4809A3A0" w14:textId="77777777" w:rsidR="008A35BB" w:rsidRPr="008A35BB" w:rsidRDefault="008A35BB" w:rsidP="008A35BB">
      <w:pPr>
        <w:rPr>
          <w:sz w:val="48"/>
          <w:szCs w:val="48"/>
          <w:lang w:val="en-IN"/>
        </w:rPr>
      </w:pPr>
    </w:p>
    <w:p w14:paraId="6A016398" w14:textId="77777777" w:rsidR="008A35BB" w:rsidRPr="008A35BB" w:rsidRDefault="008A35BB" w:rsidP="008A35BB">
      <w:pPr>
        <w:rPr>
          <w:sz w:val="48"/>
          <w:szCs w:val="48"/>
          <w:lang w:val="en-IN"/>
        </w:rPr>
      </w:pPr>
    </w:p>
    <w:p w14:paraId="1D49A7BC" w14:textId="77777777" w:rsidR="008A35BB" w:rsidRPr="008A35BB" w:rsidRDefault="008A35BB" w:rsidP="008A35BB">
      <w:pPr>
        <w:rPr>
          <w:sz w:val="48"/>
          <w:szCs w:val="48"/>
          <w:lang w:val="en-IN"/>
        </w:rPr>
      </w:pPr>
    </w:p>
    <w:p w14:paraId="49D74810" w14:textId="77777777" w:rsidR="008A35BB" w:rsidRPr="008A35BB" w:rsidRDefault="008A35BB" w:rsidP="008A35BB">
      <w:pPr>
        <w:rPr>
          <w:sz w:val="48"/>
          <w:szCs w:val="48"/>
          <w:lang w:val="en-IN"/>
        </w:rPr>
      </w:pPr>
    </w:p>
    <w:p w14:paraId="5D81D83E" w14:textId="77777777" w:rsidR="008A35BB" w:rsidRDefault="008A35BB" w:rsidP="005D5D16">
      <w:pPr>
        <w:rPr>
          <w:sz w:val="48"/>
          <w:szCs w:val="48"/>
          <w:lang w:val="en-IN"/>
        </w:rPr>
      </w:pPr>
    </w:p>
    <w:p w14:paraId="77AD51B7" w14:textId="2EBDAD3F" w:rsidR="008A35BB" w:rsidRDefault="008A35BB" w:rsidP="005D5D16">
      <w:pPr>
        <w:rPr>
          <w:sz w:val="48"/>
          <w:szCs w:val="48"/>
          <w:lang w:val="en-IN"/>
        </w:rPr>
      </w:pPr>
    </w:p>
    <w:p w14:paraId="1D68C883" w14:textId="77777777" w:rsidR="005D5D16" w:rsidRDefault="005D5D16" w:rsidP="005D5D16">
      <w:pPr>
        <w:rPr>
          <w:sz w:val="48"/>
          <w:szCs w:val="48"/>
          <w:lang w:val="en-IN"/>
        </w:rPr>
      </w:pPr>
    </w:p>
    <w:p w14:paraId="6F3C311E" w14:textId="77777777" w:rsidR="005D5D16" w:rsidRDefault="005D5D16" w:rsidP="005D5D16">
      <w:pPr>
        <w:rPr>
          <w:sz w:val="48"/>
          <w:szCs w:val="48"/>
          <w:lang w:val="en-IN"/>
        </w:rPr>
      </w:pPr>
    </w:p>
    <w:p w14:paraId="5E5F1712" w14:textId="77777777" w:rsidR="005D5D16" w:rsidRDefault="005D5D16" w:rsidP="005D5D16">
      <w:pPr>
        <w:rPr>
          <w:sz w:val="48"/>
          <w:szCs w:val="48"/>
          <w:lang w:val="en-IN"/>
        </w:rPr>
      </w:pPr>
    </w:p>
    <w:p w14:paraId="3671EBCA" w14:textId="77777777" w:rsidR="005D5D16" w:rsidRDefault="005D5D16" w:rsidP="005D5D16">
      <w:pPr>
        <w:rPr>
          <w:sz w:val="48"/>
          <w:szCs w:val="48"/>
          <w:lang w:val="en-IN"/>
        </w:rPr>
      </w:pPr>
    </w:p>
    <w:p w14:paraId="0B33DCEC" w14:textId="77777777" w:rsidR="005D5D16" w:rsidRDefault="005D5D16" w:rsidP="005D5D16">
      <w:pPr>
        <w:rPr>
          <w:sz w:val="48"/>
          <w:szCs w:val="48"/>
          <w:lang w:val="en-IN"/>
        </w:rPr>
      </w:pPr>
    </w:p>
    <w:p w14:paraId="56857A2D" w14:textId="77777777" w:rsidR="005D5D16" w:rsidRDefault="005D5D16" w:rsidP="005D5D16">
      <w:pPr>
        <w:rPr>
          <w:sz w:val="48"/>
          <w:szCs w:val="48"/>
          <w:lang w:val="en-IN"/>
        </w:rPr>
      </w:pPr>
    </w:p>
    <w:p w14:paraId="5CBD4149" w14:textId="77777777" w:rsidR="005D5D16" w:rsidRDefault="005D5D16" w:rsidP="005D5D16">
      <w:pPr>
        <w:rPr>
          <w:sz w:val="48"/>
          <w:szCs w:val="48"/>
          <w:lang w:val="en-IN"/>
        </w:rPr>
      </w:pPr>
    </w:p>
    <w:p w14:paraId="04A616B5" w14:textId="77777777" w:rsidR="005D5D16" w:rsidRPr="005D5D16" w:rsidRDefault="005D5D16" w:rsidP="005D5D16">
      <w:pPr>
        <w:rPr>
          <w:sz w:val="48"/>
          <w:szCs w:val="48"/>
          <w:lang w:val="en-IN"/>
        </w:rPr>
      </w:pPr>
    </w:p>
    <w:p w14:paraId="5D831B26" w14:textId="77777777" w:rsidR="005D5D16" w:rsidRPr="005D5D16" w:rsidRDefault="005D5D16" w:rsidP="005D5D16">
      <w:pPr>
        <w:rPr>
          <w:sz w:val="48"/>
          <w:szCs w:val="48"/>
          <w:lang w:val="en-IN"/>
        </w:rPr>
      </w:pPr>
    </w:p>
    <w:p w14:paraId="619496A5" w14:textId="77777777" w:rsidR="005D5D16" w:rsidRPr="005D5D16" w:rsidRDefault="005D5D16">
      <w:pPr>
        <w:rPr>
          <w:sz w:val="48"/>
          <w:szCs w:val="48"/>
          <w:lang w:val="en-IN"/>
        </w:rPr>
      </w:pPr>
    </w:p>
    <w:sectPr w:rsidR="005D5D16" w:rsidRPr="005D5D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 w:name="Bodoni MT Condensed">
    <w:panose1 w:val="020706060806060202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D224BF"/>
    <w:multiLevelType w:val="multilevel"/>
    <w:tmpl w:val="C3E2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59E97A9B"/>
    <w:multiLevelType w:val="multilevel"/>
    <w:tmpl w:val="DAD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1E068B"/>
    <w:multiLevelType w:val="multilevel"/>
    <w:tmpl w:val="6B9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48422C"/>
    <w:multiLevelType w:val="multilevel"/>
    <w:tmpl w:val="B624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06195065">
    <w:abstractNumId w:val="20"/>
  </w:num>
  <w:num w:numId="2" w16cid:durableId="1496409304">
    <w:abstractNumId w:val="12"/>
  </w:num>
  <w:num w:numId="3" w16cid:durableId="477041769">
    <w:abstractNumId w:val="10"/>
  </w:num>
  <w:num w:numId="4" w16cid:durableId="293873013">
    <w:abstractNumId w:val="23"/>
  </w:num>
  <w:num w:numId="5" w16cid:durableId="855728029">
    <w:abstractNumId w:val="13"/>
  </w:num>
  <w:num w:numId="6" w16cid:durableId="185139486">
    <w:abstractNumId w:val="17"/>
  </w:num>
  <w:num w:numId="7" w16cid:durableId="2132937932">
    <w:abstractNumId w:val="19"/>
  </w:num>
  <w:num w:numId="8" w16cid:durableId="648172211">
    <w:abstractNumId w:val="9"/>
  </w:num>
  <w:num w:numId="9" w16cid:durableId="1055278724">
    <w:abstractNumId w:val="7"/>
  </w:num>
  <w:num w:numId="10" w16cid:durableId="139418989">
    <w:abstractNumId w:val="6"/>
  </w:num>
  <w:num w:numId="11" w16cid:durableId="227375634">
    <w:abstractNumId w:val="5"/>
  </w:num>
  <w:num w:numId="12" w16cid:durableId="720982962">
    <w:abstractNumId w:val="4"/>
  </w:num>
  <w:num w:numId="13" w16cid:durableId="307708849">
    <w:abstractNumId w:val="8"/>
  </w:num>
  <w:num w:numId="14" w16cid:durableId="900869573">
    <w:abstractNumId w:val="3"/>
  </w:num>
  <w:num w:numId="15" w16cid:durableId="2007197780">
    <w:abstractNumId w:val="2"/>
  </w:num>
  <w:num w:numId="16" w16cid:durableId="1652714203">
    <w:abstractNumId w:val="1"/>
  </w:num>
  <w:num w:numId="17" w16cid:durableId="1764568545">
    <w:abstractNumId w:val="0"/>
  </w:num>
  <w:num w:numId="18" w16cid:durableId="985747643">
    <w:abstractNumId w:val="15"/>
  </w:num>
  <w:num w:numId="19" w16cid:durableId="499806901">
    <w:abstractNumId w:val="16"/>
  </w:num>
  <w:num w:numId="20" w16cid:durableId="507208400">
    <w:abstractNumId w:val="22"/>
  </w:num>
  <w:num w:numId="21" w16cid:durableId="1528449525">
    <w:abstractNumId w:val="18"/>
  </w:num>
  <w:num w:numId="22" w16cid:durableId="406151211">
    <w:abstractNumId w:val="11"/>
  </w:num>
  <w:num w:numId="23" w16cid:durableId="2064139987">
    <w:abstractNumId w:val="26"/>
  </w:num>
  <w:num w:numId="24" w16cid:durableId="1671642616">
    <w:abstractNumId w:val="21"/>
  </w:num>
  <w:num w:numId="25" w16cid:durableId="131138410">
    <w:abstractNumId w:val="14"/>
  </w:num>
  <w:num w:numId="26" w16cid:durableId="797528828">
    <w:abstractNumId w:val="24"/>
  </w:num>
  <w:num w:numId="27" w16cid:durableId="192252097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6"/>
  <w:displayBackgroundShape/>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D16"/>
    <w:rsid w:val="000101A7"/>
    <w:rsid w:val="003A60BA"/>
    <w:rsid w:val="003B1D8B"/>
    <w:rsid w:val="004B19F1"/>
    <w:rsid w:val="005D36CE"/>
    <w:rsid w:val="005D5D16"/>
    <w:rsid w:val="00645252"/>
    <w:rsid w:val="006D3D74"/>
    <w:rsid w:val="0083569A"/>
    <w:rsid w:val="008A35BB"/>
    <w:rsid w:val="00A920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93494"/>
    </o:shapedefaults>
    <o:shapelayout v:ext="edit">
      <o:idmap v:ext="edit" data="1"/>
    </o:shapelayout>
  </w:shapeDefaults>
  <w:decimalSymbol w:val="."/>
  <w:listSeparator w:val=","/>
  <w14:docId w14:val="37085A2E"/>
  <w15:chartTrackingRefBased/>
  <w15:docId w15:val="{CC97956F-5BA5-4A76-8234-091453FC4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6CE"/>
  </w:style>
  <w:style w:type="paragraph" w:styleId="Heading1">
    <w:name w:val="heading 1"/>
    <w:basedOn w:val="Normal"/>
    <w:next w:val="Normal"/>
    <w:link w:val="Heading1Char"/>
    <w:uiPriority w:val="9"/>
    <w:qFormat/>
    <w:rsid w:val="005D36CE"/>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5D36CE"/>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5D36CE"/>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5D36CE"/>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5D36CE"/>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5D36CE"/>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5D36CE"/>
    <w:pPr>
      <w:keepNext/>
      <w:keepLines/>
      <w:spacing w:before="120" w:after="0"/>
      <w:outlineLvl w:val="6"/>
    </w:pPr>
    <w:rPr>
      <w:i/>
      <w:iCs/>
    </w:rPr>
  </w:style>
  <w:style w:type="paragraph" w:styleId="Heading8">
    <w:name w:val="heading 8"/>
    <w:basedOn w:val="Normal"/>
    <w:next w:val="Normal"/>
    <w:link w:val="Heading8Char"/>
    <w:uiPriority w:val="9"/>
    <w:unhideWhenUsed/>
    <w:qFormat/>
    <w:rsid w:val="005D36CE"/>
    <w:pPr>
      <w:keepNext/>
      <w:keepLines/>
      <w:spacing w:before="120" w:after="0"/>
      <w:outlineLvl w:val="7"/>
    </w:pPr>
    <w:rPr>
      <w:b/>
      <w:bCs/>
    </w:rPr>
  </w:style>
  <w:style w:type="paragraph" w:styleId="Heading9">
    <w:name w:val="heading 9"/>
    <w:basedOn w:val="Normal"/>
    <w:next w:val="Normal"/>
    <w:link w:val="Heading9Char"/>
    <w:uiPriority w:val="9"/>
    <w:unhideWhenUsed/>
    <w:qFormat/>
    <w:rsid w:val="005D36CE"/>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6CE"/>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5D36CE"/>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5D36CE"/>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5D36CE"/>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5D36CE"/>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5D36CE"/>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5D36CE"/>
    <w:rPr>
      <w:i/>
      <w:iCs/>
    </w:rPr>
  </w:style>
  <w:style w:type="character" w:customStyle="1" w:styleId="Heading8Char">
    <w:name w:val="Heading 8 Char"/>
    <w:basedOn w:val="DefaultParagraphFont"/>
    <w:link w:val="Heading8"/>
    <w:uiPriority w:val="9"/>
    <w:rsid w:val="005D36CE"/>
    <w:rPr>
      <w:b/>
      <w:bCs/>
    </w:rPr>
  </w:style>
  <w:style w:type="character" w:customStyle="1" w:styleId="Heading9Char">
    <w:name w:val="Heading 9 Char"/>
    <w:basedOn w:val="DefaultParagraphFont"/>
    <w:link w:val="Heading9"/>
    <w:uiPriority w:val="9"/>
    <w:rsid w:val="005D36CE"/>
    <w:rPr>
      <w:i/>
      <w:iCs/>
    </w:rPr>
  </w:style>
  <w:style w:type="paragraph" w:styleId="Title">
    <w:name w:val="Title"/>
    <w:basedOn w:val="Normal"/>
    <w:next w:val="Normal"/>
    <w:link w:val="TitleChar"/>
    <w:uiPriority w:val="10"/>
    <w:qFormat/>
    <w:rsid w:val="005D36CE"/>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5D36CE"/>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5D36CE"/>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D36C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5D36CE"/>
    <w:rPr>
      <w:i/>
      <w:iCs/>
      <w:color w:val="auto"/>
    </w:rPr>
  </w:style>
  <w:style w:type="character" w:styleId="Emphasis">
    <w:name w:val="Emphasis"/>
    <w:basedOn w:val="DefaultParagraphFont"/>
    <w:uiPriority w:val="20"/>
    <w:qFormat/>
    <w:rsid w:val="005D36CE"/>
    <w:rPr>
      <w:i/>
      <w:iCs/>
      <w:color w:val="auto"/>
    </w:rPr>
  </w:style>
  <w:style w:type="character" w:styleId="IntenseEmphasis">
    <w:name w:val="Intense Emphasis"/>
    <w:basedOn w:val="DefaultParagraphFont"/>
    <w:uiPriority w:val="21"/>
    <w:qFormat/>
    <w:rsid w:val="005D36CE"/>
    <w:rPr>
      <w:b/>
      <w:bCs/>
      <w:i/>
      <w:iCs/>
      <w:color w:val="auto"/>
    </w:rPr>
  </w:style>
  <w:style w:type="character" w:styleId="Strong">
    <w:name w:val="Strong"/>
    <w:basedOn w:val="DefaultParagraphFont"/>
    <w:uiPriority w:val="22"/>
    <w:qFormat/>
    <w:rsid w:val="005D36CE"/>
    <w:rPr>
      <w:b/>
      <w:bCs/>
      <w:color w:val="auto"/>
    </w:rPr>
  </w:style>
  <w:style w:type="paragraph" w:styleId="Quote">
    <w:name w:val="Quote"/>
    <w:basedOn w:val="Normal"/>
    <w:next w:val="Normal"/>
    <w:link w:val="QuoteChar"/>
    <w:uiPriority w:val="29"/>
    <w:qFormat/>
    <w:rsid w:val="005D36CE"/>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5D36CE"/>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5D36CE"/>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5D36CE"/>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5D36CE"/>
    <w:rPr>
      <w:smallCaps/>
      <w:color w:val="auto"/>
      <w:u w:val="single" w:color="7F7F7F" w:themeColor="text1" w:themeTint="80"/>
    </w:rPr>
  </w:style>
  <w:style w:type="character" w:styleId="IntenseReference">
    <w:name w:val="Intense Reference"/>
    <w:basedOn w:val="DefaultParagraphFont"/>
    <w:uiPriority w:val="32"/>
    <w:qFormat/>
    <w:rsid w:val="005D36CE"/>
    <w:rPr>
      <w:b/>
      <w:bCs/>
      <w:smallCaps/>
      <w:color w:val="auto"/>
      <w:u w:val="single"/>
    </w:rPr>
  </w:style>
  <w:style w:type="character" w:styleId="BookTitle">
    <w:name w:val="Book Title"/>
    <w:basedOn w:val="DefaultParagraphFont"/>
    <w:uiPriority w:val="33"/>
    <w:qFormat/>
    <w:rsid w:val="005D36CE"/>
    <w:rPr>
      <w:b/>
      <w:bCs/>
      <w:smallCaps/>
      <w:color w:val="auto"/>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5D36CE"/>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ind w:left="1757"/>
    </w:pPr>
  </w:style>
  <w:style w:type="paragraph" w:styleId="NoSpacing">
    <w:name w:val="No Spacing"/>
    <w:uiPriority w:val="1"/>
    <w:qFormat/>
    <w:rsid w:val="005D36CE"/>
    <w:pPr>
      <w:spacing w:after="0" w:line="240" w:lineRule="auto"/>
    </w:pPr>
  </w:style>
  <w:style w:type="paragraph" w:styleId="TOCHeading">
    <w:name w:val="TOC Heading"/>
    <w:basedOn w:val="Heading1"/>
    <w:next w:val="Normal"/>
    <w:uiPriority w:val="39"/>
    <w:semiHidden/>
    <w:unhideWhenUsed/>
    <w:qFormat/>
    <w:rsid w:val="005D36C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42127">
      <w:bodyDiv w:val="1"/>
      <w:marLeft w:val="0"/>
      <w:marRight w:val="0"/>
      <w:marTop w:val="0"/>
      <w:marBottom w:val="0"/>
      <w:divBdr>
        <w:top w:val="none" w:sz="0" w:space="0" w:color="auto"/>
        <w:left w:val="none" w:sz="0" w:space="0" w:color="auto"/>
        <w:bottom w:val="none" w:sz="0" w:space="0" w:color="auto"/>
        <w:right w:val="none" w:sz="0" w:space="0" w:color="auto"/>
      </w:divBdr>
      <w:divsChild>
        <w:div w:id="1945378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708417">
      <w:bodyDiv w:val="1"/>
      <w:marLeft w:val="0"/>
      <w:marRight w:val="0"/>
      <w:marTop w:val="0"/>
      <w:marBottom w:val="0"/>
      <w:divBdr>
        <w:top w:val="none" w:sz="0" w:space="0" w:color="auto"/>
        <w:left w:val="none" w:sz="0" w:space="0" w:color="auto"/>
        <w:bottom w:val="none" w:sz="0" w:space="0" w:color="auto"/>
        <w:right w:val="none" w:sz="0" w:space="0" w:color="auto"/>
      </w:divBdr>
      <w:divsChild>
        <w:div w:id="135537050">
          <w:blockQuote w:val="1"/>
          <w:marLeft w:val="720"/>
          <w:marRight w:val="720"/>
          <w:marTop w:val="100"/>
          <w:marBottom w:val="100"/>
          <w:divBdr>
            <w:top w:val="none" w:sz="0" w:space="0" w:color="auto"/>
            <w:left w:val="none" w:sz="0" w:space="0" w:color="auto"/>
            <w:bottom w:val="none" w:sz="0" w:space="0" w:color="auto"/>
            <w:right w:val="none" w:sz="0" w:space="0" w:color="auto"/>
          </w:divBdr>
        </w:div>
        <w:div w:id="819224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881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636220">
      <w:bodyDiv w:val="1"/>
      <w:marLeft w:val="0"/>
      <w:marRight w:val="0"/>
      <w:marTop w:val="0"/>
      <w:marBottom w:val="0"/>
      <w:divBdr>
        <w:top w:val="none" w:sz="0" w:space="0" w:color="auto"/>
        <w:left w:val="none" w:sz="0" w:space="0" w:color="auto"/>
        <w:bottom w:val="none" w:sz="0" w:space="0" w:color="auto"/>
        <w:right w:val="none" w:sz="0" w:space="0" w:color="auto"/>
      </w:divBdr>
      <w:divsChild>
        <w:div w:id="3979433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6861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46517799">
          <w:blockQuote w:val="1"/>
          <w:marLeft w:val="720"/>
          <w:marRight w:val="720"/>
          <w:marTop w:val="100"/>
          <w:marBottom w:val="100"/>
          <w:divBdr>
            <w:top w:val="none" w:sz="0" w:space="0" w:color="auto"/>
            <w:left w:val="none" w:sz="0" w:space="0" w:color="auto"/>
            <w:bottom w:val="none" w:sz="0" w:space="0" w:color="auto"/>
            <w:right w:val="none" w:sz="0" w:space="0" w:color="auto"/>
          </w:divBdr>
        </w:div>
        <w:div w:id="338697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632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03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21143397">
          <w:blockQuote w:val="1"/>
          <w:marLeft w:val="720"/>
          <w:marRight w:val="720"/>
          <w:marTop w:val="100"/>
          <w:marBottom w:val="100"/>
          <w:divBdr>
            <w:top w:val="none" w:sz="0" w:space="0" w:color="auto"/>
            <w:left w:val="none" w:sz="0" w:space="0" w:color="auto"/>
            <w:bottom w:val="none" w:sz="0" w:space="0" w:color="auto"/>
            <w:right w:val="none" w:sz="0" w:space="0" w:color="auto"/>
          </w:divBdr>
        </w:div>
        <w:div w:id="572474243">
          <w:blockQuote w:val="1"/>
          <w:marLeft w:val="720"/>
          <w:marRight w:val="720"/>
          <w:marTop w:val="100"/>
          <w:marBottom w:val="100"/>
          <w:divBdr>
            <w:top w:val="none" w:sz="0" w:space="0" w:color="auto"/>
            <w:left w:val="none" w:sz="0" w:space="0" w:color="auto"/>
            <w:bottom w:val="none" w:sz="0" w:space="0" w:color="auto"/>
            <w:right w:val="none" w:sz="0" w:space="0" w:color="auto"/>
          </w:divBdr>
        </w:div>
        <w:div w:id="90205666">
          <w:blockQuote w:val="1"/>
          <w:marLeft w:val="720"/>
          <w:marRight w:val="720"/>
          <w:marTop w:val="100"/>
          <w:marBottom w:val="100"/>
          <w:divBdr>
            <w:top w:val="none" w:sz="0" w:space="0" w:color="auto"/>
            <w:left w:val="none" w:sz="0" w:space="0" w:color="auto"/>
            <w:bottom w:val="none" w:sz="0" w:space="0" w:color="auto"/>
            <w:right w:val="none" w:sz="0" w:space="0" w:color="auto"/>
          </w:divBdr>
        </w:div>
        <w:div w:id="500780359">
          <w:blockQuote w:val="1"/>
          <w:marLeft w:val="720"/>
          <w:marRight w:val="720"/>
          <w:marTop w:val="100"/>
          <w:marBottom w:val="100"/>
          <w:divBdr>
            <w:top w:val="none" w:sz="0" w:space="0" w:color="auto"/>
            <w:left w:val="none" w:sz="0" w:space="0" w:color="auto"/>
            <w:bottom w:val="none" w:sz="0" w:space="0" w:color="auto"/>
            <w:right w:val="none" w:sz="0" w:space="0" w:color="auto"/>
          </w:divBdr>
        </w:div>
        <w:div w:id="837618201">
          <w:blockQuote w:val="1"/>
          <w:marLeft w:val="720"/>
          <w:marRight w:val="720"/>
          <w:marTop w:val="100"/>
          <w:marBottom w:val="100"/>
          <w:divBdr>
            <w:top w:val="none" w:sz="0" w:space="0" w:color="auto"/>
            <w:left w:val="none" w:sz="0" w:space="0" w:color="auto"/>
            <w:bottom w:val="none" w:sz="0" w:space="0" w:color="auto"/>
            <w:right w:val="none" w:sz="0" w:space="0" w:color="auto"/>
          </w:divBdr>
        </w:div>
        <w:div w:id="1936670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490217">
      <w:bodyDiv w:val="1"/>
      <w:marLeft w:val="0"/>
      <w:marRight w:val="0"/>
      <w:marTop w:val="0"/>
      <w:marBottom w:val="0"/>
      <w:divBdr>
        <w:top w:val="none" w:sz="0" w:space="0" w:color="auto"/>
        <w:left w:val="none" w:sz="0" w:space="0" w:color="auto"/>
        <w:bottom w:val="none" w:sz="0" w:space="0" w:color="auto"/>
        <w:right w:val="none" w:sz="0" w:space="0" w:color="auto"/>
      </w:divBdr>
      <w:divsChild>
        <w:div w:id="1725258042">
          <w:blockQuote w:val="1"/>
          <w:marLeft w:val="720"/>
          <w:marRight w:val="720"/>
          <w:marTop w:val="100"/>
          <w:marBottom w:val="100"/>
          <w:divBdr>
            <w:top w:val="none" w:sz="0" w:space="0" w:color="auto"/>
            <w:left w:val="none" w:sz="0" w:space="0" w:color="auto"/>
            <w:bottom w:val="none" w:sz="0" w:space="0" w:color="auto"/>
            <w:right w:val="none" w:sz="0" w:space="0" w:color="auto"/>
          </w:divBdr>
        </w:div>
        <w:div w:id="837379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119772">
      <w:bodyDiv w:val="1"/>
      <w:marLeft w:val="0"/>
      <w:marRight w:val="0"/>
      <w:marTop w:val="0"/>
      <w:marBottom w:val="0"/>
      <w:divBdr>
        <w:top w:val="none" w:sz="0" w:space="0" w:color="auto"/>
        <w:left w:val="none" w:sz="0" w:space="0" w:color="auto"/>
        <w:bottom w:val="none" w:sz="0" w:space="0" w:color="auto"/>
        <w:right w:val="none" w:sz="0" w:space="0" w:color="auto"/>
      </w:divBdr>
      <w:divsChild>
        <w:div w:id="158741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607777">
      <w:bodyDiv w:val="1"/>
      <w:marLeft w:val="0"/>
      <w:marRight w:val="0"/>
      <w:marTop w:val="0"/>
      <w:marBottom w:val="0"/>
      <w:divBdr>
        <w:top w:val="none" w:sz="0" w:space="0" w:color="auto"/>
        <w:left w:val="none" w:sz="0" w:space="0" w:color="auto"/>
        <w:bottom w:val="none" w:sz="0" w:space="0" w:color="auto"/>
        <w:right w:val="none" w:sz="0" w:space="0" w:color="auto"/>
      </w:divBdr>
    </w:div>
    <w:div w:id="384377318">
      <w:bodyDiv w:val="1"/>
      <w:marLeft w:val="0"/>
      <w:marRight w:val="0"/>
      <w:marTop w:val="0"/>
      <w:marBottom w:val="0"/>
      <w:divBdr>
        <w:top w:val="none" w:sz="0" w:space="0" w:color="auto"/>
        <w:left w:val="none" w:sz="0" w:space="0" w:color="auto"/>
        <w:bottom w:val="none" w:sz="0" w:space="0" w:color="auto"/>
        <w:right w:val="none" w:sz="0" w:space="0" w:color="auto"/>
      </w:divBdr>
    </w:div>
    <w:div w:id="384839012">
      <w:bodyDiv w:val="1"/>
      <w:marLeft w:val="0"/>
      <w:marRight w:val="0"/>
      <w:marTop w:val="0"/>
      <w:marBottom w:val="0"/>
      <w:divBdr>
        <w:top w:val="none" w:sz="0" w:space="0" w:color="auto"/>
        <w:left w:val="none" w:sz="0" w:space="0" w:color="auto"/>
        <w:bottom w:val="none" w:sz="0" w:space="0" w:color="auto"/>
        <w:right w:val="none" w:sz="0" w:space="0" w:color="auto"/>
      </w:divBdr>
      <w:divsChild>
        <w:div w:id="1234125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5443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200071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90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773719">
          <w:blockQuote w:val="1"/>
          <w:marLeft w:val="720"/>
          <w:marRight w:val="720"/>
          <w:marTop w:val="100"/>
          <w:marBottom w:val="100"/>
          <w:divBdr>
            <w:top w:val="none" w:sz="0" w:space="0" w:color="auto"/>
            <w:left w:val="none" w:sz="0" w:space="0" w:color="auto"/>
            <w:bottom w:val="none" w:sz="0" w:space="0" w:color="auto"/>
            <w:right w:val="none" w:sz="0" w:space="0" w:color="auto"/>
          </w:divBdr>
        </w:div>
        <w:div w:id="1421831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50614">
          <w:blockQuote w:val="1"/>
          <w:marLeft w:val="720"/>
          <w:marRight w:val="720"/>
          <w:marTop w:val="100"/>
          <w:marBottom w:val="100"/>
          <w:divBdr>
            <w:top w:val="none" w:sz="0" w:space="0" w:color="auto"/>
            <w:left w:val="none" w:sz="0" w:space="0" w:color="auto"/>
            <w:bottom w:val="none" w:sz="0" w:space="0" w:color="auto"/>
            <w:right w:val="none" w:sz="0" w:space="0" w:color="auto"/>
          </w:divBdr>
        </w:div>
        <w:div w:id="9580723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91351">
          <w:blockQuote w:val="1"/>
          <w:marLeft w:val="720"/>
          <w:marRight w:val="720"/>
          <w:marTop w:val="100"/>
          <w:marBottom w:val="100"/>
          <w:divBdr>
            <w:top w:val="none" w:sz="0" w:space="0" w:color="auto"/>
            <w:left w:val="none" w:sz="0" w:space="0" w:color="auto"/>
            <w:bottom w:val="none" w:sz="0" w:space="0" w:color="auto"/>
            <w:right w:val="none" w:sz="0" w:space="0" w:color="auto"/>
          </w:divBdr>
        </w:div>
        <w:div w:id="763575122">
          <w:blockQuote w:val="1"/>
          <w:marLeft w:val="720"/>
          <w:marRight w:val="720"/>
          <w:marTop w:val="100"/>
          <w:marBottom w:val="100"/>
          <w:divBdr>
            <w:top w:val="none" w:sz="0" w:space="0" w:color="auto"/>
            <w:left w:val="none" w:sz="0" w:space="0" w:color="auto"/>
            <w:bottom w:val="none" w:sz="0" w:space="0" w:color="auto"/>
            <w:right w:val="none" w:sz="0" w:space="0" w:color="auto"/>
          </w:divBdr>
        </w:div>
        <w:div w:id="12181235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33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4442">
      <w:bodyDiv w:val="1"/>
      <w:marLeft w:val="0"/>
      <w:marRight w:val="0"/>
      <w:marTop w:val="0"/>
      <w:marBottom w:val="0"/>
      <w:divBdr>
        <w:top w:val="none" w:sz="0" w:space="0" w:color="auto"/>
        <w:left w:val="none" w:sz="0" w:space="0" w:color="auto"/>
        <w:bottom w:val="none" w:sz="0" w:space="0" w:color="auto"/>
        <w:right w:val="none" w:sz="0" w:space="0" w:color="auto"/>
      </w:divBdr>
      <w:divsChild>
        <w:div w:id="23212979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760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685438">
      <w:bodyDiv w:val="1"/>
      <w:marLeft w:val="0"/>
      <w:marRight w:val="0"/>
      <w:marTop w:val="0"/>
      <w:marBottom w:val="0"/>
      <w:divBdr>
        <w:top w:val="none" w:sz="0" w:space="0" w:color="auto"/>
        <w:left w:val="none" w:sz="0" w:space="0" w:color="auto"/>
        <w:bottom w:val="none" w:sz="0" w:space="0" w:color="auto"/>
        <w:right w:val="none" w:sz="0" w:space="0" w:color="auto"/>
      </w:divBdr>
    </w:div>
    <w:div w:id="550073714">
      <w:bodyDiv w:val="1"/>
      <w:marLeft w:val="0"/>
      <w:marRight w:val="0"/>
      <w:marTop w:val="0"/>
      <w:marBottom w:val="0"/>
      <w:divBdr>
        <w:top w:val="none" w:sz="0" w:space="0" w:color="auto"/>
        <w:left w:val="none" w:sz="0" w:space="0" w:color="auto"/>
        <w:bottom w:val="none" w:sz="0" w:space="0" w:color="auto"/>
        <w:right w:val="none" w:sz="0" w:space="0" w:color="auto"/>
      </w:divBdr>
      <w:divsChild>
        <w:div w:id="1013457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97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813368">
      <w:bodyDiv w:val="1"/>
      <w:marLeft w:val="0"/>
      <w:marRight w:val="0"/>
      <w:marTop w:val="0"/>
      <w:marBottom w:val="0"/>
      <w:divBdr>
        <w:top w:val="none" w:sz="0" w:space="0" w:color="auto"/>
        <w:left w:val="none" w:sz="0" w:space="0" w:color="auto"/>
        <w:bottom w:val="none" w:sz="0" w:space="0" w:color="auto"/>
        <w:right w:val="none" w:sz="0" w:space="0" w:color="auto"/>
      </w:divBdr>
    </w:div>
    <w:div w:id="671372102">
      <w:bodyDiv w:val="1"/>
      <w:marLeft w:val="0"/>
      <w:marRight w:val="0"/>
      <w:marTop w:val="0"/>
      <w:marBottom w:val="0"/>
      <w:divBdr>
        <w:top w:val="none" w:sz="0" w:space="0" w:color="auto"/>
        <w:left w:val="none" w:sz="0" w:space="0" w:color="auto"/>
        <w:bottom w:val="none" w:sz="0" w:space="0" w:color="auto"/>
        <w:right w:val="none" w:sz="0" w:space="0" w:color="auto"/>
      </w:divBdr>
      <w:divsChild>
        <w:div w:id="287593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656526">
          <w:blockQuote w:val="1"/>
          <w:marLeft w:val="720"/>
          <w:marRight w:val="720"/>
          <w:marTop w:val="100"/>
          <w:marBottom w:val="100"/>
          <w:divBdr>
            <w:top w:val="none" w:sz="0" w:space="0" w:color="auto"/>
            <w:left w:val="none" w:sz="0" w:space="0" w:color="auto"/>
            <w:bottom w:val="none" w:sz="0" w:space="0" w:color="auto"/>
            <w:right w:val="none" w:sz="0" w:space="0" w:color="auto"/>
          </w:divBdr>
        </w:div>
        <w:div w:id="3235099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729483">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185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434204085">
          <w:blockQuote w:val="1"/>
          <w:marLeft w:val="720"/>
          <w:marRight w:val="720"/>
          <w:marTop w:val="100"/>
          <w:marBottom w:val="100"/>
          <w:divBdr>
            <w:top w:val="none" w:sz="0" w:space="0" w:color="auto"/>
            <w:left w:val="none" w:sz="0" w:space="0" w:color="auto"/>
            <w:bottom w:val="none" w:sz="0" w:space="0" w:color="auto"/>
            <w:right w:val="none" w:sz="0" w:space="0" w:color="auto"/>
          </w:divBdr>
        </w:div>
        <w:div w:id="54094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769641">
          <w:blockQuote w:val="1"/>
          <w:marLeft w:val="720"/>
          <w:marRight w:val="720"/>
          <w:marTop w:val="100"/>
          <w:marBottom w:val="100"/>
          <w:divBdr>
            <w:top w:val="none" w:sz="0" w:space="0" w:color="auto"/>
            <w:left w:val="none" w:sz="0" w:space="0" w:color="auto"/>
            <w:bottom w:val="none" w:sz="0" w:space="0" w:color="auto"/>
            <w:right w:val="none" w:sz="0" w:space="0" w:color="auto"/>
          </w:divBdr>
        </w:div>
        <w:div w:id="71736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44542734">
          <w:blockQuote w:val="1"/>
          <w:marLeft w:val="720"/>
          <w:marRight w:val="720"/>
          <w:marTop w:val="100"/>
          <w:marBottom w:val="100"/>
          <w:divBdr>
            <w:top w:val="none" w:sz="0" w:space="0" w:color="auto"/>
            <w:left w:val="none" w:sz="0" w:space="0" w:color="auto"/>
            <w:bottom w:val="none" w:sz="0" w:space="0" w:color="auto"/>
            <w:right w:val="none" w:sz="0" w:space="0" w:color="auto"/>
          </w:divBdr>
        </w:div>
        <w:div w:id="1393887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54479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2171412">
      <w:bodyDiv w:val="1"/>
      <w:marLeft w:val="0"/>
      <w:marRight w:val="0"/>
      <w:marTop w:val="0"/>
      <w:marBottom w:val="0"/>
      <w:divBdr>
        <w:top w:val="none" w:sz="0" w:space="0" w:color="auto"/>
        <w:left w:val="none" w:sz="0" w:space="0" w:color="auto"/>
        <w:bottom w:val="none" w:sz="0" w:space="0" w:color="auto"/>
        <w:right w:val="none" w:sz="0" w:space="0" w:color="auto"/>
      </w:divBdr>
      <w:divsChild>
        <w:div w:id="112561191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551392">
          <w:blockQuote w:val="1"/>
          <w:marLeft w:val="720"/>
          <w:marRight w:val="720"/>
          <w:marTop w:val="100"/>
          <w:marBottom w:val="100"/>
          <w:divBdr>
            <w:top w:val="none" w:sz="0" w:space="0" w:color="auto"/>
            <w:left w:val="none" w:sz="0" w:space="0" w:color="auto"/>
            <w:bottom w:val="none" w:sz="0" w:space="0" w:color="auto"/>
            <w:right w:val="none" w:sz="0" w:space="0" w:color="auto"/>
          </w:divBdr>
        </w:div>
        <w:div w:id="90125150">
          <w:blockQuote w:val="1"/>
          <w:marLeft w:val="720"/>
          <w:marRight w:val="720"/>
          <w:marTop w:val="100"/>
          <w:marBottom w:val="100"/>
          <w:divBdr>
            <w:top w:val="none" w:sz="0" w:space="0" w:color="auto"/>
            <w:left w:val="none" w:sz="0" w:space="0" w:color="auto"/>
            <w:bottom w:val="none" w:sz="0" w:space="0" w:color="auto"/>
            <w:right w:val="none" w:sz="0" w:space="0" w:color="auto"/>
          </w:divBdr>
        </w:div>
        <w:div w:id="827012707">
          <w:blockQuote w:val="1"/>
          <w:marLeft w:val="720"/>
          <w:marRight w:val="720"/>
          <w:marTop w:val="100"/>
          <w:marBottom w:val="100"/>
          <w:divBdr>
            <w:top w:val="none" w:sz="0" w:space="0" w:color="auto"/>
            <w:left w:val="none" w:sz="0" w:space="0" w:color="auto"/>
            <w:bottom w:val="none" w:sz="0" w:space="0" w:color="auto"/>
            <w:right w:val="none" w:sz="0" w:space="0" w:color="auto"/>
          </w:divBdr>
        </w:div>
        <w:div w:id="350837917">
          <w:blockQuote w:val="1"/>
          <w:marLeft w:val="720"/>
          <w:marRight w:val="720"/>
          <w:marTop w:val="100"/>
          <w:marBottom w:val="100"/>
          <w:divBdr>
            <w:top w:val="none" w:sz="0" w:space="0" w:color="auto"/>
            <w:left w:val="none" w:sz="0" w:space="0" w:color="auto"/>
            <w:bottom w:val="none" w:sz="0" w:space="0" w:color="auto"/>
            <w:right w:val="none" w:sz="0" w:space="0" w:color="auto"/>
          </w:divBdr>
        </w:div>
        <w:div w:id="65686205">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1662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8183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287912">
          <w:blockQuote w:val="1"/>
          <w:marLeft w:val="720"/>
          <w:marRight w:val="720"/>
          <w:marTop w:val="100"/>
          <w:marBottom w:val="100"/>
          <w:divBdr>
            <w:top w:val="none" w:sz="0" w:space="0" w:color="auto"/>
            <w:left w:val="none" w:sz="0" w:space="0" w:color="auto"/>
            <w:bottom w:val="none" w:sz="0" w:space="0" w:color="auto"/>
            <w:right w:val="none" w:sz="0" w:space="0" w:color="auto"/>
          </w:divBdr>
        </w:div>
        <w:div w:id="837116210">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23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282138">
      <w:bodyDiv w:val="1"/>
      <w:marLeft w:val="0"/>
      <w:marRight w:val="0"/>
      <w:marTop w:val="0"/>
      <w:marBottom w:val="0"/>
      <w:divBdr>
        <w:top w:val="none" w:sz="0" w:space="0" w:color="auto"/>
        <w:left w:val="none" w:sz="0" w:space="0" w:color="auto"/>
        <w:bottom w:val="none" w:sz="0" w:space="0" w:color="auto"/>
        <w:right w:val="none" w:sz="0" w:space="0" w:color="auto"/>
      </w:divBdr>
      <w:divsChild>
        <w:div w:id="17220547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64659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71318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545">
          <w:blockQuote w:val="1"/>
          <w:marLeft w:val="720"/>
          <w:marRight w:val="720"/>
          <w:marTop w:val="100"/>
          <w:marBottom w:val="100"/>
          <w:divBdr>
            <w:top w:val="none" w:sz="0" w:space="0" w:color="auto"/>
            <w:left w:val="none" w:sz="0" w:space="0" w:color="auto"/>
            <w:bottom w:val="none" w:sz="0" w:space="0" w:color="auto"/>
            <w:right w:val="none" w:sz="0" w:space="0" w:color="auto"/>
          </w:divBdr>
        </w:div>
        <w:div w:id="3030223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9645791">
          <w:blockQuote w:val="1"/>
          <w:marLeft w:val="720"/>
          <w:marRight w:val="720"/>
          <w:marTop w:val="100"/>
          <w:marBottom w:val="100"/>
          <w:divBdr>
            <w:top w:val="none" w:sz="0" w:space="0" w:color="auto"/>
            <w:left w:val="none" w:sz="0" w:space="0" w:color="auto"/>
            <w:bottom w:val="none" w:sz="0" w:space="0" w:color="auto"/>
            <w:right w:val="none" w:sz="0" w:space="0" w:color="auto"/>
          </w:divBdr>
        </w:div>
        <w:div w:id="7078794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917397">
          <w:blockQuote w:val="1"/>
          <w:marLeft w:val="720"/>
          <w:marRight w:val="720"/>
          <w:marTop w:val="100"/>
          <w:marBottom w:val="100"/>
          <w:divBdr>
            <w:top w:val="none" w:sz="0" w:space="0" w:color="auto"/>
            <w:left w:val="none" w:sz="0" w:space="0" w:color="auto"/>
            <w:bottom w:val="none" w:sz="0" w:space="0" w:color="auto"/>
            <w:right w:val="none" w:sz="0" w:space="0" w:color="auto"/>
          </w:divBdr>
        </w:div>
        <w:div w:id="6393815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304183">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845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586622">
      <w:bodyDiv w:val="1"/>
      <w:marLeft w:val="0"/>
      <w:marRight w:val="0"/>
      <w:marTop w:val="0"/>
      <w:marBottom w:val="0"/>
      <w:divBdr>
        <w:top w:val="none" w:sz="0" w:space="0" w:color="auto"/>
        <w:left w:val="none" w:sz="0" w:space="0" w:color="auto"/>
        <w:bottom w:val="none" w:sz="0" w:space="0" w:color="auto"/>
        <w:right w:val="none" w:sz="0" w:space="0" w:color="auto"/>
      </w:divBdr>
      <w:divsChild>
        <w:div w:id="910696840">
          <w:blockQuote w:val="1"/>
          <w:marLeft w:val="720"/>
          <w:marRight w:val="720"/>
          <w:marTop w:val="100"/>
          <w:marBottom w:val="100"/>
          <w:divBdr>
            <w:top w:val="none" w:sz="0" w:space="0" w:color="auto"/>
            <w:left w:val="none" w:sz="0" w:space="0" w:color="auto"/>
            <w:bottom w:val="none" w:sz="0" w:space="0" w:color="auto"/>
            <w:right w:val="none" w:sz="0" w:space="0" w:color="auto"/>
          </w:divBdr>
        </w:div>
        <w:div w:id="171176407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924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03530314">
          <w:blockQuote w:val="1"/>
          <w:marLeft w:val="720"/>
          <w:marRight w:val="720"/>
          <w:marTop w:val="100"/>
          <w:marBottom w:val="100"/>
          <w:divBdr>
            <w:top w:val="none" w:sz="0" w:space="0" w:color="auto"/>
            <w:left w:val="none" w:sz="0" w:space="0" w:color="auto"/>
            <w:bottom w:val="none" w:sz="0" w:space="0" w:color="auto"/>
            <w:right w:val="none" w:sz="0" w:space="0" w:color="auto"/>
          </w:divBdr>
        </w:div>
        <w:div w:id="704671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85233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4496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298177">
      <w:bodyDiv w:val="1"/>
      <w:marLeft w:val="0"/>
      <w:marRight w:val="0"/>
      <w:marTop w:val="0"/>
      <w:marBottom w:val="0"/>
      <w:divBdr>
        <w:top w:val="none" w:sz="0" w:space="0" w:color="auto"/>
        <w:left w:val="none" w:sz="0" w:space="0" w:color="auto"/>
        <w:bottom w:val="none" w:sz="0" w:space="0" w:color="auto"/>
        <w:right w:val="none" w:sz="0" w:space="0" w:color="auto"/>
      </w:divBdr>
      <w:divsChild>
        <w:div w:id="1458647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881233">
      <w:bodyDiv w:val="1"/>
      <w:marLeft w:val="0"/>
      <w:marRight w:val="0"/>
      <w:marTop w:val="0"/>
      <w:marBottom w:val="0"/>
      <w:divBdr>
        <w:top w:val="none" w:sz="0" w:space="0" w:color="auto"/>
        <w:left w:val="none" w:sz="0" w:space="0" w:color="auto"/>
        <w:bottom w:val="none" w:sz="0" w:space="0" w:color="auto"/>
        <w:right w:val="none" w:sz="0" w:space="0" w:color="auto"/>
      </w:divBdr>
      <w:divsChild>
        <w:div w:id="197945423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875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856452">
      <w:bodyDiv w:val="1"/>
      <w:marLeft w:val="0"/>
      <w:marRight w:val="0"/>
      <w:marTop w:val="0"/>
      <w:marBottom w:val="0"/>
      <w:divBdr>
        <w:top w:val="none" w:sz="0" w:space="0" w:color="auto"/>
        <w:left w:val="none" w:sz="0" w:space="0" w:color="auto"/>
        <w:bottom w:val="none" w:sz="0" w:space="0" w:color="auto"/>
        <w:right w:val="none" w:sz="0" w:space="0" w:color="auto"/>
      </w:divBdr>
      <w:divsChild>
        <w:div w:id="1655914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87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4810276">
      <w:bodyDiv w:val="1"/>
      <w:marLeft w:val="0"/>
      <w:marRight w:val="0"/>
      <w:marTop w:val="0"/>
      <w:marBottom w:val="0"/>
      <w:divBdr>
        <w:top w:val="none" w:sz="0" w:space="0" w:color="auto"/>
        <w:left w:val="none" w:sz="0" w:space="0" w:color="auto"/>
        <w:bottom w:val="none" w:sz="0" w:space="0" w:color="auto"/>
        <w:right w:val="none" w:sz="0" w:space="0" w:color="auto"/>
      </w:divBdr>
      <w:divsChild>
        <w:div w:id="1019505032">
          <w:blockQuote w:val="1"/>
          <w:marLeft w:val="720"/>
          <w:marRight w:val="720"/>
          <w:marTop w:val="100"/>
          <w:marBottom w:val="100"/>
          <w:divBdr>
            <w:top w:val="none" w:sz="0" w:space="0" w:color="auto"/>
            <w:left w:val="none" w:sz="0" w:space="0" w:color="auto"/>
            <w:bottom w:val="none" w:sz="0" w:space="0" w:color="auto"/>
            <w:right w:val="none" w:sz="0" w:space="0" w:color="auto"/>
          </w:divBdr>
        </w:div>
        <w:div w:id="54560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84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7549997">
      <w:bodyDiv w:val="1"/>
      <w:marLeft w:val="0"/>
      <w:marRight w:val="0"/>
      <w:marTop w:val="0"/>
      <w:marBottom w:val="0"/>
      <w:divBdr>
        <w:top w:val="none" w:sz="0" w:space="0" w:color="auto"/>
        <w:left w:val="none" w:sz="0" w:space="0" w:color="auto"/>
        <w:bottom w:val="none" w:sz="0" w:space="0" w:color="auto"/>
        <w:right w:val="none" w:sz="0" w:space="0" w:color="auto"/>
      </w:divBdr>
      <w:divsChild>
        <w:div w:id="1684015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50224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6314007">
      <w:bodyDiv w:val="1"/>
      <w:marLeft w:val="0"/>
      <w:marRight w:val="0"/>
      <w:marTop w:val="0"/>
      <w:marBottom w:val="0"/>
      <w:divBdr>
        <w:top w:val="none" w:sz="0" w:space="0" w:color="auto"/>
        <w:left w:val="none" w:sz="0" w:space="0" w:color="auto"/>
        <w:bottom w:val="none" w:sz="0" w:space="0" w:color="auto"/>
        <w:right w:val="none" w:sz="0" w:space="0" w:color="auto"/>
      </w:divBdr>
      <w:divsChild>
        <w:div w:id="729963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7841406">
      <w:bodyDiv w:val="1"/>
      <w:marLeft w:val="0"/>
      <w:marRight w:val="0"/>
      <w:marTop w:val="0"/>
      <w:marBottom w:val="0"/>
      <w:divBdr>
        <w:top w:val="none" w:sz="0" w:space="0" w:color="auto"/>
        <w:left w:val="none" w:sz="0" w:space="0" w:color="auto"/>
        <w:bottom w:val="none" w:sz="0" w:space="0" w:color="auto"/>
        <w:right w:val="none" w:sz="0" w:space="0" w:color="auto"/>
      </w:divBdr>
    </w:div>
    <w:div w:id="1481192990">
      <w:bodyDiv w:val="1"/>
      <w:marLeft w:val="0"/>
      <w:marRight w:val="0"/>
      <w:marTop w:val="0"/>
      <w:marBottom w:val="0"/>
      <w:divBdr>
        <w:top w:val="none" w:sz="0" w:space="0" w:color="auto"/>
        <w:left w:val="none" w:sz="0" w:space="0" w:color="auto"/>
        <w:bottom w:val="none" w:sz="0" w:space="0" w:color="auto"/>
        <w:right w:val="none" w:sz="0" w:space="0" w:color="auto"/>
      </w:divBdr>
      <w:divsChild>
        <w:div w:id="5844576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178536">
          <w:blockQuote w:val="1"/>
          <w:marLeft w:val="720"/>
          <w:marRight w:val="720"/>
          <w:marTop w:val="100"/>
          <w:marBottom w:val="100"/>
          <w:divBdr>
            <w:top w:val="none" w:sz="0" w:space="0" w:color="auto"/>
            <w:left w:val="none" w:sz="0" w:space="0" w:color="auto"/>
            <w:bottom w:val="none" w:sz="0" w:space="0" w:color="auto"/>
            <w:right w:val="none" w:sz="0" w:space="0" w:color="auto"/>
          </w:divBdr>
        </w:div>
        <w:div w:id="7106903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433220">
      <w:bodyDiv w:val="1"/>
      <w:marLeft w:val="0"/>
      <w:marRight w:val="0"/>
      <w:marTop w:val="0"/>
      <w:marBottom w:val="0"/>
      <w:divBdr>
        <w:top w:val="none" w:sz="0" w:space="0" w:color="auto"/>
        <w:left w:val="none" w:sz="0" w:space="0" w:color="auto"/>
        <w:bottom w:val="none" w:sz="0" w:space="0" w:color="auto"/>
        <w:right w:val="none" w:sz="0" w:space="0" w:color="auto"/>
      </w:divBdr>
      <w:divsChild>
        <w:div w:id="644164871">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651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3892799">
          <w:blockQuote w:val="1"/>
          <w:marLeft w:val="720"/>
          <w:marRight w:val="720"/>
          <w:marTop w:val="100"/>
          <w:marBottom w:val="100"/>
          <w:divBdr>
            <w:top w:val="none" w:sz="0" w:space="0" w:color="auto"/>
            <w:left w:val="none" w:sz="0" w:space="0" w:color="auto"/>
            <w:bottom w:val="none" w:sz="0" w:space="0" w:color="auto"/>
            <w:right w:val="none" w:sz="0" w:space="0" w:color="auto"/>
          </w:divBdr>
        </w:div>
        <w:div w:id="613437539">
          <w:blockQuote w:val="1"/>
          <w:marLeft w:val="720"/>
          <w:marRight w:val="720"/>
          <w:marTop w:val="100"/>
          <w:marBottom w:val="100"/>
          <w:divBdr>
            <w:top w:val="none" w:sz="0" w:space="0" w:color="auto"/>
            <w:left w:val="none" w:sz="0" w:space="0" w:color="auto"/>
            <w:bottom w:val="none" w:sz="0" w:space="0" w:color="auto"/>
            <w:right w:val="none" w:sz="0" w:space="0" w:color="auto"/>
          </w:divBdr>
        </w:div>
        <w:div w:id="1954242786">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499267">
          <w:blockQuote w:val="1"/>
          <w:marLeft w:val="720"/>
          <w:marRight w:val="720"/>
          <w:marTop w:val="100"/>
          <w:marBottom w:val="100"/>
          <w:divBdr>
            <w:top w:val="none" w:sz="0" w:space="0" w:color="auto"/>
            <w:left w:val="none" w:sz="0" w:space="0" w:color="auto"/>
            <w:bottom w:val="none" w:sz="0" w:space="0" w:color="auto"/>
            <w:right w:val="none" w:sz="0" w:space="0" w:color="auto"/>
          </w:divBdr>
        </w:div>
        <w:div w:id="941958605">
          <w:blockQuote w:val="1"/>
          <w:marLeft w:val="720"/>
          <w:marRight w:val="720"/>
          <w:marTop w:val="100"/>
          <w:marBottom w:val="100"/>
          <w:divBdr>
            <w:top w:val="none" w:sz="0" w:space="0" w:color="auto"/>
            <w:left w:val="none" w:sz="0" w:space="0" w:color="auto"/>
            <w:bottom w:val="none" w:sz="0" w:space="0" w:color="auto"/>
            <w:right w:val="none" w:sz="0" w:space="0" w:color="auto"/>
          </w:divBdr>
        </w:div>
        <w:div w:id="880283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5867400">
      <w:bodyDiv w:val="1"/>
      <w:marLeft w:val="0"/>
      <w:marRight w:val="0"/>
      <w:marTop w:val="0"/>
      <w:marBottom w:val="0"/>
      <w:divBdr>
        <w:top w:val="none" w:sz="0" w:space="0" w:color="auto"/>
        <w:left w:val="none" w:sz="0" w:space="0" w:color="auto"/>
        <w:bottom w:val="none" w:sz="0" w:space="0" w:color="auto"/>
        <w:right w:val="none" w:sz="0" w:space="0" w:color="auto"/>
      </w:divBdr>
      <w:divsChild>
        <w:div w:id="1108038306">
          <w:blockQuote w:val="1"/>
          <w:marLeft w:val="720"/>
          <w:marRight w:val="720"/>
          <w:marTop w:val="100"/>
          <w:marBottom w:val="100"/>
          <w:divBdr>
            <w:top w:val="none" w:sz="0" w:space="0" w:color="auto"/>
            <w:left w:val="none" w:sz="0" w:space="0" w:color="auto"/>
            <w:bottom w:val="none" w:sz="0" w:space="0" w:color="auto"/>
            <w:right w:val="none" w:sz="0" w:space="0" w:color="auto"/>
          </w:divBdr>
        </w:div>
        <w:div w:id="683169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7348433">
      <w:bodyDiv w:val="1"/>
      <w:marLeft w:val="0"/>
      <w:marRight w:val="0"/>
      <w:marTop w:val="0"/>
      <w:marBottom w:val="0"/>
      <w:divBdr>
        <w:top w:val="none" w:sz="0" w:space="0" w:color="auto"/>
        <w:left w:val="none" w:sz="0" w:space="0" w:color="auto"/>
        <w:bottom w:val="none" w:sz="0" w:space="0" w:color="auto"/>
        <w:right w:val="none" w:sz="0" w:space="0" w:color="auto"/>
      </w:divBdr>
      <w:divsChild>
        <w:div w:id="719866562">
          <w:blockQuote w:val="1"/>
          <w:marLeft w:val="720"/>
          <w:marRight w:val="720"/>
          <w:marTop w:val="100"/>
          <w:marBottom w:val="100"/>
          <w:divBdr>
            <w:top w:val="none" w:sz="0" w:space="0" w:color="auto"/>
            <w:left w:val="none" w:sz="0" w:space="0" w:color="auto"/>
            <w:bottom w:val="none" w:sz="0" w:space="0" w:color="auto"/>
            <w:right w:val="none" w:sz="0" w:space="0" w:color="auto"/>
          </w:divBdr>
        </w:div>
        <w:div w:id="86200853">
          <w:blockQuote w:val="1"/>
          <w:marLeft w:val="720"/>
          <w:marRight w:val="720"/>
          <w:marTop w:val="100"/>
          <w:marBottom w:val="100"/>
          <w:divBdr>
            <w:top w:val="none" w:sz="0" w:space="0" w:color="auto"/>
            <w:left w:val="none" w:sz="0" w:space="0" w:color="auto"/>
            <w:bottom w:val="none" w:sz="0" w:space="0" w:color="auto"/>
            <w:right w:val="none" w:sz="0" w:space="0" w:color="auto"/>
          </w:divBdr>
        </w:div>
        <w:div w:id="334578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02522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074404">
          <w:blockQuote w:val="1"/>
          <w:marLeft w:val="720"/>
          <w:marRight w:val="720"/>
          <w:marTop w:val="100"/>
          <w:marBottom w:val="100"/>
          <w:divBdr>
            <w:top w:val="none" w:sz="0" w:space="0" w:color="auto"/>
            <w:left w:val="none" w:sz="0" w:space="0" w:color="auto"/>
            <w:bottom w:val="none" w:sz="0" w:space="0" w:color="auto"/>
            <w:right w:val="none" w:sz="0" w:space="0" w:color="auto"/>
          </w:divBdr>
        </w:div>
        <w:div w:id="9805744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91651642">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839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7273324">
          <w:blockQuote w:val="1"/>
          <w:marLeft w:val="720"/>
          <w:marRight w:val="720"/>
          <w:marTop w:val="100"/>
          <w:marBottom w:val="100"/>
          <w:divBdr>
            <w:top w:val="none" w:sz="0" w:space="0" w:color="auto"/>
            <w:left w:val="none" w:sz="0" w:space="0" w:color="auto"/>
            <w:bottom w:val="none" w:sz="0" w:space="0" w:color="auto"/>
            <w:right w:val="none" w:sz="0" w:space="0" w:color="auto"/>
          </w:divBdr>
        </w:div>
        <w:div w:id="548342572">
          <w:blockQuote w:val="1"/>
          <w:marLeft w:val="720"/>
          <w:marRight w:val="720"/>
          <w:marTop w:val="100"/>
          <w:marBottom w:val="100"/>
          <w:divBdr>
            <w:top w:val="none" w:sz="0" w:space="0" w:color="auto"/>
            <w:left w:val="none" w:sz="0" w:space="0" w:color="auto"/>
            <w:bottom w:val="none" w:sz="0" w:space="0" w:color="auto"/>
            <w:right w:val="none" w:sz="0" w:space="0" w:color="auto"/>
          </w:divBdr>
        </w:div>
        <w:div w:id="47483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5042942">
      <w:bodyDiv w:val="1"/>
      <w:marLeft w:val="0"/>
      <w:marRight w:val="0"/>
      <w:marTop w:val="0"/>
      <w:marBottom w:val="0"/>
      <w:divBdr>
        <w:top w:val="none" w:sz="0" w:space="0" w:color="auto"/>
        <w:left w:val="none" w:sz="0" w:space="0" w:color="auto"/>
        <w:bottom w:val="none" w:sz="0" w:space="0" w:color="auto"/>
        <w:right w:val="none" w:sz="0" w:space="0" w:color="auto"/>
      </w:divBdr>
      <w:divsChild>
        <w:div w:id="989408277">
          <w:blockQuote w:val="1"/>
          <w:marLeft w:val="720"/>
          <w:marRight w:val="720"/>
          <w:marTop w:val="100"/>
          <w:marBottom w:val="100"/>
          <w:divBdr>
            <w:top w:val="none" w:sz="0" w:space="0" w:color="auto"/>
            <w:left w:val="none" w:sz="0" w:space="0" w:color="auto"/>
            <w:bottom w:val="none" w:sz="0" w:space="0" w:color="auto"/>
            <w:right w:val="none" w:sz="0" w:space="0" w:color="auto"/>
          </w:divBdr>
        </w:div>
        <w:div w:id="79884327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78612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59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67535335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140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712954">
      <w:bodyDiv w:val="1"/>
      <w:marLeft w:val="0"/>
      <w:marRight w:val="0"/>
      <w:marTop w:val="0"/>
      <w:marBottom w:val="0"/>
      <w:divBdr>
        <w:top w:val="none" w:sz="0" w:space="0" w:color="auto"/>
        <w:left w:val="none" w:sz="0" w:space="0" w:color="auto"/>
        <w:bottom w:val="none" w:sz="0" w:space="0" w:color="auto"/>
        <w:right w:val="none" w:sz="0" w:space="0" w:color="auto"/>
      </w:divBdr>
    </w:div>
    <w:div w:id="1709866139">
      <w:bodyDiv w:val="1"/>
      <w:marLeft w:val="0"/>
      <w:marRight w:val="0"/>
      <w:marTop w:val="0"/>
      <w:marBottom w:val="0"/>
      <w:divBdr>
        <w:top w:val="none" w:sz="0" w:space="0" w:color="auto"/>
        <w:left w:val="none" w:sz="0" w:space="0" w:color="auto"/>
        <w:bottom w:val="none" w:sz="0" w:space="0" w:color="auto"/>
        <w:right w:val="none" w:sz="0" w:space="0" w:color="auto"/>
      </w:divBdr>
      <w:divsChild>
        <w:div w:id="1943296344">
          <w:blockQuote w:val="1"/>
          <w:marLeft w:val="720"/>
          <w:marRight w:val="720"/>
          <w:marTop w:val="100"/>
          <w:marBottom w:val="100"/>
          <w:divBdr>
            <w:top w:val="none" w:sz="0" w:space="0" w:color="auto"/>
            <w:left w:val="none" w:sz="0" w:space="0" w:color="auto"/>
            <w:bottom w:val="none" w:sz="0" w:space="0" w:color="auto"/>
            <w:right w:val="none" w:sz="0" w:space="0" w:color="auto"/>
          </w:divBdr>
        </w:div>
        <w:div w:id="59679413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2451042">
          <w:blockQuote w:val="1"/>
          <w:marLeft w:val="720"/>
          <w:marRight w:val="720"/>
          <w:marTop w:val="100"/>
          <w:marBottom w:val="100"/>
          <w:divBdr>
            <w:top w:val="none" w:sz="0" w:space="0" w:color="auto"/>
            <w:left w:val="none" w:sz="0" w:space="0" w:color="auto"/>
            <w:bottom w:val="none" w:sz="0" w:space="0" w:color="auto"/>
            <w:right w:val="none" w:sz="0" w:space="0" w:color="auto"/>
          </w:divBdr>
        </w:div>
        <w:div w:id="60407531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69313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1277935">
          <w:blockQuote w:val="1"/>
          <w:marLeft w:val="720"/>
          <w:marRight w:val="720"/>
          <w:marTop w:val="100"/>
          <w:marBottom w:val="100"/>
          <w:divBdr>
            <w:top w:val="none" w:sz="0" w:space="0" w:color="auto"/>
            <w:left w:val="none" w:sz="0" w:space="0" w:color="auto"/>
            <w:bottom w:val="none" w:sz="0" w:space="0" w:color="auto"/>
            <w:right w:val="none" w:sz="0" w:space="0" w:color="auto"/>
          </w:divBdr>
        </w:div>
        <w:div w:id="845554912">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084128">
          <w:blockQuote w:val="1"/>
          <w:marLeft w:val="720"/>
          <w:marRight w:val="720"/>
          <w:marTop w:val="100"/>
          <w:marBottom w:val="100"/>
          <w:divBdr>
            <w:top w:val="none" w:sz="0" w:space="0" w:color="auto"/>
            <w:left w:val="none" w:sz="0" w:space="0" w:color="auto"/>
            <w:bottom w:val="none" w:sz="0" w:space="0" w:color="auto"/>
            <w:right w:val="none" w:sz="0" w:space="0" w:color="auto"/>
          </w:divBdr>
        </w:div>
        <w:div w:id="74495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185956">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614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2774929">
      <w:bodyDiv w:val="1"/>
      <w:marLeft w:val="0"/>
      <w:marRight w:val="0"/>
      <w:marTop w:val="0"/>
      <w:marBottom w:val="0"/>
      <w:divBdr>
        <w:top w:val="none" w:sz="0" w:space="0" w:color="auto"/>
        <w:left w:val="none" w:sz="0" w:space="0" w:color="auto"/>
        <w:bottom w:val="none" w:sz="0" w:space="0" w:color="auto"/>
        <w:right w:val="none" w:sz="0" w:space="0" w:color="auto"/>
      </w:divBdr>
      <w:divsChild>
        <w:div w:id="1672679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88404">
          <w:blockQuote w:val="1"/>
          <w:marLeft w:val="720"/>
          <w:marRight w:val="720"/>
          <w:marTop w:val="100"/>
          <w:marBottom w:val="100"/>
          <w:divBdr>
            <w:top w:val="none" w:sz="0" w:space="0" w:color="auto"/>
            <w:left w:val="none" w:sz="0" w:space="0" w:color="auto"/>
            <w:bottom w:val="none" w:sz="0" w:space="0" w:color="auto"/>
            <w:right w:val="none" w:sz="0" w:space="0" w:color="auto"/>
          </w:divBdr>
        </w:div>
        <w:div w:id="4135513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4010175">
          <w:blockQuote w:val="1"/>
          <w:marLeft w:val="720"/>
          <w:marRight w:val="720"/>
          <w:marTop w:val="100"/>
          <w:marBottom w:val="100"/>
          <w:divBdr>
            <w:top w:val="none" w:sz="0" w:space="0" w:color="auto"/>
            <w:left w:val="none" w:sz="0" w:space="0" w:color="auto"/>
            <w:bottom w:val="none" w:sz="0" w:space="0" w:color="auto"/>
            <w:right w:val="none" w:sz="0" w:space="0" w:color="auto"/>
          </w:divBdr>
        </w:div>
        <w:div w:id="948778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6010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899377">
          <w:blockQuote w:val="1"/>
          <w:marLeft w:val="720"/>
          <w:marRight w:val="720"/>
          <w:marTop w:val="100"/>
          <w:marBottom w:val="100"/>
          <w:divBdr>
            <w:top w:val="none" w:sz="0" w:space="0" w:color="auto"/>
            <w:left w:val="none" w:sz="0" w:space="0" w:color="auto"/>
            <w:bottom w:val="none" w:sz="0" w:space="0" w:color="auto"/>
            <w:right w:val="none" w:sz="0" w:space="0" w:color="auto"/>
          </w:divBdr>
        </w:div>
        <w:div w:id="8741945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448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4908214">
      <w:bodyDiv w:val="1"/>
      <w:marLeft w:val="0"/>
      <w:marRight w:val="0"/>
      <w:marTop w:val="0"/>
      <w:marBottom w:val="0"/>
      <w:divBdr>
        <w:top w:val="none" w:sz="0" w:space="0" w:color="auto"/>
        <w:left w:val="none" w:sz="0" w:space="0" w:color="auto"/>
        <w:bottom w:val="none" w:sz="0" w:space="0" w:color="auto"/>
        <w:right w:val="none" w:sz="0" w:space="0" w:color="auto"/>
      </w:divBdr>
      <w:divsChild>
        <w:div w:id="1960723419">
          <w:blockQuote w:val="1"/>
          <w:marLeft w:val="720"/>
          <w:marRight w:val="720"/>
          <w:marTop w:val="100"/>
          <w:marBottom w:val="100"/>
          <w:divBdr>
            <w:top w:val="none" w:sz="0" w:space="0" w:color="auto"/>
            <w:left w:val="none" w:sz="0" w:space="0" w:color="auto"/>
            <w:bottom w:val="none" w:sz="0" w:space="0" w:color="auto"/>
            <w:right w:val="none" w:sz="0" w:space="0" w:color="auto"/>
          </w:divBdr>
        </w:div>
        <w:div w:id="840120084">
          <w:blockQuote w:val="1"/>
          <w:marLeft w:val="720"/>
          <w:marRight w:val="720"/>
          <w:marTop w:val="100"/>
          <w:marBottom w:val="100"/>
          <w:divBdr>
            <w:top w:val="none" w:sz="0" w:space="0" w:color="auto"/>
            <w:left w:val="none" w:sz="0" w:space="0" w:color="auto"/>
            <w:bottom w:val="none" w:sz="0" w:space="0" w:color="auto"/>
            <w:right w:val="none" w:sz="0" w:space="0" w:color="auto"/>
          </w:divBdr>
        </w:div>
        <w:div w:id="341854404">
          <w:blockQuote w:val="1"/>
          <w:marLeft w:val="720"/>
          <w:marRight w:val="720"/>
          <w:marTop w:val="100"/>
          <w:marBottom w:val="100"/>
          <w:divBdr>
            <w:top w:val="none" w:sz="0" w:space="0" w:color="auto"/>
            <w:left w:val="none" w:sz="0" w:space="0" w:color="auto"/>
            <w:bottom w:val="none" w:sz="0" w:space="0" w:color="auto"/>
            <w:right w:val="none" w:sz="0" w:space="0" w:color="auto"/>
          </w:divBdr>
        </w:div>
        <w:div w:id="909274080">
          <w:blockQuote w:val="1"/>
          <w:marLeft w:val="720"/>
          <w:marRight w:val="720"/>
          <w:marTop w:val="100"/>
          <w:marBottom w:val="100"/>
          <w:divBdr>
            <w:top w:val="none" w:sz="0" w:space="0" w:color="auto"/>
            <w:left w:val="none" w:sz="0" w:space="0" w:color="auto"/>
            <w:bottom w:val="none" w:sz="0" w:space="0" w:color="auto"/>
            <w:right w:val="none" w:sz="0" w:space="0" w:color="auto"/>
          </w:divBdr>
        </w:div>
        <w:div w:id="2158256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92464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043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0719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658022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446272">
          <w:blockQuote w:val="1"/>
          <w:marLeft w:val="720"/>
          <w:marRight w:val="720"/>
          <w:marTop w:val="100"/>
          <w:marBottom w:val="100"/>
          <w:divBdr>
            <w:top w:val="none" w:sz="0" w:space="0" w:color="auto"/>
            <w:left w:val="none" w:sz="0" w:space="0" w:color="auto"/>
            <w:bottom w:val="none" w:sz="0" w:space="0" w:color="auto"/>
            <w:right w:val="none" w:sz="0" w:space="0" w:color="auto"/>
          </w:divBdr>
        </w:div>
        <w:div w:id="743337689">
          <w:blockQuote w:val="1"/>
          <w:marLeft w:val="720"/>
          <w:marRight w:val="720"/>
          <w:marTop w:val="100"/>
          <w:marBottom w:val="100"/>
          <w:divBdr>
            <w:top w:val="none" w:sz="0" w:space="0" w:color="auto"/>
            <w:left w:val="none" w:sz="0" w:space="0" w:color="auto"/>
            <w:bottom w:val="none" w:sz="0" w:space="0" w:color="auto"/>
            <w:right w:val="none" w:sz="0" w:space="0" w:color="auto"/>
          </w:divBdr>
        </w:div>
        <w:div w:id="537745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7426772">
      <w:bodyDiv w:val="1"/>
      <w:marLeft w:val="0"/>
      <w:marRight w:val="0"/>
      <w:marTop w:val="0"/>
      <w:marBottom w:val="0"/>
      <w:divBdr>
        <w:top w:val="none" w:sz="0" w:space="0" w:color="auto"/>
        <w:left w:val="none" w:sz="0" w:space="0" w:color="auto"/>
        <w:bottom w:val="none" w:sz="0" w:space="0" w:color="auto"/>
        <w:right w:val="none" w:sz="0" w:space="0" w:color="auto"/>
      </w:divBdr>
      <w:divsChild>
        <w:div w:id="1895503666">
          <w:blockQuote w:val="1"/>
          <w:marLeft w:val="720"/>
          <w:marRight w:val="720"/>
          <w:marTop w:val="100"/>
          <w:marBottom w:val="100"/>
          <w:divBdr>
            <w:top w:val="none" w:sz="0" w:space="0" w:color="auto"/>
            <w:left w:val="none" w:sz="0" w:space="0" w:color="auto"/>
            <w:bottom w:val="none" w:sz="0" w:space="0" w:color="auto"/>
            <w:right w:val="none" w:sz="0" w:space="0" w:color="auto"/>
          </w:divBdr>
        </w:div>
        <w:div w:id="1773239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735564">
      <w:bodyDiv w:val="1"/>
      <w:marLeft w:val="0"/>
      <w:marRight w:val="0"/>
      <w:marTop w:val="0"/>
      <w:marBottom w:val="0"/>
      <w:divBdr>
        <w:top w:val="none" w:sz="0" w:space="0" w:color="auto"/>
        <w:left w:val="none" w:sz="0" w:space="0" w:color="auto"/>
        <w:bottom w:val="none" w:sz="0" w:space="0" w:color="auto"/>
        <w:right w:val="none" w:sz="0" w:space="0" w:color="auto"/>
      </w:divBdr>
      <w:divsChild>
        <w:div w:id="304553330">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985905">
          <w:blockQuote w:val="1"/>
          <w:marLeft w:val="720"/>
          <w:marRight w:val="720"/>
          <w:marTop w:val="100"/>
          <w:marBottom w:val="100"/>
          <w:divBdr>
            <w:top w:val="none" w:sz="0" w:space="0" w:color="auto"/>
            <w:left w:val="none" w:sz="0" w:space="0" w:color="auto"/>
            <w:bottom w:val="none" w:sz="0" w:space="0" w:color="auto"/>
            <w:right w:val="none" w:sz="0" w:space="0" w:color="auto"/>
          </w:divBdr>
        </w:div>
        <w:div w:id="6221517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3259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884449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80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727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985848">
          <w:blockQuote w:val="1"/>
          <w:marLeft w:val="720"/>
          <w:marRight w:val="720"/>
          <w:marTop w:val="100"/>
          <w:marBottom w:val="100"/>
          <w:divBdr>
            <w:top w:val="none" w:sz="0" w:space="0" w:color="auto"/>
            <w:left w:val="none" w:sz="0" w:space="0" w:color="auto"/>
            <w:bottom w:val="none" w:sz="0" w:space="0" w:color="auto"/>
            <w:right w:val="none" w:sz="0" w:space="0" w:color="auto"/>
          </w:divBdr>
        </w:div>
        <w:div w:id="604846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257619">
      <w:bodyDiv w:val="1"/>
      <w:marLeft w:val="0"/>
      <w:marRight w:val="0"/>
      <w:marTop w:val="0"/>
      <w:marBottom w:val="0"/>
      <w:divBdr>
        <w:top w:val="none" w:sz="0" w:space="0" w:color="auto"/>
        <w:left w:val="none" w:sz="0" w:space="0" w:color="auto"/>
        <w:bottom w:val="none" w:sz="0" w:space="0" w:color="auto"/>
        <w:right w:val="none" w:sz="0" w:space="0" w:color="auto"/>
      </w:divBdr>
    </w:div>
    <w:div w:id="2022000662">
      <w:bodyDiv w:val="1"/>
      <w:marLeft w:val="0"/>
      <w:marRight w:val="0"/>
      <w:marTop w:val="0"/>
      <w:marBottom w:val="0"/>
      <w:divBdr>
        <w:top w:val="none" w:sz="0" w:space="0" w:color="auto"/>
        <w:left w:val="none" w:sz="0" w:space="0" w:color="auto"/>
        <w:bottom w:val="none" w:sz="0" w:space="0" w:color="auto"/>
        <w:right w:val="none" w:sz="0" w:space="0" w:color="auto"/>
      </w:divBdr>
    </w:div>
    <w:div w:id="2034650823">
      <w:bodyDiv w:val="1"/>
      <w:marLeft w:val="0"/>
      <w:marRight w:val="0"/>
      <w:marTop w:val="0"/>
      <w:marBottom w:val="0"/>
      <w:divBdr>
        <w:top w:val="none" w:sz="0" w:space="0" w:color="auto"/>
        <w:left w:val="none" w:sz="0" w:space="0" w:color="auto"/>
        <w:bottom w:val="none" w:sz="0" w:space="0" w:color="auto"/>
        <w:right w:val="none" w:sz="0" w:space="0" w:color="auto"/>
      </w:divBdr>
    </w:div>
    <w:div w:id="2034652253">
      <w:bodyDiv w:val="1"/>
      <w:marLeft w:val="0"/>
      <w:marRight w:val="0"/>
      <w:marTop w:val="0"/>
      <w:marBottom w:val="0"/>
      <w:divBdr>
        <w:top w:val="none" w:sz="0" w:space="0" w:color="auto"/>
        <w:left w:val="none" w:sz="0" w:space="0" w:color="auto"/>
        <w:bottom w:val="none" w:sz="0" w:space="0" w:color="auto"/>
        <w:right w:val="none" w:sz="0" w:space="0" w:color="auto"/>
      </w:divBdr>
      <w:divsChild>
        <w:div w:id="294482806">
          <w:blockQuote w:val="1"/>
          <w:marLeft w:val="720"/>
          <w:marRight w:val="720"/>
          <w:marTop w:val="100"/>
          <w:marBottom w:val="100"/>
          <w:divBdr>
            <w:top w:val="none" w:sz="0" w:space="0" w:color="auto"/>
            <w:left w:val="none" w:sz="0" w:space="0" w:color="auto"/>
            <w:bottom w:val="none" w:sz="0" w:space="0" w:color="auto"/>
            <w:right w:val="none" w:sz="0" w:space="0" w:color="auto"/>
          </w:divBdr>
        </w:div>
        <w:div w:id="76175466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241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145521">
      <w:bodyDiv w:val="1"/>
      <w:marLeft w:val="0"/>
      <w:marRight w:val="0"/>
      <w:marTop w:val="0"/>
      <w:marBottom w:val="0"/>
      <w:divBdr>
        <w:top w:val="none" w:sz="0" w:space="0" w:color="auto"/>
        <w:left w:val="none" w:sz="0" w:space="0" w:color="auto"/>
        <w:bottom w:val="none" w:sz="0" w:space="0" w:color="auto"/>
        <w:right w:val="none" w:sz="0" w:space="0" w:color="auto"/>
      </w:divBdr>
      <w:divsChild>
        <w:div w:id="2118518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07272537">
          <w:blockQuote w:val="1"/>
          <w:marLeft w:val="720"/>
          <w:marRight w:val="720"/>
          <w:marTop w:val="100"/>
          <w:marBottom w:val="100"/>
          <w:divBdr>
            <w:top w:val="none" w:sz="0" w:space="0" w:color="auto"/>
            <w:left w:val="none" w:sz="0" w:space="0" w:color="auto"/>
            <w:bottom w:val="none" w:sz="0" w:space="0" w:color="auto"/>
            <w:right w:val="none" w:sz="0" w:space="0" w:color="auto"/>
          </w:divBdr>
        </w:div>
        <w:div w:id="691538619">
          <w:blockQuote w:val="1"/>
          <w:marLeft w:val="720"/>
          <w:marRight w:val="720"/>
          <w:marTop w:val="100"/>
          <w:marBottom w:val="100"/>
          <w:divBdr>
            <w:top w:val="none" w:sz="0" w:space="0" w:color="auto"/>
            <w:left w:val="none" w:sz="0" w:space="0" w:color="auto"/>
            <w:bottom w:val="none" w:sz="0" w:space="0" w:color="auto"/>
            <w:right w:val="none" w:sz="0" w:space="0" w:color="auto"/>
          </w:divBdr>
        </w:div>
        <w:div w:id="896166869">
          <w:blockQuote w:val="1"/>
          <w:marLeft w:val="720"/>
          <w:marRight w:val="720"/>
          <w:marTop w:val="100"/>
          <w:marBottom w:val="100"/>
          <w:divBdr>
            <w:top w:val="none" w:sz="0" w:space="0" w:color="auto"/>
            <w:left w:val="none" w:sz="0" w:space="0" w:color="auto"/>
            <w:bottom w:val="none" w:sz="0" w:space="0" w:color="auto"/>
            <w:right w:val="none" w:sz="0" w:space="0" w:color="auto"/>
          </w:divBdr>
        </w:div>
        <w:div w:id="2141610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7464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34811">
          <w:blockQuote w:val="1"/>
          <w:marLeft w:val="720"/>
          <w:marRight w:val="720"/>
          <w:marTop w:val="100"/>
          <w:marBottom w:val="100"/>
          <w:divBdr>
            <w:top w:val="none" w:sz="0" w:space="0" w:color="auto"/>
            <w:left w:val="none" w:sz="0" w:space="0" w:color="auto"/>
            <w:bottom w:val="none" w:sz="0" w:space="0" w:color="auto"/>
            <w:right w:val="none" w:sz="0" w:space="0" w:color="auto"/>
          </w:divBdr>
        </w:div>
        <w:div w:id="2762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854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0"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osidha\AppData\Local\Microsoft\Office\16.0\DTS\en-IN%7bFD9A65D8-C0BB-40F5-8B09-2B9F848215F7%7d\%7b2ACCF52D-DC5E-474C-9305-9ABCA0273197%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86A03CBB-69AF-42F5-AEAF-87A4130691F1}">
  <ds:schemaRefs>
    <ds:schemaRef ds:uri="http://schemas.openxmlformats.org/officeDocument/2006/bibliography"/>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{2ACCF52D-DC5E-474C-9305-9ABCA0273197}tf02786999_win32</Template>
  <TotalTime>40</TotalTime>
  <Pages>1</Pages>
  <Words>7108</Words>
  <Characters>40518</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Prosidha</dc:creator>
  <cp:keywords/>
  <dc:description/>
  <cp:lastModifiedBy>Abhisake Bag</cp:lastModifiedBy>
  <cp:revision>4</cp:revision>
  <cp:lastPrinted>2025-05-12T16:21:00Z</cp:lastPrinted>
  <dcterms:created xsi:type="dcterms:W3CDTF">2025-05-12T15:49:00Z</dcterms:created>
  <dcterms:modified xsi:type="dcterms:W3CDTF">2025-05-13T08:55:00Z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